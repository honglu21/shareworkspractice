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A598F" w14:textId="5F995190" w:rsidR="00264D86" w:rsidRDefault="00E03930">
      <w:pPr>
        <w:pStyle w:val="Subtitle"/>
      </w:pPr>
      <w:r>
        <w:t>Shareworks</w:t>
      </w:r>
    </w:p>
    <w:p w14:paraId="4E4AC2DA" w14:textId="2C8175A0" w:rsidR="00264D86" w:rsidRDefault="00E03930">
      <w:pPr>
        <w:pStyle w:val="Title"/>
      </w:pPr>
      <w:r>
        <w:t>Work Notes</w:t>
      </w:r>
    </w:p>
    <w:p w14:paraId="2522016F" w14:textId="03731F70" w:rsidR="00264D86" w:rsidRDefault="00E03930">
      <w:pPr>
        <w:pStyle w:val="Author"/>
      </w:pPr>
      <w:r>
        <w:t>Hong Lu</w:t>
      </w:r>
    </w:p>
    <w:p w14:paraId="249DC9CE" w14:textId="77777777" w:rsidR="00264D86" w:rsidRDefault="00297D95">
      <w:r>
        <w:rPr>
          <w:noProof/>
          <w:lang w:eastAsia="en-US"/>
        </w:rPr>
        <w:drawing>
          <wp:inline distT="0" distB="0" distL="0" distR="0" wp14:anchorId="4876ACFB" wp14:editId="0BD706BB">
            <wp:extent cx="5486400" cy="3657600"/>
            <wp:effectExtent l="0" t="0" r="0" b="0"/>
            <wp:docPr id="2" name="Picture 2" title="Photo of an otter floating on its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453AC71" w14:textId="25CBF6EC" w:rsidR="00264D86" w:rsidRDefault="00E03930">
      <w:pPr>
        <w:pStyle w:val="Heading1"/>
      </w:pPr>
      <w:r>
        <w:t>Useful link</w:t>
      </w:r>
    </w:p>
    <w:p w14:paraId="63060957" w14:textId="1CCC78BA" w:rsidR="00264D86" w:rsidRDefault="00264D86">
      <w:pPr>
        <w:pStyle w:val="ListBullet"/>
      </w:pPr>
    </w:p>
    <w:p w14:paraId="79A14510" w14:textId="04FDD9C6" w:rsidR="00264D86" w:rsidRDefault="00E03930">
      <w:pPr>
        <w:pStyle w:val="Heading2"/>
      </w:pPr>
      <w:r>
        <w:t>Database</w:t>
      </w:r>
    </w:p>
    <w:p w14:paraId="37C1C349" w14:textId="6BC3C3E3" w:rsidR="00264D86" w:rsidRPr="00E03930" w:rsidRDefault="00E03930" w:rsidP="00E03930">
      <w:pPr>
        <w:pStyle w:val="ListParagraph"/>
        <w:numPr>
          <w:ilvl w:val="0"/>
          <w:numId w:val="17"/>
        </w:numPr>
      </w:pPr>
      <w:r>
        <w:t xml:space="preserve">Password: </w:t>
      </w:r>
      <w:r>
        <w:rPr>
          <w:rFonts w:ascii="AppleSystemUIFont" w:hAnsi="AppleSystemUIFont" w:cs="AppleSystemUIFont"/>
          <w:color w:val="auto"/>
        </w:rPr>
        <w:t>test_q1w2e3</w:t>
      </w:r>
    </w:p>
    <w:p w14:paraId="503ED3B9" w14:textId="710E9099" w:rsidR="00E03930" w:rsidRPr="00E03930" w:rsidRDefault="00E03930" w:rsidP="00E03930">
      <w:pPr>
        <w:pStyle w:val="ListParagraph"/>
        <w:numPr>
          <w:ilvl w:val="0"/>
          <w:numId w:val="17"/>
        </w:numPr>
      </w:pPr>
      <w:r>
        <w:rPr>
          <w:rFonts w:ascii="AppleSystemUIFont" w:hAnsi="AppleSystemUIFont" w:cs="AppleSystemUIFont"/>
          <w:color w:val="auto"/>
        </w:rPr>
        <w:t>Update order day:</w:t>
      </w:r>
    </w:p>
    <w:p w14:paraId="45740FB4" w14:textId="77777777" w:rsidR="00E03930" w:rsidRDefault="00E03930" w:rsidP="00E03930">
      <w:pPr>
        <w:pStyle w:val="ListParagraph"/>
      </w:pPr>
      <w:r>
        <w:t>select * from sc_order</w:t>
      </w:r>
    </w:p>
    <w:p w14:paraId="108B360C" w14:textId="77777777" w:rsidR="00E03930" w:rsidRDefault="00E03930" w:rsidP="00E03930">
      <w:pPr>
        <w:pStyle w:val="ListParagraph"/>
      </w:pPr>
      <w:r>
        <w:t>where order_id = '3210406118637'</w:t>
      </w:r>
    </w:p>
    <w:p w14:paraId="47A5330A" w14:textId="77777777" w:rsidR="00E03930" w:rsidRDefault="00E03930" w:rsidP="00E03930">
      <w:pPr>
        <w:pStyle w:val="ListParagraph"/>
      </w:pPr>
    </w:p>
    <w:p w14:paraId="56CE340B" w14:textId="3D6510A1" w:rsidR="00E03930" w:rsidRDefault="00E03930" w:rsidP="00E03930">
      <w:pPr>
        <w:pStyle w:val="ListParagraph"/>
      </w:pPr>
      <w:r>
        <w:lastRenderedPageBreak/>
        <w:t>update sc_order set order_date_time = order_date_Time -4  where order_id = '3210406118637';</w:t>
      </w:r>
    </w:p>
    <w:p w14:paraId="693BBA5E" w14:textId="2885267E" w:rsidR="00D079C6" w:rsidRDefault="00D079C6" w:rsidP="00D079C6">
      <w:pPr>
        <w:pStyle w:val="ListParagraph"/>
        <w:numPr>
          <w:ilvl w:val="0"/>
          <w:numId w:val="17"/>
        </w:numPr>
      </w:pPr>
      <w:r>
        <w:t>Sw help</w:t>
      </w:r>
    </w:p>
    <w:p w14:paraId="17DF3D45" w14:textId="1CB18E2B" w:rsidR="00D079C6" w:rsidRDefault="00D079C6" w:rsidP="00D079C6">
      <w:pPr>
        <w:rPr>
          <w:rFonts w:ascii="Segoe UI" w:hAnsi="Segoe UI" w:cs="Segoe UI"/>
          <w:color w:val="242424"/>
          <w:sz w:val="21"/>
          <w:szCs w:val="21"/>
          <w:shd w:val="clear" w:color="auto" w:fill="FFFFFF"/>
        </w:rPr>
      </w:pPr>
      <w:r w:rsidRPr="00D079C6">
        <w:rPr>
          <w:rFonts w:ascii="Segoe UI" w:hAnsi="Segoe UI" w:cs="Segoe UI"/>
          <w:color w:val="242424"/>
          <w:sz w:val="21"/>
          <w:szCs w:val="21"/>
          <w:shd w:val="clear" w:color="auto" w:fill="FFFFFF"/>
        </w:rPr>
        <w:t>sa12345678</w:t>
      </w:r>
      <w:r>
        <w:rPr>
          <w:rFonts w:ascii="Segoe UI" w:hAnsi="Segoe UI" w:cs="Segoe UI"/>
          <w:color w:val="242424"/>
          <w:sz w:val="21"/>
          <w:szCs w:val="21"/>
          <w:shd w:val="clear" w:color="auto" w:fill="FFFFFF"/>
        </w:rPr>
        <w:t>/</w:t>
      </w:r>
      <w:r w:rsidRPr="00D079C6">
        <w:rPr>
          <w:rFonts w:ascii="Segoe UI" w:hAnsi="Segoe UI" w:cs="Segoe UI"/>
          <w:color w:val="242424"/>
          <w:sz w:val="21"/>
          <w:szCs w:val="21"/>
          <w:shd w:val="clear" w:color="auto" w:fill="FFFFFF"/>
        </w:rPr>
        <w:t>q1w2e3r4</w:t>
      </w:r>
    </w:p>
    <w:p w14:paraId="18EC0698" w14:textId="250E293E" w:rsidR="00D079C6" w:rsidRDefault="00D079C6" w:rsidP="00D079C6">
      <w:pPr>
        <w:rPr>
          <w:rFonts w:ascii="Segoe UI" w:hAnsi="Segoe UI" w:cs="Segoe UI"/>
          <w:color w:val="242424"/>
          <w:sz w:val="21"/>
          <w:szCs w:val="21"/>
          <w:shd w:val="clear" w:color="auto" w:fill="FFFFFF"/>
        </w:rPr>
      </w:pPr>
      <w:r w:rsidRPr="00D079C6">
        <w:rPr>
          <w:rFonts w:ascii="Segoe UI" w:hAnsi="Segoe UI" w:cs="Segoe UI"/>
          <w:color w:val="242424"/>
          <w:sz w:val="21"/>
          <w:szCs w:val="21"/>
          <w:shd w:val="clear" w:color="auto" w:fill="FFFFFF"/>
        </w:rPr>
        <w:t>CC87654321</w:t>
      </w:r>
      <w:r w:rsidR="00AC3865">
        <w:rPr>
          <w:rFonts w:ascii="Segoe UI" w:hAnsi="Segoe UI" w:cs="Segoe UI"/>
          <w:color w:val="242424"/>
          <w:sz w:val="21"/>
          <w:szCs w:val="21"/>
          <w:shd w:val="clear" w:color="auto" w:fill="FFFFFF"/>
        </w:rPr>
        <w:t>/</w:t>
      </w:r>
      <w:r w:rsidR="00AC3865" w:rsidRPr="00D079C6">
        <w:rPr>
          <w:rFonts w:ascii="Segoe UI" w:hAnsi="Segoe UI" w:cs="Segoe UI"/>
          <w:color w:val="242424"/>
          <w:sz w:val="21"/>
          <w:szCs w:val="21"/>
          <w:shd w:val="clear" w:color="auto" w:fill="FFFFFF"/>
        </w:rPr>
        <w:t>q1w2e3r4</w:t>
      </w:r>
    </w:p>
    <w:p w14:paraId="2B50E58C" w14:textId="59830446" w:rsidR="003A410A" w:rsidRDefault="003A410A" w:rsidP="00D079C6">
      <w:pPr>
        <w:rPr>
          <w:rFonts w:ascii="Segoe UI" w:hAnsi="Segoe UI" w:cs="Segoe UI"/>
          <w:color w:val="242424"/>
          <w:sz w:val="21"/>
          <w:szCs w:val="21"/>
          <w:shd w:val="clear" w:color="auto" w:fill="FFFFFF"/>
        </w:rPr>
      </w:pPr>
    </w:p>
    <w:p w14:paraId="1247D829" w14:textId="651B380B" w:rsidR="003A410A" w:rsidRPr="003A410A" w:rsidRDefault="003A410A" w:rsidP="00D079C6">
      <w:pPr>
        <w:rPr>
          <w:rFonts w:asciiTheme="majorHAnsi" w:hAnsiTheme="majorHAnsi" w:cstheme="majorHAnsi"/>
          <w:color w:val="242424"/>
          <w:sz w:val="36"/>
          <w:szCs w:val="36"/>
          <w:shd w:val="clear" w:color="auto" w:fill="FFFFFF"/>
        </w:rPr>
      </w:pPr>
      <w:r w:rsidRPr="003A410A">
        <w:rPr>
          <w:rFonts w:asciiTheme="majorHAnsi" w:hAnsiTheme="majorHAnsi" w:cstheme="majorHAnsi"/>
          <w:color w:val="242424"/>
          <w:sz w:val="36"/>
          <w:szCs w:val="36"/>
          <w:shd w:val="clear" w:color="auto" w:fill="FFFFFF"/>
        </w:rPr>
        <w:t>Vagrant</w:t>
      </w:r>
    </w:p>
    <w:p w14:paraId="2EB48DA2" w14:textId="77777777" w:rsidR="003A410A" w:rsidRPr="003A410A" w:rsidRDefault="003A410A" w:rsidP="003A410A">
      <w:pPr>
        <w:numPr>
          <w:ilvl w:val="0"/>
          <w:numId w:val="18"/>
        </w:numPr>
        <w:spacing w:before="100" w:beforeAutospacing="1" w:after="100" w:afterAutospacing="1"/>
        <w:rPr>
          <w:rFonts w:ascii="Segoe UI" w:hAnsi="Segoe UI" w:cs="Segoe UI"/>
          <w:color w:val="172B4D"/>
          <w:sz w:val="21"/>
          <w:szCs w:val="21"/>
        </w:rPr>
      </w:pPr>
      <w:r w:rsidRPr="003A410A">
        <w:rPr>
          <w:rFonts w:ascii="Segoe UI" w:hAnsi="Segoe UI" w:cs="Segoe UI"/>
          <w:color w:val="172B4D"/>
          <w:sz w:val="21"/>
          <w:szCs w:val="21"/>
        </w:rPr>
        <w:t>vagrant reload</w:t>
      </w:r>
    </w:p>
    <w:p w14:paraId="5FAA58B7" w14:textId="77777777" w:rsidR="003A410A" w:rsidRPr="003A410A" w:rsidRDefault="003A410A" w:rsidP="003A410A">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20"/>
          <w:szCs w:val="20"/>
        </w:rPr>
      </w:pPr>
      <w:r w:rsidRPr="003A410A">
        <w:rPr>
          <w:rFonts w:ascii="Courier New" w:hAnsi="Courier New" w:cs="Courier New"/>
          <w:color w:val="172B4D"/>
          <w:sz w:val="20"/>
          <w:szCs w:val="20"/>
        </w:rPr>
        <w:t xml:space="preserve">&gt; cd ~/dev/dev_setup_automation/sw-local-vm </w:t>
      </w:r>
    </w:p>
    <w:p w14:paraId="251A4EA8" w14:textId="77777777" w:rsidR="003A410A" w:rsidRPr="003A410A" w:rsidRDefault="003A410A" w:rsidP="003A4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172B4D"/>
          <w:sz w:val="20"/>
          <w:szCs w:val="20"/>
        </w:rPr>
      </w:pPr>
      <w:r w:rsidRPr="003A410A">
        <w:rPr>
          <w:rFonts w:ascii="Courier New" w:hAnsi="Courier New" w:cs="Courier New"/>
          <w:color w:val="172B4D"/>
          <w:sz w:val="20"/>
          <w:szCs w:val="20"/>
        </w:rPr>
        <w:t>&gt; vagrant reload</w:t>
      </w:r>
    </w:p>
    <w:p w14:paraId="7D484544" w14:textId="77777777" w:rsidR="003A410A" w:rsidRPr="003A410A" w:rsidRDefault="003A410A" w:rsidP="003A410A">
      <w:pPr>
        <w:numPr>
          <w:ilvl w:val="0"/>
          <w:numId w:val="18"/>
        </w:numPr>
        <w:spacing w:before="100" w:beforeAutospacing="1" w:after="100" w:afterAutospacing="1"/>
        <w:rPr>
          <w:rFonts w:ascii="Segoe UI" w:hAnsi="Segoe UI" w:cs="Segoe UI"/>
          <w:color w:val="172B4D"/>
          <w:sz w:val="21"/>
          <w:szCs w:val="21"/>
        </w:rPr>
      </w:pPr>
      <w:r w:rsidRPr="003A410A">
        <w:rPr>
          <w:rFonts w:ascii="Segoe UI" w:hAnsi="Segoe UI" w:cs="Segoe UI"/>
          <w:color w:val="172B4D"/>
          <w:sz w:val="21"/>
          <w:szCs w:val="21"/>
        </w:rPr>
        <w:t>mount scripts directory</w:t>
      </w:r>
    </w:p>
    <w:p w14:paraId="5896316C" w14:textId="77777777" w:rsidR="003A410A" w:rsidRPr="003A410A" w:rsidRDefault="003A410A" w:rsidP="003A410A">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20"/>
          <w:szCs w:val="20"/>
        </w:rPr>
      </w:pPr>
      <w:r w:rsidRPr="003A410A">
        <w:rPr>
          <w:rFonts w:ascii="Courier New" w:hAnsi="Courier New" w:cs="Courier New"/>
          <w:color w:val="172B4D"/>
          <w:sz w:val="20"/>
          <w:szCs w:val="20"/>
        </w:rPr>
        <w:t xml:space="preserve">&gt; cd ~/dev/dev_setup_automation/sw-local-vm </w:t>
      </w:r>
    </w:p>
    <w:p w14:paraId="14F2CF7C" w14:textId="77777777" w:rsidR="003A410A" w:rsidRPr="003A410A" w:rsidRDefault="003A410A" w:rsidP="003A410A">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20"/>
          <w:szCs w:val="20"/>
        </w:rPr>
      </w:pPr>
      <w:r w:rsidRPr="003A410A">
        <w:rPr>
          <w:rFonts w:ascii="Courier New" w:hAnsi="Courier New" w:cs="Courier New"/>
          <w:color w:val="172B4D"/>
          <w:sz w:val="20"/>
          <w:szCs w:val="20"/>
        </w:rPr>
        <w:t>&gt; vagrant ssh</w:t>
      </w:r>
    </w:p>
    <w:p w14:paraId="420E73F4" w14:textId="77777777" w:rsidR="003A410A" w:rsidRPr="003A410A" w:rsidRDefault="003A410A" w:rsidP="003A4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172B4D"/>
          <w:sz w:val="20"/>
          <w:szCs w:val="20"/>
        </w:rPr>
      </w:pPr>
      <w:r w:rsidRPr="003A410A">
        <w:rPr>
          <w:rFonts w:ascii="Courier New" w:hAnsi="Courier New" w:cs="Courier New"/>
          <w:color w:val="172B4D"/>
          <w:sz w:val="20"/>
          <w:szCs w:val="20"/>
        </w:rPr>
        <w:t>&gt; sudo mount /scripts</w:t>
      </w:r>
    </w:p>
    <w:p w14:paraId="6041EF23" w14:textId="77777777" w:rsidR="003A410A" w:rsidRPr="00D079C6" w:rsidRDefault="003A410A" w:rsidP="00D079C6"/>
    <w:p w14:paraId="62A7BF71" w14:textId="77777777" w:rsidR="00D079C6" w:rsidRPr="00D079C6" w:rsidRDefault="00D079C6" w:rsidP="00D079C6"/>
    <w:p w14:paraId="08035452" w14:textId="5BF235CB" w:rsidR="00D079C6" w:rsidRPr="004E41FC" w:rsidRDefault="004E41FC" w:rsidP="004E41FC">
      <w:pPr>
        <w:rPr>
          <w:sz w:val="36"/>
          <w:szCs w:val="36"/>
        </w:rPr>
      </w:pPr>
      <w:r w:rsidRPr="004E41FC">
        <w:rPr>
          <w:sz w:val="36"/>
          <w:szCs w:val="36"/>
        </w:rPr>
        <w:t>WebLogic</w:t>
      </w:r>
    </w:p>
    <w:p w14:paraId="49B9FB50" w14:textId="77777777" w:rsidR="004E41FC" w:rsidRDefault="004E41FC" w:rsidP="004E41F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000000"/>
          <w:sz w:val="21"/>
          <w:szCs w:val="21"/>
          <w:bdr w:val="none" w:sz="0" w:space="0" w:color="auto" w:frame="1"/>
        </w:rPr>
        <w:t>sw start weblogic local_sum_stripped</w:t>
      </w:r>
    </w:p>
    <w:p w14:paraId="7EEB0D2B" w14:textId="77777777" w:rsidR="004E41FC" w:rsidRDefault="004E41FC" w:rsidP="004E41F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008200"/>
          <w:sz w:val="21"/>
          <w:szCs w:val="21"/>
          <w:bdr w:val="none" w:sz="0" w:space="0" w:color="auto" w:frame="1"/>
        </w:rPr>
        <w:t># Or which ever database you want to deploy against</w:t>
      </w:r>
    </w:p>
    <w:p w14:paraId="1A65140C" w14:textId="77777777" w:rsidR="004E41FC" w:rsidRDefault="004E41FC" w:rsidP="004E41F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008200"/>
          <w:sz w:val="21"/>
          <w:szCs w:val="21"/>
          <w:bdr w:val="none" w:sz="0" w:space="0" w:color="auto" w:frame="1"/>
        </w:rPr>
        <w:t># In a new terminal tab (</w:t>
      </w:r>
      <w:r>
        <w:rPr>
          <w:rStyle w:val="HTMLCode"/>
          <w:rFonts w:ascii="Cambria Math" w:eastAsiaTheme="minorEastAsia" w:hAnsi="Cambria Math" w:cs="Cambria Math"/>
          <w:color w:val="008200"/>
          <w:sz w:val="21"/>
          <w:szCs w:val="21"/>
          <w:bdr w:val="none" w:sz="0" w:space="0" w:color="auto" w:frame="1"/>
        </w:rPr>
        <w:t>⌘</w:t>
      </w:r>
      <w:r>
        <w:rPr>
          <w:rStyle w:val="HTMLCode"/>
          <w:rFonts w:ascii="Consolas" w:eastAsiaTheme="minorEastAsia" w:hAnsi="Consolas" w:cs="Consolas"/>
          <w:color w:val="008200"/>
          <w:sz w:val="21"/>
          <w:szCs w:val="21"/>
          <w:bdr w:val="none" w:sz="0" w:space="0" w:color="auto" w:frame="1"/>
        </w:rPr>
        <w:t xml:space="preserve"> + T)</w:t>
      </w:r>
    </w:p>
    <w:p w14:paraId="32BED9B7" w14:textId="3AF9857E" w:rsidR="004E41FC" w:rsidRDefault="004E41FC" w:rsidP="004E41FC">
      <w:pPr>
        <w:shd w:val="clear" w:color="auto" w:fill="FFFFFF"/>
        <w:spacing w:line="300" w:lineRule="atLeast"/>
        <w:textAlignment w:val="baseline"/>
        <w:rPr>
          <w:rStyle w:val="HTMLCode"/>
          <w:rFonts w:ascii="Consolas" w:eastAsiaTheme="minorEastAsia" w:hAnsi="Consolas" w:cs="Consolas"/>
          <w:color w:val="000000"/>
          <w:sz w:val="21"/>
          <w:szCs w:val="21"/>
          <w:bdr w:val="none" w:sz="0" w:space="0" w:color="auto" w:frame="1"/>
        </w:rPr>
      </w:pPr>
      <w:r>
        <w:rPr>
          <w:rStyle w:val="HTMLCode"/>
          <w:rFonts w:ascii="Consolas" w:eastAsiaTheme="minorEastAsia" w:hAnsi="Consolas" w:cs="Consolas"/>
          <w:color w:val="000000"/>
          <w:sz w:val="21"/>
          <w:szCs w:val="21"/>
          <w:bdr w:val="none" w:sz="0" w:space="0" w:color="auto" w:frame="1"/>
        </w:rPr>
        <w:t>sw start domain-services</w:t>
      </w:r>
    </w:p>
    <w:p w14:paraId="11830A25" w14:textId="6B28D8F9" w:rsidR="004B6A56" w:rsidRDefault="004B6A56" w:rsidP="004E41FC">
      <w:pPr>
        <w:shd w:val="clear" w:color="auto" w:fill="FFFFFF"/>
        <w:spacing w:line="300" w:lineRule="atLeast"/>
        <w:textAlignment w:val="baseline"/>
        <w:rPr>
          <w:rStyle w:val="HTMLCode"/>
          <w:rFonts w:ascii="Consolas" w:eastAsiaTheme="minorEastAsia" w:hAnsi="Consolas" w:cs="Consolas"/>
          <w:color w:val="000000"/>
          <w:sz w:val="21"/>
          <w:szCs w:val="21"/>
          <w:bdr w:val="none" w:sz="0" w:space="0" w:color="auto" w:frame="1"/>
        </w:rPr>
      </w:pPr>
    </w:p>
    <w:p w14:paraId="1918B6C1" w14:textId="6CE38DC8" w:rsidR="004B6A56" w:rsidRDefault="004B6A56" w:rsidP="004E41FC">
      <w:pPr>
        <w:shd w:val="clear" w:color="auto" w:fill="FFFFFF"/>
        <w:spacing w:line="300" w:lineRule="atLeast"/>
        <w:textAlignment w:val="baseline"/>
        <w:rPr>
          <w:rStyle w:val="HTMLCode"/>
          <w:rFonts w:ascii="Consolas" w:eastAsiaTheme="minorEastAsia" w:hAnsi="Consolas" w:cs="Consolas"/>
          <w:color w:val="000000"/>
          <w:sz w:val="21"/>
          <w:szCs w:val="21"/>
          <w:bdr w:val="none" w:sz="0" w:space="0" w:color="auto" w:frame="1"/>
        </w:rPr>
      </w:pPr>
      <w:r>
        <w:rPr>
          <w:rStyle w:val="HTMLCode"/>
          <w:rFonts w:ascii="Consolas" w:eastAsiaTheme="minorEastAsia" w:hAnsi="Consolas" w:cs="Consolas"/>
          <w:color w:val="000000"/>
          <w:sz w:val="21"/>
          <w:szCs w:val="21"/>
          <w:bdr w:val="none" w:sz="0" w:space="0" w:color="auto" w:frame="1"/>
        </w:rPr>
        <w:t>vagrant:</w:t>
      </w:r>
    </w:p>
    <w:p w14:paraId="70C333F4" w14:textId="648889CF" w:rsidR="004B6A56" w:rsidRDefault="006A2602" w:rsidP="004E41FC">
      <w:pPr>
        <w:shd w:val="clear" w:color="auto" w:fill="FFFFFF"/>
        <w:spacing w:line="300" w:lineRule="atLeast"/>
        <w:textAlignment w:val="baseline"/>
        <w:rPr>
          <w:rStyle w:val="HTMLCode"/>
          <w:rFonts w:ascii="Consolas" w:eastAsiaTheme="minorEastAsia" w:hAnsi="Consolas" w:cs="Consolas"/>
          <w:color w:val="000000"/>
          <w:sz w:val="21"/>
          <w:szCs w:val="21"/>
          <w:bdr w:val="none" w:sz="0" w:space="0" w:color="auto" w:frame="1"/>
        </w:rPr>
      </w:pPr>
      <w:r>
        <w:rPr>
          <w:rStyle w:val="HTMLCode"/>
          <w:rFonts w:ascii="Consolas" w:eastAsiaTheme="minorEastAsia" w:hAnsi="Consolas" w:cs="Consolas"/>
          <w:color w:val="000000"/>
          <w:sz w:val="21"/>
          <w:szCs w:val="21"/>
          <w:bdr w:val="none" w:sz="0" w:space="0" w:color="auto" w:frame="1"/>
        </w:rPr>
        <w:t>vagrant reload</w:t>
      </w:r>
    </w:p>
    <w:p w14:paraId="651BBF3D" w14:textId="6FBCD27D" w:rsidR="006A2602" w:rsidRDefault="006A2602" w:rsidP="004E41FC">
      <w:pPr>
        <w:shd w:val="clear" w:color="auto" w:fill="FFFFFF"/>
        <w:spacing w:line="300" w:lineRule="atLeast"/>
        <w:textAlignment w:val="baseline"/>
        <w:rPr>
          <w:rStyle w:val="HTMLCode"/>
          <w:rFonts w:ascii="Consolas" w:eastAsiaTheme="minorEastAsia" w:hAnsi="Consolas" w:cs="Consolas"/>
          <w:color w:val="000000"/>
          <w:sz w:val="21"/>
          <w:szCs w:val="21"/>
          <w:bdr w:val="none" w:sz="0" w:space="0" w:color="auto" w:frame="1"/>
        </w:rPr>
      </w:pPr>
      <w:r>
        <w:rPr>
          <w:rStyle w:val="HTMLCode"/>
          <w:rFonts w:ascii="Consolas" w:eastAsiaTheme="minorEastAsia" w:hAnsi="Consolas" w:cs="Consolas"/>
          <w:color w:val="000000"/>
          <w:sz w:val="21"/>
          <w:szCs w:val="21"/>
          <w:bdr w:val="none" w:sz="0" w:space="0" w:color="auto" w:frame="1"/>
        </w:rPr>
        <w:t>vagrant ssh</w:t>
      </w:r>
    </w:p>
    <w:p w14:paraId="39E3E7DE" w14:textId="243314F5" w:rsidR="006A2602" w:rsidRDefault="006A2602" w:rsidP="004E41FC">
      <w:pPr>
        <w:shd w:val="clear" w:color="auto" w:fill="FFFFFF"/>
        <w:spacing w:line="300" w:lineRule="atLeast"/>
        <w:textAlignment w:val="baseline"/>
        <w:rPr>
          <w:rStyle w:val="HTMLCode"/>
          <w:rFonts w:ascii="Consolas" w:eastAsiaTheme="minorEastAsia" w:hAnsi="Consolas" w:cs="Consolas"/>
          <w:color w:val="000000"/>
          <w:sz w:val="21"/>
          <w:szCs w:val="21"/>
          <w:bdr w:val="none" w:sz="0" w:space="0" w:color="auto" w:frame="1"/>
        </w:rPr>
      </w:pPr>
      <w:r>
        <w:rPr>
          <w:rStyle w:val="HTMLCode"/>
          <w:rFonts w:ascii="Consolas" w:eastAsiaTheme="minorEastAsia" w:hAnsi="Consolas" w:cs="Consolas"/>
          <w:color w:val="000000"/>
          <w:sz w:val="21"/>
          <w:szCs w:val="21"/>
          <w:bdr w:val="none" w:sz="0" w:space="0" w:color="auto" w:frame="1"/>
        </w:rPr>
        <w:t xml:space="preserve">docker </w:t>
      </w:r>
      <w:r w:rsidR="00FA0B4F">
        <w:rPr>
          <w:rStyle w:val="HTMLCode"/>
          <w:rFonts w:ascii="Consolas" w:eastAsiaTheme="minorEastAsia" w:hAnsi="Consolas" w:cs="Consolas"/>
          <w:color w:val="000000"/>
          <w:sz w:val="21"/>
          <w:szCs w:val="21"/>
          <w:bdr w:val="none" w:sz="0" w:space="0" w:color="auto" w:frame="1"/>
        </w:rPr>
        <w:t>ps</w:t>
      </w:r>
    </w:p>
    <w:p w14:paraId="56B7CC13" w14:textId="2817EE65" w:rsidR="00727B1E" w:rsidRDefault="00727B1E" w:rsidP="004E41FC">
      <w:pPr>
        <w:shd w:val="clear" w:color="auto" w:fill="FFFFFF"/>
        <w:spacing w:line="300" w:lineRule="atLeast"/>
        <w:textAlignment w:val="baseline"/>
        <w:rPr>
          <w:rStyle w:val="HTMLCode"/>
          <w:rFonts w:ascii="Consolas" w:eastAsiaTheme="minorEastAsia" w:hAnsi="Consolas" w:cs="Consolas"/>
          <w:color w:val="000000"/>
          <w:sz w:val="21"/>
          <w:szCs w:val="21"/>
          <w:bdr w:val="none" w:sz="0" w:space="0" w:color="auto" w:frame="1"/>
        </w:rPr>
      </w:pPr>
    </w:p>
    <w:p w14:paraId="39215B9A" w14:textId="4B8CD30D" w:rsidR="00727B1E" w:rsidRDefault="00727B1E" w:rsidP="004E41FC">
      <w:pPr>
        <w:shd w:val="clear" w:color="auto" w:fill="FFFFFF"/>
        <w:spacing w:line="300" w:lineRule="atLeast"/>
        <w:textAlignment w:val="baseline"/>
        <w:rPr>
          <w:rStyle w:val="HTMLCode"/>
          <w:rFonts w:ascii="Consolas" w:eastAsiaTheme="minorEastAsia" w:hAnsi="Consolas" w:cs="Consolas"/>
          <w:color w:val="000000"/>
          <w:sz w:val="21"/>
          <w:szCs w:val="21"/>
          <w:bdr w:val="none" w:sz="0" w:space="0" w:color="auto" w:frame="1"/>
        </w:rPr>
      </w:pPr>
      <w:r>
        <w:rPr>
          <w:rStyle w:val="HTMLCode"/>
          <w:rFonts w:ascii="Consolas" w:eastAsiaTheme="minorEastAsia" w:hAnsi="Consolas" w:cs="Consolas"/>
          <w:color w:val="000000"/>
          <w:sz w:val="21"/>
          <w:szCs w:val="21"/>
          <w:bdr w:val="none" w:sz="0" w:space="0" w:color="auto" w:frame="1"/>
        </w:rPr>
        <w:t>draw.io desktop</w:t>
      </w:r>
    </w:p>
    <w:p w14:paraId="4347BD43" w14:textId="74727F44" w:rsidR="00727B1E" w:rsidRDefault="00727B1E" w:rsidP="004E41FC">
      <w:pPr>
        <w:shd w:val="clear" w:color="auto" w:fill="FFFFFF"/>
        <w:spacing w:line="300" w:lineRule="atLeast"/>
        <w:textAlignment w:val="baseline"/>
        <w:rPr>
          <w:rStyle w:val="HTMLCode"/>
          <w:rFonts w:ascii="Consolas" w:eastAsiaTheme="minorEastAsia" w:hAnsi="Consolas" w:cs="Consolas"/>
          <w:color w:val="000000"/>
          <w:sz w:val="21"/>
          <w:szCs w:val="21"/>
          <w:bdr w:val="none" w:sz="0" w:space="0" w:color="auto" w:frame="1"/>
        </w:rPr>
      </w:pPr>
      <w:r w:rsidRPr="00727B1E">
        <w:rPr>
          <w:rStyle w:val="HTMLCode"/>
          <w:rFonts w:ascii="Consolas" w:eastAsiaTheme="minorEastAsia" w:hAnsi="Consolas" w:cs="Consolas"/>
          <w:color w:val="000000"/>
          <w:sz w:val="21"/>
          <w:szCs w:val="21"/>
          <w:bdr w:val="none" w:sz="0" w:space="0" w:color="auto" w:frame="1"/>
        </w:rPr>
        <w:t>https://chrome.google.com/webstore/detail/diagramsnet-desktop/pebppomjfocnoigkeepgbmcifnnlndla?hl=en-GB</w:t>
      </w:r>
    </w:p>
    <w:p w14:paraId="11C60EBF" w14:textId="763077B2" w:rsidR="0076011E" w:rsidRDefault="0076011E" w:rsidP="004E41FC">
      <w:pPr>
        <w:shd w:val="clear" w:color="auto" w:fill="FFFFFF"/>
        <w:spacing w:line="300" w:lineRule="atLeast"/>
        <w:textAlignment w:val="baseline"/>
        <w:rPr>
          <w:rStyle w:val="HTMLCode"/>
          <w:rFonts w:ascii="Consolas" w:eastAsiaTheme="minorEastAsia" w:hAnsi="Consolas" w:cs="Consolas"/>
          <w:color w:val="000000"/>
          <w:sz w:val="21"/>
          <w:szCs w:val="21"/>
          <w:bdr w:val="none" w:sz="0" w:space="0" w:color="auto" w:frame="1"/>
        </w:rPr>
      </w:pPr>
    </w:p>
    <w:p w14:paraId="3C6CDE5A" w14:textId="3A43E6B8" w:rsidR="0076011E" w:rsidRDefault="0076011E" w:rsidP="004E41FC">
      <w:pPr>
        <w:shd w:val="clear" w:color="auto" w:fill="FFFFFF"/>
        <w:spacing w:line="300" w:lineRule="atLeast"/>
        <w:textAlignment w:val="baseline"/>
        <w:rPr>
          <w:rStyle w:val="HTMLCode"/>
          <w:rFonts w:ascii="Consolas" w:eastAsiaTheme="minorEastAsia" w:hAnsi="Consolas" w:cs="Consolas"/>
          <w:color w:val="000000"/>
          <w:sz w:val="21"/>
          <w:szCs w:val="21"/>
          <w:bdr w:val="none" w:sz="0" w:space="0" w:color="auto" w:frame="1"/>
        </w:rPr>
      </w:pPr>
      <w:r w:rsidRPr="0076011E">
        <w:rPr>
          <w:rStyle w:val="HTMLCode"/>
          <w:rFonts w:ascii="Consolas" w:eastAsiaTheme="minorEastAsia" w:hAnsi="Consolas" w:cs="Consolas"/>
          <w:noProof/>
          <w:color w:val="000000"/>
          <w:sz w:val="21"/>
          <w:szCs w:val="21"/>
          <w:bdr w:val="none" w:sz="0" w:space="0" w:color="auto" w:frame="1"/>
        </w:rPr>
        <w:lastRenderedPageBreak/>
        <w:drawing>
          <wp:inline distT="0" distB="0" distL="0" distR="0" wp14:anchorId="59F6EBB2" wp14:editId="598DFEA4">
            <wp:extent cx="6071870" cy="4038600"/>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a:stretch>
                      <a:fillRect/>
                    </a:stretch>
                  </pic:blipFill>
                  <pic:spPr>
                    <a:xfrm>
                      <a:off x="0" y="0"/>
                      <a:ext cx="6071870" cy="4038600"/>
                    </a:xfrm>
                    <a:prstGeom prst="rect">
                      <a:avLst/>
                    </a:prstGeom>
                  </pic:spPr>
                </pic:pic>
              </a:graphicData>
            </a:graphic>
          </wp:inline>
        </w:drawing>
      </w:r>
    </w:p>
    <w:p w14:paraId="3438A90A" w14:textId="7CB9B63A" w:rsidR="00ED330B" w:rsidRDefault="00ED330B" w:rsidP="004E41FC">
      <w:pPr>
        <w:shd w:val="clear" w:color="auto" w:fill="FFFFFF"/>
        <w:spacing w:line="300" w:lineRule="atLeast"/>
        <w:textAlignment w:val="baseline"/>
        <w:rPr>
          <w:rStyle w:val="HTMLCode"/>
          <w:rFonts w:ascii="Consolas" w:eastAsiaTheme="minorEastAsia" w:hAnsi="Consolas" w:cs="Consolas"/>
          <w:color w:val="000000"/>
          <w:sz w:val="21"/>
          <w:szCs w:val="21"/>
          <w:bdr w:val="none" w:sz="0" w:space="0" w:color="auto" w:frame="1"/>
        </w:rPr>
      </w:pPr>
    </w:p>
    <w:p w14:paraId="7B90C7DA" w14:textId="251F982D" w:rsidR="00ED330B" w:rsidRDefault="00ED330B" w:rsidP="004E41FC">
      <w:pPr>
        <w:shd w:val="clear" w:color="auto" w:fill="FFFFFF"/>
        <w:spacing w:line="300" w:lineRule="atLeast"/>
        <w:textAlignment w:val="baseline"/>
        <w:rPr>
          <w:rStyle w:val="HTMLCode"/>
          <w:rFonts w:ascii="Consolas" w:eastAsiaTheme="minorEastAsia" w:hAnsi="Consolas" w:cs="Consolas"/>
          <w:color w:val="000000"/>
          <w:sz w:val="21"/>
          <w:szCs w:val="21"/>
          <w:bdr w:val="none" w:sz="0" w:space="0" w:color="auto" w:frame="1"/>
        </w:rPr>
      </w:pPr>
      <w:r>
        <w:rPr>
          <w:rStyle w:val="HTMLCode"/>
          <w:rFonts w:ascii="Consolas" w:eastAsiaTheme="minorEastAsia" w:hAnsi="Consolas" w:cs="Consolas"/>
          <w:color w:val="000000"/>
          <w:sz w:val="21"/>
          <w:szCs w:val="21"/>
          <w:bdr w:val="none" w:sz="0" w:space="0" w:color="auto" w:frame="1"/>
        </w:rPr>
        <w:t>Jenkins in docker</w:t>
      </w:r>
    </w:p>
    <w:p w14:paraId="481DC47F" w14:textId="39082749" w:rsidR="00ED330B" w:rsidRDefault="00ED330B" w:rsidP="004E41FC">
      <w:pPr>
        <w:shd w:val="clear" w:color="auto" w:fill="FFFFFF"/>
        <w:spacing w:line="300" w:lineRule="atLeast"/>
        <w:textAlignment w:val="baseline"/>
        <w:rPr>
          <w:rStyle w:val="HTMLCode"/>
          <w:rFonts w:ascii="Consolas" w:eastAsiaTheme="minorEastAsia" w:hAnsi="Consolas" w:cs="Consolas"/>
          <w:color w:val="000000"/>
          <w:sz w:val="21"/>
          <w:szCs w:val="21"/>
          <w:bdr w:val="none" w:sz="0" w:space="0" w:color="auto" w:frame="1"/>
        </w:rPr>
      </w:pPr>
    </w:p>
    <w:p w14:paraId="35F1A5A4"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w:t>
      </w:r>
    </w:p>
    <w:p w14:paraId="126C477E"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w:t>
      </w:r>
    </w:p>
    <w:p w14:paraId="5EFF681D"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w:t>
      </w:r>
    </w:p>
    <w:p w14:paraId="074A1B59"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p>
    <w:p w14:paraId="4107CDA5"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Jenkins initial setup is required. An admin user has been created and a password generated.</w:t>
      </w:r>
    </w:p>
    <w:p w14:paraId="63690224"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Please use the following password to proceed to installation:</w:t>
      </w:r>
    </w:p>
    <w:p w14:paraId="4E83F8B1"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p>
    <w:p w14:paraId="37E8816F"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eaa9c6d3415f4f1788081861feb1509f</w:t>
      </w:r>
    </w:p>
    <w:p w14:paraId="6DBA3EB6"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p>
    <w:p w14:paraId="1D04BF96"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This may also be found at: /var/jenkins_home/secrets/initialAdminPassword</w:t>
      </w:r>
    </w:p>
    <w:p w14:paraId="5A368D85"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p>
    <w:p w14:paraId="79E011B6"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w:t>
      </w:r>
    </w:p>
    <w:p w14:paraId="241470A0"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w:t>
      </w:r>
    </w:p>
    <w:p w14:paraId="3F316731"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w:t>
      </w:r>
    </w:p>
    <w:p w14:paraId="65509E10"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p>
    <w:p w14:paraId="60CCAECB"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Oct 16, 2021 10:06:49 PM hudson.model.UpdateSite updateData</w:t>
      </w:r>
    </w:p>
    <w:p w14:paraId="275A7990"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INFO: Obtained the latest update center data file for UpdateSource default</w:t>
      </w:r>
    </w:p>
    <w:p w14:paraId="54F65EA8"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Oct 16, 2021 10:06:50 PM hudson.model.DownloadService$Downloadable load</w:t>
      </w:r>
    </w:p>
    <w:p w14:paraId="0A9A289A"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INFO: Obtained the updated data file for hudson.tasks.Maven.MavenInstaller</w:t>
      </w:r>
    </w:p>
    <w:p w14:paraId="5714600E"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lastRenderedPageBreak/>
        <w:t>Oct 16, 2021 10:06:50 PM hudson.model.AsyncPeriodicWork$1 run</w:t>
      </w:r>
    </w:p>
    <w:p w14:paraId="43B5D732"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INFO: Finished Download metadata. 10,252 ms</w:t>
      </w:r>
    </w:p>
    <w:p w14:paraId="320D7866"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Oct 16, 2021 10:06:51 PM hudson.model.UpdateSite updateData</w:t>
      </w:r>
    </w:p>
    <w:p w14:paraId="49D0B5B9"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INFO: Obtained the latest update center data file for UpdateSource default</w:t>
      </w:r>
    </w:p>
    <w:p w14:paraId="66D85DC9"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Oct 16, 2021 10:06:51 PM jenkins.InitReactorRunner$1 onAttained</w:t>
      </w:r>
    </w:p>
    <w:p w14:paraId="1592D139"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INFO: Completed initialization</w:t>
      </w:r>
    </w:p>
    <w:p w14:paraId="3C712C15"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Oct 16, 2021 10:06:52 PM hudson.WebAppMain$3 run</w:t>
      </w:r>
    </w:p>
    <w:p w14:paraId="5CB4FA31" w14:textId="77777777" w:rsidR="00ED330B" w:rsidRDefault="00ED330B" w:rsidP="00ED3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INFO: Jenkins is fully up and running</w:t>
      </w:r>
    </w:p>
    <w:p w14:paraId="08D7EB9F" w14:textId="3602917F" w:rsidR="00ED330B" w:rsidRDefault="00ED330B" w:rsidP="004E41FC">
      <w:pPr>
        <w:shd w:val="clear" w:color="auto" w:fill="FFFFFF"/>
        <w:spacing w:line="300" w:lineRule="atLeast"/>
        <w:textAlignment w:val="baseline"/>
        <w:rPr>
          <w:rStyle w:val="HTMLCode"/>
          <w:rFonts w:ascii="Consolas" w:eastAsiaTheme="minorEastAsia" w:hAnsi="Consolas" w:cs="Consolas"/>
          <w:color w:val="000000"/>
          <w:sz w:val="21"/>
          <w:szCs w:val="21"/>
          <w:bdr w:val="none" w:sz="0" w:space="0" w:color="auto" w:frame="1"/>
        </w:rPr>
      </w:pPr>
    </w:p>
    <w:p w14:paraId="1B949665" w14:textId="65879230" w:rsidR="00ED330B" w:rsidRDefault="006D7E5F" w:rsidP="004E41FC">
      <w:pPr>
        <w:shd w:val="clear" w:color="auto" w:fill="FFFFFF"/>
        <w:spacing w:line="300" w:lineRule="atLeast"/>
        <w:textAlignment w:val="baseline"/>
        <w:rPr>
          <w:rStyle w:val="HTMLCode"/>
          <w:rFonts w:ascii="Consolas" w:eastAsiaTheme="minorEastAsia" w:hAnsi="Consolas" w:cs="Consolas"/>
          <w:color w:val="000000"/>
          <w:sz w:val="21"/>
          <w:szCs w:val="21"/>
          <w:bdr w:val="none" w:sz="0" w:space="0" w:color="auto" w:frame="1"/>
        </w:rPr>
      </w:pPr>
      <w:r>
        <w:rPr>
          <w:rStyle w:val="HTMLCode"/>
          <w:rFonts w:ascii="Consolas" w:eastAsiaTheme="minorEastAsia" w:hAnsi="Consolas" w:cs="Consolas"/>
          <w:color w:val="000000"/>
          <w:sz w:val="21"/>
          <w:szCs w:val="21"/>
          <w:bdr w:val="none" w:sz="0" w:space="0" w:color="auto" w:frame="1"/>
        </w:rPr>
        <w:t>Find a folder in command line:</w:t>
      </w:r>
    </w:p>
    <w:p w14:paraId="747D9E3F" w14:textId="77777777" w:rsidR="006D7E5F" w:rsidRDefault="006D7E5F" w:rsidP="006D7E5F">
      <w:pPr>
        <w:pStyle w:val="HTMLPreformatted"/>
        <w:textAlignment w:val="baseline"/>
        <w:rPr>
          <w:rFonts w:ascii="var(--ff-mono)" w:hAnsi="var(--ff-mono)"/>
        </w:rPr>
      </w:pPr>
      <w:r>
        <w:rPr>
          <w:rFonts w:ascii="var(--ff-mono)" w:hAnsi="var(--ff-mono)"/>
        </w:rPr>
        <w:t>find / -type d -name "*farm-animal-type*"</w:t>
      </w:r>
    </w:p>
    <w:p w14:paraId="1D001E0C" w14:textId="77777777" w:rsidR="006D7E5F" w:rsidRDefault="006D7E5F" w:rsidP="004E41FC">
      <w:pPr>
        <w:shd w:val="clear" w:color="auto" w:fill="FFFFFF"/>
        <w:spacing w:line="300" w:lineRule="atLeast"/>
        <w:textAlignment w:val="baseline"/>
        <w:rPr>
          <w:rStyle w:val="HTMLCode"/>
          <w:rFonts w:ascii="Consolas" w:eastAsiaTheme="minorEastAsia" w:hAnsi="Consolas" w:cs="Consolas"/>
          <w:color w:val="000000"/>
          <w:sz w:val="21"/>
          <w:szCs w:val="21"/>
          <w:bdr w:val="none" w:sz="0" w:space="0" w:color="auto" w:frame="1"/>
        </w:rPr>
      </w:pPr>
    </w:p>
    <w:p w14:paraId="71E45F57" w14:textId="77777777" w:rsidR="006D7E5F" w:rsidRDefault="006D7E5F" w:rsidP="006D7E5F">
      <w:r>
        <w:rPr>
          <w:rFonts w:ascii="Menlo" w:hAnsi="Menlo" w:cs="Menlo"/>
          <w:color w:val="232629"/>
          <w:sz w:val="20"/>
          <w:szCs w:val="20"/>
          <w:shd w:val="clear" w:color="auto" w:fill="E3E6E8"/>
        </w:rPr>
        <w:t>mdfind [whatever]</w:t>
      </w:r>
    </w:p>
    <w:p w14:paraId="416196C5" w14:textId="77777777" w:rsidR="006D7E5F" w:rsidRDefault="006D7E5F" w:rsidP="006D7E5F">
      <w:pPr>
        <w:pStyle w:val="HTMLPreformatted"/>
        <w:textAlignment w:val="baseline"/>
        <w:rPr>
          <w:rFonts w:ascii="var(--ff-mono)" w:hAnsi="var(--ff-mono)"/>
        </w:rPr>
      </w:pPr>
      <w:r>
        <w:rPr>
          <w:rStyle w:val="HTMLCode"/>
          <w:rFonts w:ascii="var(--ff-mono)" w:eastAsiaTheme="majorEastAsia" w:hAnsi="var(--ff-mono)"/>
          <w:bdr w:val="none" w:sz="0" w:space="0" w:color="auto" w:frame="1"/>
        </w:rPr>
        <w:t>mdfind kind:folder "farm-animal-type"</w:t>
      </w:r>
    </w:p>
    <w:p w14:paraId="7A309CB1" w14:textId="25F23604" w:rsidR="006A2602" w:rsidRDefault="006A2602" w:rsidP="004E41FC">
      <w:pPr>
        <w:shd w:val="clear" w:color="auto" w:fill="FFFFFF"/>
        <w:spacing w:line="300" w:lineRule="atLeast"/>
        <w:textAlignment w:val="baseline"/>
        <w:rPr>
          <w:rStyle w:val="HTMLCode"/>
          <w:rFonts w:ascii="Consolas" w:eastAsiaTheme="minorEastAsia" w:hAnsi="Consolas" w:cs="Consolas"/>
          <w:color w:val="000000"/>
          <w:sz w:val="21"/>
          <w:szCs w:val="21"/>
          <w:bdr w:val="none" w:sz="0" w:space="0" w:color="auto" w:frame="1"/>
        </w:rPr>
      </w:pPr>
    </w:p>
    <w:p w14:paraId="580EF651" w14:textId="28B0CCCF" w:rsidR="006D7E5F" w:rsidRDefault="006D7E5F" w:rsidP="004E41FC">
      <w:pPr>
        <w:shd w:val="clear" w:color="auto" w:fill="FFFFFF"/>
        <w:spacing w:line="300" w:lineRule="atLeast"/>
        <w:textAlignment w:val="baseline"/>
        <w:rPr>
          <w:rStyle w:val="HTMLCode"/>
          <w:rFonts w:ascii="Consolas" w:eastAsiaTheme="minorEastAsia" w:hAnsi="Consolas" w:cs="Consolas"/>
          <w:color w:val="000000"/>
          <w:sz w:val="21"/>
          <w:szCs w:val="21"/>
          <w:bdr w:val="none" w:sz="0" w:space="0" w:color="auto" w:frame="1"/>
        </w:rPr>
      </w:pPr>
      <w:r>
        <w:rPr>
          <w:rStyle w:val="HTMLCode"/>
          <w:rFonts w:ascii="Consolas" w:eastAsiaTheme="minorEastAsia" w:hAnsi="Consolas" w:cs="Consolas"/>
          <w:color w:val="000000"/>
          <w:sz w:val="21"/>
          <w:szCs w:val="21"/>
          <w:bdr w:val="none" w:sz="0" w:space="0" w:color="auto" w:frame="1"/>
        </w:rPr>
        <w:t>Finder: Command + F</w:t>
      </w:r>
    </w:p>
    <w:p w14:paraId="21ADE935" w14:textId="387867AD" w:rsidR="006D7E5F" w:rsidRDefault="006D7E5F" w:rsidP="004E41FC">
      <w:pPr>
        <w:shd w:val="clear" w:color="auto" w:fill="FFFFFF"/>
        <w:spacing w:line="300" w:lineRule="atLeast"/>
        <w:textAlignment w:val="baseline"/>
        <w:rPr>
          <w:rStyle w:val="HTMLCode"/>
          <w:rFonts w:ascii="Consolas" w:eastAsiaTheme="minorEastAsia" w:hAnsi="Consolas" w:cs="Consolas"/>
          <w:color w:val="000000"/>
          <w:sz w:val="21"/>
          <w:szCs w:val="21"/>
          <w:bdr w:val="none" w:sz="0" w:space="0" w:color="auto" w:frame="1"/>
        </w:rPr>
      </w:pPr>
      <w:r>
        <w:rPr>
          <w:rStyle w:val="HTMLCode"/>
          <w:rFonts w:ascii="Consolas" w:eastAsiaTheme="minorEastAsia" w:hAnsi="Consolas" w:cs="Consolas"/>
          <w:color w:val="000000"/>
          <w:sz w:val="21"/>
          <w:szCs w:val="21"/>
          <w:bdr w:val="none" w:sz="0" w:space="0" w:color="auto" w:frame="1"/>
        </w:rPr>
        <w:t>Kind: folder -&gt; then input folder name</w:t>
      </w:r>
    </w:p>
    <w:p w14:paraId="7E2E192F" w14:textId="498908E6" w:rsidR="00151ABF" w:rsidRDefault="00151ABF" w:rsidP="004E41FC">
      <w:pPr>
        <w:shd w:val="clear" w:color="auto" w:fill="FFFFFF"/>
        <w:spacing w:line="300" w:lineRule="atLeast"/>
        <w:textAlignment w:val="baseline"/>
        <w:rPr>
          <w:rStyle w:val="HTMLCode"/>
          <w:rFonts w:ascii="Consolas" w:eastAsiaTheme="minorEastAsia" w:hAnsi="Consolas" w:cs="Consolas"/>
          <w:color w:val="000000"/>
          <w:sz w:val="21"/>
          <w:szCs w:val="21"/>
          <w:bdr w:val="none" w:sz="0" w:space="0" w:color="auto" w:frame="1"/>
        </w:rPr>
      </w:pPr>
    </w:p>
    <w:p w14:paraId="29273DE4" w14:textId="442679A2" w:rsidR="00151ABF" w:rsidRDefault="00151ABF" w:rsidP="004E41FC">
      <w:pPr>
        <w:shd w:val="clear" w:color="auto" w:fill="FFFFFF"/>
        <w:spacing w:line="300" w:lineRule="atLeast"/>
        <w:textAlignment w:val="baseline"/>
        <w:rPr>
          <w:rStyle w:val="HTMLCode"/>
          <w:rFonts w:ascii="Consolas" w:eastAsiaTheme="minorEastAsia" w:hAnsi="Consolas" w:cs="Consolas"/>
          <w:color w:val="000000"/>
          <w:sz w:val="21"/>
          <w:szCs w:val="21"/>
          <w:bdr w:val="none" w:sz="0" w:space="0" w:color="auto" w:frame="1"/>
        </w:rPr>
      </w:pPr>
      <w:r>
        <w:rPr>
          <w:rStyle w:val="HTMLCode"/>
          <w:rFonts w:ascii="Consolas" w:eastAsiaTheme="minorEastAsia" w:hAnsi="Consolas" w:cs="Consolas"/>
          <w:color w:val="000000"/>
          <w:sz w:val="21"/>
          <w:szCs w:val="21"/>
          <w:bdr w:val="none" w:sz="0" w:space="0" w:color="auto" w:frame="1"/>
        </w:rPr>
        <w:t>Find JavaHome:</w:t>
      </w:r>
    </w:p>
    <w:p w14:paraId="540173C0" w14:textId="77777777" w:rsidR="00151ABF" w:rsidRDefault="00151ABF" w:rsidP="00151ABF">
      <w:r>
        <w:rPr>
          <w:rFonts w:ascii="Source Code Pro" w:hAnsi="Source Code Pro"/>
          <w:color w:val="000000"/>
          <w:sz w:val="21"/>
          <w:szCs w:val="21"/>
          <w:shd w:val="clear" w:color="auto" w:fill="FAFAFA"/>
        </w:rPr>
        <w:t>$(dirname $(readlink $(</w:t>
      </w:r>
      <w:r>
        <w:rPr>
          <w:rStyle w:val="hljs-builtin"/>
          <w:rFonts w:ascii="Source Code Pro" w:eastAsiaTheme="minorEastAsia" w:hAnsi="Source Code Pro"/>
          <w:color w:val="397300"/>
          <w:sz w:val="21"/>
          <w:szCs w:val="21"/>
        </w:rPr>
        <w:t>which</w:t>
      </w:r>
      <w:r>
        <w:rPr>
          <w:rFonts w:ascii="Source Code Pro" w:hAnsi="Source Code Pro"/>
          <w:color w:val="000000"/>
          <w:sz w:val="21"/>
          <w:szCs w:val="21"/>
          <w:shd w:val="clear" w:color="auto" w:fill="FAFAFA"/>
        </w:rPr>
        <w:t xml:space="preserve"> javac)))/java_home</w:t>
      </w:r>
    </w:p>
    <w:p w14:paraId="13151458" w14:textId="56C26B4F" w:rsidR="00151ABF" w:rsidRDefault="00151ABF" w:rsidP="004E41FC">
      <w:pPr>
        <w:shd w:val="clear" w:color="auto" w:fill="FFFFFF"/>
        <w:spacing w:line="300" w:lineRule="atLeast"/>
        <w:textAlignment w:val="baseline"/>
        <w:rPr>
          <w:rStyle w:val="HTMLCode"/>
          <w:rFonts w:ascii="Consolas" w:eastAsiaTheme="minorEastAsia" w:hAnsi="Consolas" w:cs="Consolas"/>
          <w:color w:val="000000"/>
          <w:sz w:val="21"/>
          <w:szCs w:val="21"/>
          <w:bdr w:val="none" w:sz="0" w:space="0" w:color="auto" w:frame="1"/>
        </w:rPr>
      </w:pPr>
    </w:p>
    <w:p w14:paraId="7B9B9860" w14:textId="3A42CD43" w:rsidR="00151ABF" w:rsidRDefault="00E96AAD" w:rsidP="004E41FC">
      <w:pPr>
        <w:shd w:val="clear" w:color="auto" w:fill="FFFFFF"/>
        <w:spacing w:line="300" w:lineRule="atLeast"/>
        <w:textAlignment w:val="baseline"/>
        <w:rPr>
          <w:rStyle w:val="HTMLCode"/>
          <w:rFonts w:ascii="Consolas" w:eastAsiaTheme="minorEastAsia" w:hAnsi="Consolas" w:cs="Consolas"/>
          <w:color w:val="000000"/>
          <w:sz w:val="21"/>
          <w:szCs w:val="21"/>
          <w:bdr w:val="none" w:sz="0" w:space="0" w:color="auto" w:frame="1"/>
        </w:rPr>
      </w:pPr>
      <w:r w:rsidRPr="00E96AAD">
        <w:rPr>
          <w:rStyle w:val="HTMLCode"/>
          <w:rFonts w:ascii="Consolas" w:eastAsiaTheme="minorEastAsia" w:hAnsi="Consolas" w:cs="Consolas"/>
          <w:color w:val="000000"/>
          <w:sz w:val="21"/>
          <w:szCs w:val="21"/>
          <w:bdr w:val="none" w:sz="0" w:space="0" w:color="auto" w:frame="1"/>
        </w:rPr>
        <w:t>https://www.baeldung.com/find-java-home</w:t>
      </w:r>
    </w:p>
    <w:p w14:paraId="0C7CFEC9" w14:textId="77777777" w:rsidR="006A2602" w:rsidRDefault="006A2602" w:rsidP="004E41FC">
      <w:pPr>
        <w:shd w:val="clear" w:color="auto" w:fill="FFFFFF"/>
        <w:spacing w:line="300" w:lineRule="atLeast"/>
        <w:textAlignment w:val="baseline"/>
        <w:rPr>
          <w:rFonts w:ascii="Consolas" w:hAnsi="Consolas" w:cs="Consolas"/>
          <w:color w:val="333333"/>
          <w:sz w:val="21"/>
          <w:szCs w:val="21"/>
        </w:rPr>
      </w:pPr>
    </w:p>
    <w:p w14:paraId="76069FFC" w14:textId="77777777" w:rsidR="004E41FC" w:rsidRPr="004E41FC" w:rsidRDefault="004E41FC" w:rsidP="004E41FC"/>
    <w:p w14:paraId="172266A0" w14:textId="09F5CA6C" w:rsidR="00D079C6" w:rsidRDefault="00D079C6" w:rsidP="004E41FC"/>
    <w:p w14:paraId="35633846" w14:textId="6E92EE88" w:rsidR="004E41FC" w:rsidRDefault="003C6FEC" w:rsidP="004E41FC">
      <w:pPr>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/Users/hong.lu/dev/shareworks/test/tools/picky</w:t>
      </w:r>
    </w:p>
    <w:p w14:paraId="15D5CFF8" w14:textId="5441B161" w:rsidR="00CA0BC6" w:rsidRDefault="00CA0BC6" w:rsidP="004E41FC">
      <w:r>
        <w:rPr>
          <w:rFonts w:ascii="Menlo" w:eastAsiaTheme="minorHAnsi" w:hAnsi="Menlo" w:cs="Menlo"/>
          <w:color w:val="000000"/>
          <w:sz w:val="22"/>
          <w:szCs w:val="22"/>
          <w:lang w:val="en-US" w:eastAsia="ja-JP"/>
        </w:rPr>
        <w:t>hong.lu@YYC-102910-MP picky % ./picky.py -j MS-34407</w:t>
      </w:r>
    </w:p>
    <w:p w14:paraId="39522C3A" w14:textId="7DA870F8" w:rsidR="00D95D96" w:rsidRDefault="00D95D96" w:rsidP="00D95D96"/>
    <w:p w14:paraId="04073591" w14:textId="224C26B7" w:rsidR="00D95D96" w:rsidRDefault="00D95D96" w:rsidP="00D95D96">
      <w:pPr>
        <w:rPr>
          <w:sz w:val="36"/>
          <w:szCs w:val="36"/>
        </w:rPr>
      </w:pPr>
      <w:r>
        <w:rPr>
          <w:sz w:val="36"/>
          <w:szCs w:val="36"/>
        </w:rPr>
        <w:t>Gradle</w:t>
      </w:r>
    </w:p>
    <w:p w14:paraId="5E76100C" w14:textId="4EE82A18" w:rsidR="004B6A56" w:rsidRDefault="004B6A56" w:rsidP="00D95D96">
      <w:pPr>
        <w:rPr>
          <w:sz w:val="36"/>
          <w:szCs w:val="36"/>
        </w:rPr>
      </w:pPr>
      <w:r>
        <w:rPr>
          <w:sz w:val="36"/>
          <w:szCs w:val="36"/>
        </w:rPr>
        <w:t>Tre deploys/deploy/swap.ear/swEJB.jar &gt; oldBuild.text</w:t>
      </w:r>
    </w:p>
    <w:p w14:paraId="6B21E65A" w14:textId="0E8EF4DF" w:rsidR="004B6A56" w:rsidRDefault="004B6A56" w:rsidP="00D95D96">
      <w:pPr>
        <w:rPr>
          <w:sz w:val="36"/>
          <w:szCs w:val="36"/>
        </w:rPr>
      </w:pPr>
    </w:p>
    <w:p w14:paraId="1D54D153" w14:textId="500F2A5C" w:rsidR="004B6A56" w:rsidRPr="004E41FC" w:rsidRDefault="004B6A56" w:rsidP="00D95D96">
      <w:pPr>
        <w:rPr>
          <w:sz w:val="36"/>
          <w:szCs w:val="36"/>
        </w:rPr>
      </w:pPr>
      <w:r>
        <w:rPr>
          <w:sz w:val="36"/>
          <w:szCs w:val="36"/>
        </w:rPr>
        <w:t>Diff oldBuild.text newbuild.text</w:t>
      </w:r>
    </w:p>
    <w:p w14:paraId="4202E490" w14:textId="77777777" w:rsidR="00D95D96" w:rsidRDefault="00D95D96" w:rsidP="00D95D96"/>
    <w:p w14:paraId="2AE54C69" w14:textId="3BA3B3F5" w:rsidR="00D95D96" w:rsidRDefault="00D95D96" w:rsidP="00D95D96">
      <w:pPr>
        <w:rPr>
          <w:rFonts w:ascii="Segoe UI" w:hAnsi="Segoe UI" w:cs="Segoe UI"/>
          <w:sz w:val="21"/>
          <w:szCs w:val="21"/>
        </w:rPr>
      </w:pPr>
      <w:r>
        <w:rPr>
          <w:rFonts w:ascii="Segoe UI" w:hAnsi="Segoe UI" w:cs="Segoe UI"/>
          <w:sz w:val="21"/>
          <w:szCs w:val="21"/>
        </w:rPr>
        <w:t>~/.gradle/caches/build-cache-1</w:t>
      </w:r>
    </w:p>
    <w:p w14:paraId="123BA4A9" w14:textId="15289507" w:rsidR="004B6A56" w:rsidRDefault="004B6A56" w:rsidP="00D95D96">
      <w:pPr>
        <w:rPr>
          <w:rFonts w:ascii="Segoe UI" w:hAnsi="Segoe UI" w:cs="Segoe UI"/>
          <w:sz w:val="21"/>
          <w:szCs w:val="21"/>
        </w:rPr>
      </w:pPr>
    </w:p>
    <w:p w14:paraId="50E9F8C5" w14:textId="77777777" w:rsidR="004B6A56" w:rsidRDefault="004B6A56" w:rsidP="00D95D96">
      <w:pPr>
        <w:rPr>
          <w:rFonts w:ascii="Segoe UI" w:hAnsi="Segoe UI" w:cs="Segoe UI"/>
          <w:sz w:val="21"/>
          <w:szCs w:val="21"/>
        </w:rPr>
      </w:pPr>
    </w:p>
    <w:p w14:paraId="1933BAC5" w14:textId="77777777" w:rsidR="00E92121" w:rsidRDefault="00E92121" w:rsidP="00E92121">
      <w:pPr>
        <w:pStyle w:val="NormalWeb"/>
        <w:spacing w:before="0" w:beforeAutospacing="0" w:after="0" w:afterAutospacing="0"/>
        <w:rPr>
          <w:rFonts w:ascii="Segoe UI" w:hAnsi="Segoe UI" w:cs="Segoe UI"/>
          <w:sz w:val="21"/>
          <w:szCs w:val="21"/>
        </w:rPr>
      </w:pPr>
      <w:r>
        <w:rPr>
          <w:rFonts w:ascii="Segoe UI" w:hAnsi="Segoe UI" w:cs="Segoe UI"/>
          <w:sz w:val="21"/>
          <w:szCs w:val="21"/>
        </w:rPr>
        <w:t>[1:51 p.m.] Matt Rougeux</w:t>
      </w:r>
    </w:p>
    <w:p w14:paraId="7090D228" w14:textId="77777777" w:rsidR="00E92121" w:rsidRDefault="00E92121" w:rsidP="00E92121">
      <w:pPr>
        <w:pStyle w:val="NormalWeb"/>
        <w:rPr>
          <w:rFonts w:ascii="Segoe UI" w:hAnsi="Segoe UI" w:cs="Segoe UI"/>
          <w:sz w:val="21"/>
          <w:szCs w:val="21"/>
        </w:rPr>
      </w:pPr>
      <w:r>
        <w:rPr>
          <w:rFonts w:ascii="Segoe UI" w:hAnsi="Segoe UI" w:cs="Segoe UI"/>
          <w:sz w:val="21"/>
          <w:szCs w:val="21"/>
        </w:rPr>
        <w:t>Please test out your access when you have a moment</w:t>
      </w:r>
    </w:p>
    <w:p w14:paraId="7EDB4A61" w14:textId="77777777" w:rsidR="00E92121" w:rsidRDefault="00E92121" w:rsidP="00E92121">
      <w:pPr>
        <w:pStyle w:val="NormalWeb"/>
      </w:pPr>
    </w:p>
    <w:p w14:paraId="3DC16333" w14:textId="77777777" w:rsidR="00E92121" w:rsidRDefault="00E92121" w:rsidP="00E92121">
      <w:pPr>
        <w:pStyle w:val="NormalWeb"/>
        <w:spacing w:before="0" w:beforeAutospacing="0" w:after="0" w:afterAutospacing="0"/>
        <w:rPr>
          <w:rFonts w:ascii="Segoe UI" w:hAnsi="Segoe UI" w:cs="Segoe UI"/>
          <w:sz w:val="21"/>
          <w:szCs w:val="21"/>
        </w:rPr>
      </w:pPr>
      <w:r>
        <w:rPr>
          <w:rFonts w:ascii="Segoe UI" w:hAnsi="Segoe UI" w:cs="Segoe UI"/>
          <w:sz w:val="21"/>
          <w:szCs w:val="21"/>
        </w:rPr>
        <w:t>[1:53 p.m.] Matt Rougeux</w:t>
      </w:r>
    </w:p>
    <w:p w14:paraId="3F076E06" w14:textId="77777777" w:rsidR="00E92121" w:rsidRDefault="00E92121" w:rsidP="00E92121">
      <w:pPr>
        <w:pStyle w:val="NormalWeb"/>
        <w:rPr>
          <w:rFonts w:ascii="Segoe UI" w:hAnsi="Segoe UI" w:cs="Segoe UI"/>
          <w:sz w:val="21"/>
          <w:szCs w:val="21"/>
        </w:rPr>
      </w:pPr>
      <w:r>
        <w:rPr>
          <w:rFonts w:ascii="Segoe UI" w:hAnsi="Segoe UI" w:cs="Segoe UI"/>
          <w:sz w:val="21"/>
          <w:szCs w:val="21"/>
        </w:rPr>
        <w:t>example server you should be able to access now:</w:t>
      </w:r>
    </w:p>
    <w:p w14:paraId="1B14B57F" w14:textId="77777777" w:rsidR="00E92121" w:rsidRDefault="00E92121" w:rsidP="00E92121">
      <w:pPr>
        <w:pStyle w:val="NormalWeb"/>
        <w:rPr>
          <w:rFonts w:ascii="Segoe UI" w:hAnsi="Segoe UI" w:cs="Segoe UI"/>
          <w:sz w:val="21"/>
          <w:szCs w:val="21"/>
        </w:rPr>
      </w:pPr>
    </w:p>
    <w:p w14:paraId="04839066" w14:textId="77777777" w:rsidR="00E92121" w:rsidRDefault="00E92121" w:rsidP="00E92121">
      <w:pPr>
        <w:pStyle w:val="NormalWeb"/>
        <w:rPr>
          <w:rFonts w:ascii="Segoe UI" w:hAnsi="Segoe UI" w:cs="Segoe UI"/>
          <w:sz w:val="21"/>
          <w:szCs w:val="21"/>
        </w:rPr>
      </w:pPr>
      <w:r>
        <w:rPr>
          <w:rFonts w:ascii="Segoe UI" w:hAnsi="Segoe UI" w:cs="Segoe UI"/>
          <w:sz w:val="21"/>
          <w:szCs w:val="21"/>
        </w:rPr>
        <w:t>yka-ms-rc01.solium.net</w:t>
      </w:r>
    </w:p>
    <w:p w14:paraId="46474291" w14:textId="77777777" w:rsidR="00E92121" w:rsidRDefault="00E92121" w:rsidP="00E92121">
      <w:pPr>
        <w:pStyle w:val="NormalWeb"/>
        <w:rPr>
          <w:rFonts w:ascii="Segoe UI" w:hAnsi="Segoe UI" w:cs="Segoe UI"/>
          <w:sz w:val="21"/>
          <w:szCs w:val="21"/>
        </w:rPr>
      </w:pPr>
    </w:p>
    <w:p w14:paraId="36D18048" w14:textId="77777777" w:rsidR="00E92121" w:rsidRDefault="00E92121" w:rsidP="00E92121">
      <w:pPr>
        <w:pStyle w:val="NormalWeb"/>
        <w:rPr>
          <w:rFonts w:ascii="Segoe UI" w:hAnsi="Segoe UI" w:cs="Segoe UI"/>
          <w:sz w:val="21"/>
          <w:szCs w:val="21"/>
        </w:rPr>
      </w:pPr>
      <w:r>
        <w:rPr>
          <w:rFonts w:ascii="Segoe UI" w:hAnsi="Segoe UI" w:cs="Segoe UI"/>
          <w:sz w:val="21"/>
          <w:szCs w:val="21"/>
        </w:rPr>
        <w:t>[matt.rougeux@yka-ms-rc01 ~]$ id hong.lu</w:t>
      </w:r>
    </w:p>
    <w:p w14:paraId="1E330833" w14:textId="70C8AF46" w:rsidR="00E92121" w:rsidRDefault="00E92121" w:rsidP="00E92121">
      <w:pPr>
        <w:pStyle w:val="NormalWeb"/>
        <w:rPr>
          <w:rFonts w:ascii="Segoe UI" w:hAnsi="Segoe UI" w:cs="Segoe UI"/>
          <w:sz w:val="21"/>
          <w:szCs w:val="21"/>
        </w:rPr>
      </w:pPr>
      <w:r>
        <w:rPr>
          <w:rFonts w:ascii="Segoe UI" w:hAnsi="Segoe UI" w:cs="Segoe UI"/>
          <w:sz w:val="21"/>
          <w:szCs w:val="21"/>
        </w:rPr>
        <w:t>uid=805(hong.lu) gid=805(hong.lu) groups=805(hong.lu),200(ms-wl),201(build11)</w:t>
      </w:r>
    </w:p>
    <w:p w14:paraId="5DF8F14F" w14:textId="26577C76" w:rsidR="004A29D4" w:rsidRDefault="004A29D4" w:rsidP="00E92121">
      <w:pPr>
        <w:pStyle w:val="NormalWeb"/>
        <w:rPr>
          <w:rFonts w:ascii="Segoe UI" w:hAnsi="Segoe UI" w:cs="Segoe UI"/>
          <w:sz w:val="21"/>
          <w:szCs w:val="21"/>
        </w:rPr>
      </w:pPr>
      <w:r>
        <w:rPr>
          <w:rFonts w:ascii="Segoe UI" w:hAnsi="Segoe UI" w:cs="Segoe UI"/>
          <w:sz w:val="21"/>
          <w:szCs w:val="21"/>
        </w:rPr>
        <w:t>Report Duration:</w:t>
      </w:r>
    </w:p>
    <w:p w14:paraId="08FF9AE2" w14:textId="77777777" w:rsidR="004A29D4" w:rsidRDefault="004A29D4" w:rsidP="004A29D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Also you can get this from db as well</w:t>
      </w:r>
    </w:p>
    <w:p w14:paraId="50E594CF" w14:textId="77777777" w:rsidR="004A29D4" w:rsidRDefault="004A29D4" w:rsidP="004A29D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select * from sc_rpt_run order by created_instant desc;</w:t>
      </w:r>
    </w:p>
    <w:p w14:paraId="054E80B4" w14:textId="77777777" w:rsidR="004A29D4" w:rsidRDefault="004A29D4" w:rsidP="00E92121">
      <w:pPr>
        <w:pStyle w:val="NormalWeb"/>
        <w:rPr>
          <w:rFonts w:ascii="Segoe UI" w:hAnsi="Segoe UI" w:cs="Segoe UI"/>
          <w:sz w:val="21"/>
          <w:szCs w:val="21"/>
        </w:rPr>
      </w:pPr>
    </w:p>
    <w:p w14:paraId="1629D480" w14:textId="48D4C458" w:rsidR="00A946D9" w:rsidRDefault="00A946D9" w:rsidP="00D95D96"/>
    <w:p w14:paraId="209CCAF1" w14:textId="54054E50" w:rsidR="00A5516F" w:rsidRDefault="00A5516F" w:rsidP="00A5516F">
      <w:pPr>
        <w:rPr>
          <w:sz w:val="36"/>
          <w:szCs w:val="36"/>
        </w:rPr>
      </w:pPr>
      <w:r>
        <w:rPr>
          <w:sz w:val="36"/>
          <w:szCs w:val="36"/>
        </w:rPr>
        <w:t>K6</w:t>
      </w:r>
    </w:p>
    <w:p w14:paraId="6A9A3298" w14:textId="3893E1C3" w:rsidR="00A5516F" w:rsidRDefault="00A5516F" w:rsidP="00A5516F">
      <w:pPr>
        <w:rPr>
          <w:sz w:val="36"/>
          <w:szCs w:val="36"/>
        </w:rPr>
      </w:pPr>
    </w:p>
    <w:p w14:paraId="1C48C8F0" w14:textId="01AEEF73" w:rsidR="00A5516F" w:rsidRDefault="00A5516F" w:rsidP="00A5516F">
      <w:pPr>
        <w:rPr>
          <w:sz w:val="36"/>
          <w:szCs w:val="36"/>
        </w:rPr>
      </w:pPr>
      <w:r>
        <w:rPr>
          <w:sz w:val="36"/>
          <w:szCs w:val="36"/>
        </w:rPr>
        <w:t>Run k6 in cloud -&gt; k6 run simple.js -o cloud</w:t>
      </w:r>
    </w:p>
    <w:p w14:paraId="2F24B7EA" w14:textId="255B6400" w:rsidR="00A5516F" w:rsidRDefault="00A5516F" w:rsidP="00A5516F">
      <w:pPr>
        <w:rPr>
          <w:sz w:val="36"/>
          <w:szCs w:val="36"/>
        </w:rPr>
      </w:pPr>
      <w:r>
        <w:rPr>
          <w:sz w:val="36"/>
          <w:szCs w:val="36"/>
        </w:rPr>
        <w:t>Run k6 in cloud -&gt; k6 cloud simple.js</w:t>
      </w:r>
    </w:p>
    <w:p w14:paraId="37DEC80A" w14:textId="1578FC54" w:rsidR="00A5516F" w:rsidRDefault="00A5516F" w:rsidP="00D95D96"/>
    <w:p w14:paraId="5C3F4BA0" w14:textId="77777777" w:rsidR="00DB0FBA" w:rsidRPr="00DB0FBA" w:rsidRDefault="00DB0FBA" w:rsidP="00DB0FBA">
      <w:pPr>
        <w:outlineLvl w:val="1"/>
        <w:rPr>
          <w:rFonts w:ascii="Segoe UI" w:hAnsi="Segoe UI" w:cs="Segoe UI"/>
          <w:color w:val="172B4D"/>
          <w:spacing w:val="-2"/>
          <w:sz w:val="30"/>
          <w:szCs w:val="30"/>
        </w:rPr>
      </w:pPr>
      <w:r w:rsidRPr="00DB0FBA">
        <w:rPr>
          <w:rFonts w:ascii="Segoe UI" w:hAnsi="Segoe UI" w:cs="Segoe UI"/>
          <w:color w:val="172B4D"/>
          <w:spacing w:val="-2"/>
          <w:sz w:val="30"/>
          <w:szCs w:val="30"/>
        </w:rPr>
        <w:t>GraphQL setup</w:t>
      </w:r>
    </w:p>
    <w:p w14:paraId="03451092" w14:textId="77777777" w:rsidR="00DB0FBA" w:rsidRPr="00DB0FBA" w:rsidRDefault="00DB0FBA" w:rsidP="00DB0FBA">
      <w:pPr>
        <w:numPr>
          <w:ilvl w:val="0"/>
          <w:numId w:val="19"/>
        </w:numPr>
        <w:spacing w:before="100" w:beforeAutospacing="1" w:after="100" w:afterAutospacing="1"/>
        <w:rPr>
          <w:rFonts w:ascii="Segoe UI" w:hAnsi="Segoe UI" w:cs="Segoe UI"/>
          <w:color w:val="172B4D"/>
          <w:sz w:val="21"/>
          <w:szCs w:val="21"/>
        </w:rPr>
      </w:pPr>
      <w:r w:rsidRPr="00DB0FBA">
        <w:rPr>
          <w:rFonts w:ascii="Segoe UI" w:hAnsi="Segoe UI" w:cs="Segoe UI"/>
          <w:color w:val="172B4D"/>
          <w:sz w:val="21"/>
          <w:szCs w:val="21"/>
        </w:rPr>
        <w:t>Clone GraphQL Project:</w:t>
      </w:r>
    </w:p>
    <w:p w14:paraId="0B99638B" w14:textId="77777777" w:rsidR="00DB0FBA" w:rsidRPr="00DB0FBA" w:rsidRDefault="00DB0FBA" w:rsidP="00DB0FBA">
      <w:pPr>
        <w:numPr>
          <w:ilvl w:val="1"/>
          <w:numId w:val="19"/>
        </w:numPr>
        <w:spacing w:before="100" w:beforeAutospacing="1" w:after="100" w:afterAutospacing="1"/>
        <w:rPr>
          <w:rFonts w:ascii="Segoe UI" w:hAnsi="Segoe UI" w:cs="Segoe UI"/>
          <w:color w:val="172B4D"/>
          <w:sz w:val="21"/>
          <w:szCs w:val="21"/>
        </w:rPr>
      </w:pPr>
      <w:r w:rsidRPr="00DB0FBA">
        <w:rPr>
          <w:rFonts w:ascii="Segoe UI" w:hAnsi="Segoe UI" w:cs="Segoe UI"/>
          <w:color w:val="172B4D"/>
          <w:sz w:val="21"/>
          <w:szCs w:val="21"/>
        </w:rPr>
        <w:t>cd ~/dev</w:t>
      </w:r>
    </w:p>
    <w:p w14:paraId="168C8F50" w14:textId="77777777" w:rsidR="00DB0FBA" w:rsidRPr="00DB0FBA" w:rsidRDefault="00DB0FBA" w:rsidP="00DB0FBA">
      <w:pPr>
        <w:numPr>
          <w:ilvl w:val="1"/>
          <w:numId w:val="19"/>
        </w:numPr>
        <w:spacing w:before="100" w:beforeAutospacing="1" w:after="100" w:afterAutospacing="1"/>
        <w:rPr>
          <w:rFonts w:ascii="Segoe UI" w:hAnsi="Segoe UI" w:cs="Segoe UI"/>
          <w:color w:val="172B4D"/>
          <w:sz w:val="21"/>
          <w:szCs w:val="21"/>
        </w:rPr>
      </w:pPr>
      <w:r w:rsidRPr="00DB0FBA">
        <w:rPr>
          <w:rFonts w:ascii="Segoe UI" w:hAnsi="Segoe UI" w:cs="Segoe UI"/>
          <w:color w:val="172B4D"/>
          <w:sz w:val="21"/>
          <w:szCs w:val="21"/>
        </w:rPr>
        <w:t>git clone ssh://git@git.solium.com/sw/graphql.git </w:t>
      </w:r>
    </w:p>
    <w:p w14:paraId="2962A2EE" w14:textId="77777777" w:rsidR="00DB0FBA" w:rsidRPr="00DB0FBA" w:rsidRDefault="00DB0FBA" w:rsidP="00DB0FBA">
      <w:pPr>
        <w:numPr>
          <w:ilvl w:val="0"/>
          <w:numId w:val="19"/>
        </w:numPr>
        <w:spacing w:before="100" w:beforeAutospacing="1" w:after="100" w:afterAutospacing="1"/>
        <w:rPr>
          <w:rFonts w:ascii="Segoe UI" w:hAnsi="Segoe UI" w:cs="Segoe UI"/>
          <w:color w:val="172B4D"/>
          <w:sz w:val="21"/>
          <w:szCs w:val="21"/>
        </w:rPr>
      </w:pPr>
      <w:r w:rsidRPr="00DB0FBA">
        <w:rPr>
          <w:rFonts w:ascii="Segoe UI" w:hAnsi="Segoe UI" w:cs="Segoe UI"/>
          <w:color w:val="172B4D"/>
          <w:sz w:val="21"/>
          <w:szCs w:val="21"/>
        </w:rPr>
        <w:t>Install node</w:t>
      </w:r>
    </w:p>
    <w:p w14:paraId="48115BDD" w14:textId="77777777" w:rsidR="00DB0FBA" w:rsidRPr="00DB0FBA" w:rsidRDefault="00DB0FBA" w:rsidP="00DB0FBA">
      <w:pPr>
        <w:numPr>
          <w:ilvl w:val="1"/>
          <w:numId w:val="19"/>
        </w:numPr>
        <w:spacing w:before="100" w:beforeAutospacing="1" w:after="100" w:afterAutospacing="1"/>
        <w:rPr>
          <w:rFonts w:ascii="Segoe UI" w:hAnsi="Segoe UI" w:cs="Segoe UI"/>
          <w:color w:val="172B4D"/>
          <w:sz w:val="21"/>
          <w:szCs w:val="21"/>
        </w:rPr>
      </w:pPr>
      <w:r w:rsidRPr="00DB0FBA">
        <w:rPr>
          <w:rFonts w:ascii="Segoe UI" w:hAnsi="Segoe UI" w:cs="Segoe UI"/>
          <w:color w:val="172B4D"/>
          <w:sz w:val="21"/>
          <w:szCs w:val="21"/>
        </w:rPr>
        <w:t>cd ~/dev/shareworks/conf/setup/</w:t>
      </w:r>
    </w:p>
    <w:p w14:paraId="5CFE15D9" w14:textId="77777777" w:rsidR="00DB0FBA" w:rsidRPr="00DB0FBA" w:rsidRDefault="00DB0FBA" w:rsidP="00DB0FBA">
      <w:pPr>
        <w:numPr>
          <w:ilvl w:val="1"/>
          <w:numId w:val="19"/>
        </w:numPr>
        <w:spacing w:before="100" w:beforeAutospacing="1" w:after="100" w:afterAutospacing="1"/>
        <w:rPr>
          <w:rFonts w:ascii="Segoe UI" w:hAnsi="Segoe UI" w:cs="Segoe UI"/>
          <w:color w:val="172B4D"/>
          <w:sz w:val="21"/>
          <w:szCs w:val="21"/>
        </w:rPr>
      </w:pPr>
      <w:r w:rsidRPr="00DB0FBA">
        <w:rPr>
          <w:rFonts w:ascii="Segoe UI" w:hAnsi="Segoe UI" w:cs="Segoe UI"/>
          <w:color w:val="172B4D"/>
          <w:sz w:val="21"/>
          <w:szCs w:val="21"/>
        </w:rPr>
        <w:t>./setup_node_env.sh</w:t>
      </w:r>
    </w:p>
    <w:p w14:paraId="1A98FED9" w14:textId="77777777" w:rsidR="00DB0FBA" w:rsidRPr="00DB0FBA" w:rsidRDefault="00DB0FBA" w:rsidP="00DB0FBA">
      <w:pPr>
        <w:numPr>
          <w:ilvl w:val="0"/>
          <w:numId w:val="19"/>
        </w:numPr>
        <w:spacing w:before="100" w:beforeAutospacing="1" w:after="100" w:afterAutospacing="1"/>
        <w:rPr>
          <w:rFonts w:ascii="Segoe UI" w:hAnsi="Segoe UI" w:cs="Segoe UI"/>
          <w:color w:val="172B4D"/>
          <w:sz w:val="21"/>
          <w:szCs w:val="21"/>
        </w:rPr>
      </w:pPr>
      <w:r w:rsidRPr="00DB0FBA">
        <w:rPr>
          <w:rFonts w:ascii="Segoe UI" w:hAnsi="Segoe UI" w:cs="Segoe UI"/>
          <w:color w:val="172B4D"/>
          <w:sz w:val="21"/>
          <w:szCs w:val="21"/>
        </w:rPr>
        <w:t>Install Yarn</w:t>
      </w:r>
    </w:p>
    <w:p w14:paraId="7A759C93" w14:textId="77777777" w:rsidR="00DB0FBA" w:rsidRPr="00DB0FBA" w:rsidRDefault="00DB0FBA" w:rsidP="00DB0FBA">
      <w:pPr>
        <w:numPr>
          <w:ilvl w:val="1"/>
          <w:numId w:val="19"/>
        </w:numPr>
        <w:spacing w:before="100" w:beforeAutospacing="1" w:after="100" w:afterAutospacing="1"/>
        <w:rPr>
          <w:rFonts w:ascii="Segoe UI" w:hAnsi="Segoe UI" w:cs="Segoe UI"/>
          <w:color w:val="172B4D"/>
          <w:sz w:val="21"/>
          <w:szCs w:val="21"/>
        </w:rPr>
      </w:pPr>
      <w:r w:rsidRPr="00DB0FBA">
        <w:rPr>
          <w:rFonts w:ascii="Segoe UI" w:hAnsi="Segoe UI" w:cs="Segoe UI"/>
          <w:color w:val="172B4D"/>
          <w:sz w:val="21"/>
          <w:szCs w:val="21"/>
        </w:rPr>
        <w:t>cd ~/dev/GraphQL</w:t>
      </w:r>
    </w:p>
    <w:p w14:paraId="0D04BA20" w14:textId="77777777" w:rsidR="00DB0FBA" w:rsidRPr="00DB0FBA" w:rsidRDefault="00DB0FBA" w:rsidP="00DB0FBA">
      <w:pPr>
        <w:numPr>
          <w:ilvl w:val="1"/>
          <w:numId w:val="19"/>
        </w:numPr>
        <w:spacing w:before="100" w:beforeAutospacing="1" w:after="100" w:afterAutospacing="1"/>
        <w:rPr>
          <w:rFonts w:ascii="Segoe UI" w:hAnsi="Segoe UI" w:cs="Segoe UI"/>
          <w:color w:val="172B4D"/>
          <w:sz w:val="21"/>
          <w:szCs w:val="21"/>
        </w:rPr>
      </w:pPr>
      <w:r w:rsidRPr="00DB0FBA">
        <w:rPr>
          <w:rFonts w:ascii="Segoe UI" w:hAnsi="Segoe UI" w:cs="Segoe UI"/>
          <w:color w:val="172B4D"/>
          <w:sz w:val="21"/>
          <w:szCs w:val="21"/>
        </w:rPr>
        <w:t>npm install yarn -g</w:t>
      </w:r>
    </w:p>
    <w:p w14:paraId="096527E2" w14:textId="77777777" w:rsidR="00DB0FBA" w:rsidRPr="00DB0FBA" w:rsidRDefault="00DB0FBA" w:rsidP="00DB0FBA">
      <w:pPr>
        <w:numPr>
          <w:ilvl w:val="1"/>
          <w:numId w:val="19"/>
        </w:numPr>
        <w:spacing w:before="100" w:beforeAutospacing="1" w:after="100" w:afterAutospacing="1"/>
        <w:rPr>
          <w:rFonts w:ascii="Segoe UI" w:hAnsi="Segoe UI" w:cs="Segoe UI"/>
          <w:color w:val="172B4D"/>
          <w:sz w:val="21"/>
          <w:szCs w:val="21"/>
        </w:rPr>
      </w:pPr>
      <w:r w:rsidRPr="00DB0FBA">
        <w:rPr>
          <w:rFonts w:ascii="Segoe UI" w:hAnsi="Segoe UI" w:cs="Segoe UI"/>
          <w:color w:val="172B4D"/>
          <w:sz w:val="21"/>
          <w:szCs w:val="21"/>
        </w:rPr>
        <w:t>yarn install # install all dependencies</w:t>
      </w:r>
    </w:p>
    <w:p w14:paraId="08B7BCCE" w14:textId="77777777" w:rsidR="00DB0FBA" w:rsidRPr="00DB0FBA" w:rsidRDefault="00DB0FBA" w:rsidP="00DB0FBA">
      <w:pPr>
        <w:numPr>
          <w:ilvl w:val="0"/>
          <w:numId w:val="19"/>
        </w:numPr>
        <w:spacing w:before="100" w:beforeAutospacing="1" w:after="100" w:afterAutospacing="1"/>
        <w:rPr>
          <w:rFonts w:ascii="Segoe UI" w:hAnsi="Segoe UI" w:cs="Segoe UI"/>
          <w:color w:val="172B4D"/>
          <w:sz w:val="21"/>
          <w:szCs w:val="21"/>
        </w:rPr>
      </w:pPr>
      <w:r w:rsidRPr="00DB0FBA">
        <w:rPr>
          <w:rFonts w:ascii="Segoe UI" w:hAnsi="Segoe UI" w:cs="Segoe UI"/>
          <w:color w:val="172B4D"/>
          <w:sz w:val="21"/>
          <w:szCs w:val="21"/>
        </w:rPr>
        <w:t>launch the development server</w:t>
      </w:r>
    </w:p>
    <w:p w14:paraId="0BD2EB0E" w14:textId="77777777" w:rsidR="00DB0FBA" w:rsidRPr="00DB0FBA" w:rsidRDefault="00DB0FBA" w:rsidP="00DB0FBA">
      <w:pPr>
        <w:numPr>
          <w:ilvl w:val="1"/>
          <w:numId w:val="19"/>
        </w:numPr>
        <w:spacing w:before="100" w:beforeAutospacing="1" w:after="100" w:afterAutospacing="1"/>
        <w:rPr>
          <w:rFonts w:ascii="Segoe UI" w:hAnsi="Segoe UI" w:cs="Segoe UI"/>
          <w:color w:val="172B4D"/>
          <w:sz w:val="21"/>
          <w:szCs w:val="21"/>
        </w:rPr>
      </w:pPr>
      <w:r w:rsidRPr="00DB0FBA">
        <w:rPr>
          <w:rFonts w:ascii="Segoe UI" w:hAnsi="Segoe UI" w:cs="Segoe UI"/>
          <w:color w:val="172B4D"/>
          <w:sz w:val="21"/>
          <w:szCs w:val="21"/>
        </w:rPr>
        <w:t>yarn watch </w:t>
      </w:r>
    </w:p>
    <w:p w14:paraId="2924B2FB" w14:textId="77777777" w:rsidR="00DB0FBA" w:rsidRPr="00DB0FBA" w:rsidRDefault="00DB0FBA" w:rsidP="00DB0FBA">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B0FBA">
        <w:rPr>
          <w:rFonts w:ascii="Menlo" w:hAnsi="Menlo" w:cs="Menlo"/>
          <w:color w:val="000000"/>
          <w:sz w:val="22"/>
          <w:szCs w:val="22"/>
        </w:rPr>
        <w:t>hong.lu@YYC-102910-MP ~ % vi alias</w:t>
      </w:r>
    </w:p>
    <w:p w14:paraId="7FF30C0A" w14:textId="77777777" w:rsidR="00DB0FBA" w:rsidRPr="00DB0FBA" w:rsidRDefault="00DB0FBA" w:rsidP="00DB0FBA">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B0FBA">
        <w:rPr>
          <w:rFonts w:ascii="Menlo" w:hAnsi="Menlo" w:cs="Menlo"/>
          <w:color w:val="000000"/>
          <w:sz w:val="22"/>
          <w:szCs w:val="22"/>
        </w:rPr>
        <w:t>hong.lu@YYC-102910-MP ~ % vi .zshrc</w:t>
      </w:r>
    </w:p>
    <w:p w14:paraId="2A21D910" w14:textId="77777777" w:rsidR="00DB0FBA" w:rsidRPr="00DB0FBA" w:rsidRDefault="00DB0FBA" w:rsidP="00DB0FBA">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B0FBA">
        <w:rPr>
          <w:rFonts w:ascii="Menlo" w:hAnsi="Menlo" w:cs="Menlo"/>
          <w:color w:val="000000"/>
          <w:sz w:val="22"/>
          <w:szCs w:val="22"/>
        </w:rPr>
        <w:t>hong.lu@YYC-102910-MP ~ % vi .zshrc</w:t>
      </w:r>
    </w:p>
    <w:p w14:paraId="6F911759" w14:textId="77777777" w:rsidR="00DB0FBA" w:rsidRPr="00DB0FBA" w:rsidRDefault="00DB0FBA" w:rsidP="00DB0FBA">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B0FBA">
        <w:rPr>
          <w:rFonts w:ascii="Menlo" w:hAnsi="Menlo" w:cs="Menlo"/>
          <w:color w:val="000000"/>
          <w:sz w:val="22"/>
          <w:szCs w:val="22"/>
        </w:rPr>
        <w:t>hong.lu@YYC-102910-MP ~ % source .zshrc</w:t>
      </w:r>
    </w:p>
    <w:p w14:paraId="5D74E892" w14:textId="126F7CB7" w:rsidR="00DB0FBA" w:rsidRPr="00DB0FBA" w:rsidRDefault="00DB0FBA" w:rsidP="00DB0FBA">
      <w:pPr>
        <w:pStyle w:val="ListParagraph"/>
        <w:numPr>
          <w:ilvl w:val="0"/>
          <w:numId w:val="19"/>
        </w:numPr>
      </w:pPr>
      <w:r w:rsidRPr="00DB0FBA">
        <w:rPr>
          <w:rFonts w:ascii="Menlo" w:hAnsi="Menlo" w:cs="Menlo"/>
          <w:color w:val="000000"/>
          <w:sz w:val="22"/>
          <w:szCs w:val="22"/>
        </w:rPr>
        <w:t>hong.lu@YYC-102910-MP ~ % cd ~/Library/Application\ Support/Citrix\ Receiver</w:t>
      </w:r>
    </w:p>
    <w:p w14:paraId="3C602ABE" w14:textId="77777777" w:rsidR="00DB0FBA" w:rsidRDefault="00DB0FBA" w:rsidP="00DB0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lastRenderedPageBreak/>
        <w:t>hong.lu@YYC-102910-MP Citrix Receiver % sed -e 's/KeyboardLayout=(User Profile)/KeyboardLayout=Canadian English/' -i SAVE Config</w:t>
      </w:r>
    </w:p>
    <w:p w14:paraId="50547CBC" w14:textId="77777777" w:rsidR="00DB0FBA" w:rsidRDefault="00DB0FBA" w:rsidP="00DB0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 xml:space="preserve">hong.lu@YYC-102910-MP Citrix Receiver % cat configEnglish                                                                                      </w:t>
      </w:r>
    </w:p>
    <w:p w14:paraId="54421D99" w14:textId="77777777" w:rsidR="00DB0FBA" w:rsidRDefault="00DB0FBA" w:rsidP="00DB0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cat: configEnglish: No such file or directory</w:t>
      </w:r>
    </w:p>
    <w:p w14:paraId="0776669B" w14:textId="77777777" w:rsidR="00DB0FBA" w:rsidRDefault="00DB0FBA" w:rsidP="00DB0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hong.lu@YYC-102910-MP Citrix Receiver % cat ConfigSAVE</w:t>
      </w:r>
    </w:p>
    <w:p w14:paraId="5A102FA0" w14:textId="644AEAA0" w:rsidR="00DB0FBA" w:rsidRDefault="00DB0FBA" w:rsidP="00DB0FBA">
      <w:pPr>
        <w:pStyle w:val="ListParagraph"/>
        <w:numPr>
          <w:ilvl w:val="0"/>
          <w:numId w:val="20"/>
        </w:numPr>
      </w:pPr>
      <w:r>
        <w:rPr>
          <w:rFonts w:ascii="Menlo" w:hAnsi="Menlo" w:cs="Menlo"/>
          <w:color w:val="000000"/>
          <w:sz w:val="22"/>
          <w:szCs w:val="22"/>
        </w:rPr>
        <w:t>KeyboardLayout=USabled=Offes</w:t>
      </w:r>
    </w:p>
    <w:p w14:paraId="0033A07A" w14:textId="2FD2D083" w:rsidR="00A5516F" w:rsidRDefault="00A5516F" w:rsidP="00D95D96"/>
    <w:p w14:paraId="45960B94" w14:textId="4D81896B" w:rsidR="00DB0FBA" w:rsidRDefault="00DB0FBA" w:rsidP="00D95D96">
      <w:r>
        <w:t>UI traning:</w:t>
      </w:r>
    </w:p>
    <w:p w14:paraId="29CBF49F" w14:textId="77777777" w:rsidR="00DB0FBA" w:rsidRDefault="00000000" w:rsidP="00DB0FBA">
      <w:pPr>
        <w:numPr>
          <w:ilvl w:val="0"/>
          <w:numId w:val="21"/>
        </w:numPr>
        <w:rPr>
          <w:rFonts w:ascii="Segoe UI" w:hAnsi="Segoe UI" w:cs="Segoe UI"/>
          <w:color w:val="172B4D"/>
          <w:sz w:val="21"/>
          <w:szCs w:val="21"/>
        </w:rPr>
      </w:pPr>
      <w:hyperlink r:id="rId9" w:history="1">
        <w:r w:rsidR="00DB0FBA">
          <w:rPr>
            <w:rStyle w:val="Hyperlink"/>
            <w:rFonts w:ascii="Segoe UI" w:eastAsiaTheme="minorEastAsia" w:hAnsi="Segoe UI" w:cs="Segoe UI"/>
            <w:color w:val="114070"/>
            <w:sz w:val="21"/>
            <w:szCs w:val="21"/>
          </w:rPr>
          <w:t>DEV-47795</w:t>
        </w:r>
      </w:hyperlink>
    </w:p>
    <w:p w14:paraId="7D81AA2E" w14:textId="77777777" w:rsidR="00DB0FBA" w:rsidRDefault="00DB0FBA" w:rsidP="00D95D96"/>
    <w:p w14:paraId="48B29006" w14:textId="169BA5C8" w:rsidR="00DB0FBA" w:rsidRDefault="00DB0FBA" w:rsidP="00D95D96"/>
    <w:p w14:paraId="6C33A779" w14:textId="2409AA73" w:rsidR="0076011E" w:rsidRDefault="0076011E" w:rsidP="00D95D96">
      <w:r w:rsidRPr="0076011E">
        <w:t>index=sum-qa02 NOT INFO NOT WARN</w:t>
      </w:r>
    </w:p>
    <w:p w14:paraId="3F6957AB" w14:textId="77777777" w:rsidR="0076011E" w:rsidRDefault="0076011E" w:rsidP="00D95D96"/>
    <w:p w14:paraId="6A9C6087"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https://confluence.solium.com/display/DEV/MacOS+Macbook+Pro+Developer+Setup</w:t>
      </w:r>
    </w:p>
    <w:p w14:paraId="0C300A17" w14:textId="77777777" w:rsidR="00A946D9" w:rsidRDefault="00000000" w:rsidP="00A946D9">
      <w:pPr>
        <w:autoSpaceDE w:val="0"/>
        <w:autoSpaceDN w:val="0"/>
        <w:adjustRightInd w:val="0"/>
        <w:rPr>
          <w:rFonts w:ascii="AppleSystemUIFont" w:hAnsi="AppleSystemUIFont" w:cs="AppleSystemUIFont"/>
        </w:rPr>
      </w:pPr>
      <w:hyperlink r:id="rId10" w:history="1">
        <w:r w:rsidR="00A946D9">
          <w:rPr>
            <w:rFonts w:ascii="AppleSystemUIFont" w:hAnsi="AppleSystemUIFont" w:cs="AppleSystemUIFont"/>
            <w:color w:val="DCA10D"/>
          </w:rPr>
          <w:t>https://veronicamars.solium.com/index.html</w:t>
        </w:r>
      </w:hyperlink>
    </w:p>
    <w:p w14:paraId="29FFCF2D"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https://confluence.solium.com/display/QA/QA+-+SQL+Scripts</w:t>
      </w:r>
    </w:p>
    <w:p w14:paraId="55BBBB60"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./import-sw-local-db.sh sum_general_groupa_7_14 local_general int</w:t>
      </w:r>
    </w:p>
    <w:p w14:paraId="1E103D66" w14:textId="77777777" w:rsidR="00A946D9" w:rsidRDefault="00A946D9" w:rsidP="00A946D9">
      <w:pPr>
        <w:autoSpaceDE w:val="0"/>
        <w:autoSpaceDN w:val="0"/>
        <w:adjustRightInd w:val="0"/>
        <w:rPr>
          <w:rFonts w:ascii="AppleSystemUIFont" w:hAnsi="AppleSystemUIFont" w:cs="AppleSystemUIFont"/>
        </w:rPr>
      </w:pPr>
    </w:p>
    <w:p w14:paraId="70103EA1"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Canda Equity:</w:t>
      </w:r>
    </w:p>
    <w:p w14:paraId="3A3F98C1" w14:textId="77777777" w:rsidR="00A946D9" w:rsidRDefault="00000000" w:rsidP="00A946D9">
      <w:pPr>
        <w:autoSpaceDE w:val="0"/>
        <w:autoSpaceDN w:val="0"/>
        <w:adjustRightInd w:val="0"/>
        <w:rPr>
          <w:rFonts w:ascii="AppleSystemUIFont" w:hAnsi="AppleSystemUIFont" w:cs="AppleSystemUIFont"/>
        </w:rPr>
      </w:pPr>
      <w:hyperlink r:id="rId11" w:history="1">
        <w:r w:rsidR="00A946D9">
          <w:rPr>
            <w:rFonts w:ascii="AppleSystemUIFont" w:hAnsi="AppleSystemUIFont" w:cs="AppleSystemUIFont"/>
            <w:color w:val="DCA10D"/>
          </w:rPr>
          <w:t>https://www.shareworks.com/wp-content/uploads/kc/admin_client_resource_guide_canada_eng.pdf</w:t>
        </w:r>
      </w:hyperlink>
    </w:p>
    <w:p w14:paraId="34D3FE1A" w14:textId="77777777" w:rsidR="00A946D9" w:rsidRDefault="00A946D9" w:rsidP="00A946D9">
      <w:pPr>
        <w:autoSpaceDE w:val="0"/>
        <w:autoSpaceDN w:val="0"/>
        <w:adjustRightInd w:val="0"/>
        <w:rPr>
          <w:rFonts w:ascii="AppleSystemUIFont" w:hAnsi="AppleSystemUIFont" w:cs="AppleSystemUIFont"/>
        </w:rPr>
      </w:pPr>
    </w:p>
    <w:p w14:paraId="43C80B0E" w14:textId="77777777" w:rsidR="00A946D9" w:rsidRDefault="00000000" w:rsidP="00A946D9">
      <w:pPr>
        <w:autoSpaceDE w:val="0"/>
        <w:autoSpaceDN w:val="0"/>
        <w:adjustRightInd w:val="0"/>
        <w:rPr>
          <w:rFonts w:ascii="AppleSystemUIFont" w:hAnsi="AppleSystemUIFont" w:cs="AppleSystemUIFont"/>
        </w:rPr>
      </w:pPr>
      <w:hyperlink r:id="rId12" w:history="1">
        <w:r w:rsidR="00A946D9">
          <w:rPr>
            <w:rFonts w:ascii="AppleSystemUIFont" w:hAnsi="AppleSystemUIFont" w:cs="AppleSystemUIFont"/>
            <w:color w:val="DCA10D"/>
          </w:rPr>
          <w:t>https://www.shareworks.com</w:t>
        </w:r>
      </w:hyperlink>
    </w:p>
    <w:p w14:paraId="6C5CE93B" w14:textId="77777777" w:rsidR="00A946D9" w:rsidRDefault="00000000" w:rsidP="00A946D9">
      <w:pPr>
        <w:autoSpaceDE w:val="0"/>
        <w:autoSpaceDN w:val="0"/>
        <w:adjustRightInd w:val="0"/>
        <w:rPr>
          <w:rFonts w:ascii="AppleSystemUIFont" w:hAnsi="AppleSystemUIFont" w:cs="AppleSystemUIFont"/>
        </w:rPr>
      </w:pPr>
      <w:hyperlink r:id="rId13" w:history="1">
        <w:r w:rsidR="00A946D9">
          <w:rPr>
            <w:rFonts w:ascii="AppleSystemUIFont" w:hAnsi="AppleSystemUIFont" w:cs="AppleSystemUIFont"/>
            <w:color w:val="DCA10D"/>
          </w:rPr>
          <w:t>https://www.shareworks.com/wp-content/uploads/kc/Accessing_Shareworks_Online_Help_and_Knowledge_Capital.pdf</w:t>
        </w:r>
      </w:hyperlink>
    </w:p>
    <w:p w14:paraId="436C71C5" w14:textId="77777777" w:rsidR="00A946D9" w:rsidRDefault="00000000" w:rsidP="00A946D9">
      <w:pPr>
        <w:autoSpaceDE w:val="0"/>
        <w:autoSpaceDN w:val="0"/>
        <w:adjustRightInd w:val="0"/>
        <w:rPr>
          <w:rFonts w:ascii="AppleSystemUIFont" w:hAnsi="AppleSystemUIFont" w:cs="AppleSystemUIFont"/>
        </w:rPr>
      </w:pPr>
      <w:hyperlink r:id="rId14" w:history="1">
        <w:r w:rsidR="00A946D9">
          <w:rPr>
            <w:rFonts w:ascii="AppleSystemUIFont" w:hAnsi="AppleSystemUIFont" w:cs="AppleSystemUIFont"/>
            <w:color w:val="DCA10D"/>
          </w:rPr>
          <w:t>https://www.shareworks.com/wp-content/uploads/kc/Accessing_Shareworks_Online_Help_and_Knowledge_Capital.pdf</w:t>
        </w:r>
      </w:hyperlink>
    </w:p>
    <w:p w14:paraId="32557DCA" w14:textId="77777777" w:rsidR="00A946D9" w:rsidRDefault="00000000" w:rsidP="00A946D9">
      <w:pPr>
        <w:autoSpaceDE w:val="0"/>
        <w:autoSpaceDN w:val="0"/>
        <w:adjustRightInd w:val="0"/>
        <w:rPr>
          <w:rFonts w:ascii="AppleSystemUIFont" w:hAnsi="AppleSystemUIFont" w:cs="AppleSystemUIFont"/>
        </w:rPr>
      </w:pPr>
      <w:hyperlink r:id="rId15" w:history="1">
        <w:r w:rsidR="00A946D9">
          <w:rPr>
            <w:rFonts w:ascii="AppleSystemUIFont" w:hAnsi="AppleSystemUIFont" w:cs="AppleSystemUIFont"/>
            <w:color w:val="DCA10D"/>
          </w:rPr>
          <w:t>https://www.shareworks.com/wp-content/uploads/kc/Taxation_Canadian_Controlled_Private_Corporation_and_Public_Company_Stock_Options.pdf</w:t>
        </w:r>
      </w:hyperlink>
    </w:p>
    <w:p w14:paraId="14C78574" w14:textId="77777777" w:rsidR="00A946D9" w:rsidRDefault="00000000" w:rsidP="00A946D9">
      <w:pPr>
        <w:autoSpaceDE w:val="0"/>
        <w:autoSpaceDN w:val="0"/>
        <w:adjustRightInd w:val="0"/>
        <w:rPr>
          <w:rFonts w:ascii="AppleSystemUIFont" w:hAnsi="AppleSystemUIFont" w:cs="AppleSystemUIFont"/>
        </w:rPr>
      </w:pPr>
      <w:hyperlink r:id="rId16" w:history="1">
        <w:r w:rsidR="00A946D9">
          <w:rPr>
            <w:rFonts w:ascii="AppleSystemUIFont" w:hAnsi="AppleSystemUIFont" w:cs="AppleSystemUIFont"/>
            <w:color w:val="DCA10D"/>
          </w:rPr>
          <w:t>https://www.shareworks.com/wp-content/uploads/kc/Taxation_on_Restricted_Share_Units.pdf</w:t>
        </w:r>
      </w:hyperlink>
    </w:p>
    <w:p w14:paraId="4557692A" w14:textId="77777777" w:rsidR="00A946D9" w:rsidRDefault="00000000" w:rsidP="00A946D9">
      <w:pPr>
        <w:autoSpaceDE w:val="0"/>
        <w:autoSpaceDN w:val="0"/>
        <w:adjustRightInd w:val="0"/>
        <w:rPr>
          <w:rFonts w:ascii="AppleSystemUIFont" w:hAnsi="AppleSystemUIFont" w:cs="AppleSystemUIFont"/>
        </w:rPr>
      </w:pPr>
      <w:hyperlink r:id="rId17" w:history="1">
        <w:r w:rsidR="00A946D9">
          <w:rPr>
            <w:rFonts w:ascii="AppleSystemUIFont" w:hAnsi="AppleSystemUIFont" w:cs="AppleSystemUIFont"/>
            <w:color w:val="DCA10D"/>
          </w:rPr>
          <w:t>https://www.shareworks.com/wp-content/uploads/2012/11/wp_findrightfit.pdf</w:t>
        </w:r>
      </w:hyperlink>
    </w:p>
    <w:p w14:paraId="456A48AC" w14:textId="77777777" w:rsidR="00A946D9" w:rsidRDefault="00A946D9" w:rsidP="00A946D9">
      <w:pPr>
        <w:autoSpaceDE w:val="0"/>
        <w:autoSpaceDN w:val="0"/>
        <w:adjustRightInd w:val="0"/>
        <w:rPr>
          <w:rFonts w:ascii="AppleSystemUIFont" w:hAnsi="AppleSystemUIFont" w:cs="AppleSystemUIFont"/>
        </w:rPr>
      </w:pPr>
    </w:p>
    <w:p w14:paraId="1972D537"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U.S Equity:</w:t>
      </w:r>
    </w:p>
    <w:p w14:paraId="656A5394"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https://www.shareworks.com/wp-content/uploads/kc/Taxation_Incentive_Stock_Options.pdf</w:t>
      </w:r>
    </w:p>
    <w:p w14:paraId="3B15423D" w14:textId="77777777" w:rsidR="00A946D9" w:rsidRDefault="00000000" w:rsidP="00A946D9">
      <w:pPr>
        <w:autoSpaceDE w:val="0"/>
        <w:autoSpaceDN w:val="0"/>
        <w:adjustRightInd w:val="0"/>
        <w:rPr>
          <w:rFonts w:ascii="AppleSystemUIFont" w:hAnsi="AppleSystemUIFont" w:cs="AppleSystemUIFont"/>
        </w:rPr>
      </w:pPr>
      <w:hyperlink r:id="rId18" w:history="1">
        <w:r w:rsidR="00A946D9">
          <w:rPr>
            <w:rFonts w:ascii="AppleSystemUIFont" w:hAnsi="AppleSystemUIFont" w:cs="AppleSystemUIFont"/>
            <w:color w:val="DCA10D"/>
          </w:rPr>
          <w:t>https://www.shareworks.com/wp-content/uploads/kc/Taxation_Non-qualified_Stock_Option.pdf</w:t>
        </w:r>
      </w:hyperlink>
    </w:p>
    <w:p w14:paraId="399AE019" w14:textId="77777777" w:rsidR="00A946D9" w:rsidRDefault="00000000" w:rsidP="00A946D9">
      <w:pPr>
        <w:autoSpaceDE w:val="0"/>
        <w:autoSpaceDN w:val="0"/>
        <w:adjustRightInd w:val="0"/>
        <w:rPr>
          <w:rFonts w:ascii="AppleSystemUIFont" w:hAnsi="AppleSystemUIFont" w:cs="AppleSystemUIFont"/>
        </w:rPr>
      </w:pPr>
      <w:hyperlink r:id="rId19" w:history="1">
        <w:r w:rsidR="00A946D9">
          <w:rPr>
            <w:rFonts w:ascii="AppleSystemUIFont" w:hAnsi="AppleSystemUIFont" w:cs="AppleSystemUIFont"/>
            <w:color w:val="DCA10D"/>
          </w:rPr>
          <w:t>https://www.shareworks.com/wp-content/uploads/kc/Taxation_Restricted_Stock_Award.pdf</w:t>
        </w:r>
      </w:hyperlink>
    </w:p>
    <w:p w14:paraId="0593F2EE" w14:textId="77777777" w:rsidR="00A946D9" w:rsidRDefault="00000000" w:rsidP="00A946D9">
      <w:pPr>
        <w:autoSpaceDE w:val="0"/>
        <w:autoSpaceDN w:val="0"/>
        <w:adjustRightInd w:val="0"/>
        <w:rPr>
          <w:rFonts w:ascii="AppleSystemUIFont" w:hAnsi="AppleSystemUIFont" w:cs="AppleSystemUIFont"/>
        </w:rPr>
      </w:pPr>
      <w:hyperlink r:id="rId20" w:history="1">
        <w:r w:rsidR="00A946D9">
          <w:rPr>
            <w:rFonts w:ascii="AppleSystemUIFont" w:hAnsi="AppleSystemUIFont" w:cs="AppleSystemUIFont"/>
            <w:color w:val="DCA10D"/>
          </w:rPr>
          <w:t>https://www.shareworks.com/wp-content/uploads/kc/Taxation_Section_423_Employee_Share_Purchase_Plan.pdf</w:t>
        </w:r>
      </w:hyperlink>
    </w:p>
    <w:p w14:paraId="17DB51C1" w14:textId="77777777" w:rsidR="00A946D9" w:rsidRDefault="00000000" w:rsidP="00A946D9">
      <w:pPr>
        <w:autoSpaceDE w:val="0"/>
        <w:autoSpaceDN w:val="0"/>
        <w:adjustRightInd w:val="0"/>
        <w:rPr>
          <w:rFonts w:ascii="AppleSystemUIFont" w:hAnsi="AppleSystemUIFont" w:cs="AppleSystemUIFont"/>
        </w:rPr>
      </w:pPr>
      <w:hyperlink r:id="rId21" w:history="1">
        <w:r w:rsidR="00A946D9">
          <w:rPr>
            <w:rFonts w:ascii="AppleSystemUIFont" w:hAnsi="AppleSystemUIFont" w:cs="AppleSystemUIFont"/>
            <w:color w:val="DCA10D"/>
          </w:rPr>
          <w:t>https://www.shareworks.com/wp-content/uploads/kc/Taxation_Incentive_Stock_Options.pdf</w:t>
        </w:r>
      </w:hyperlink>
    </w:p>
    <w:p w14:paraId="53DC22EB" w14:textId="77777777" w:rsidR="00A946D9" w:rsidRDefault="00000000" w:rsidP="00A946D9">
      <w:pPr>
        <w:autoSpaceDE w:val="0"/>
        <w:autoSpaceDN w:val="0"/>
        <w:adjustRightInd w:val="0"/>
        <w:rPr>
          <w:rFonts w:ascii="AppleSystemUIFont" w:hAnsi="AppleSystemUIFont" w:cs="AppleSystemUIFont"/>
        </w:rPr>
      </w:pPr>
      <w:hyperlink r:id="rId22" w:history="1">
        <w:r w:rsidR="00A946D9">
          <w:rPr>
            <w:rFonts w:ascii="AppleSystemUIFont" w:hAnsi="AppleSystemUIFont" w:cs="AppleSystemUIFont"/>
            <w:color w:val="DCA10D"/>
          </w:rPr>
          <w:t>https://www.shareworks.com/wp-content/uploads/kc/Additional_Industry_Resources_USA.pdf</w:t>
        </w:r>
      </w:hyperlink>
    </w:p>
    <w:p w14:paraId="3F3467FD" w14:textId="77777777" w:rsidR="00A946D9" w:rsidRDefault="00A946D9" w:rsidP="00A946D9">
      <w:pPr>
        <w:autoSpaceDE w:val="0"/>
        <w:autoSpaceDN w:val="0"/>
        <w:adjustRightInd w:val="0"/>
        <w:rPr>
          <w:rFonts w:ascii="AppleSystemUIFont" w:hAnsi="AppleSystemUIFont" w:cs="AppleSystemUIFont"/>
        </w:rPr>
      </w:pPr>
    </w:p>
    <w:p w14:paraId="58862DD9"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 SUCCESSES ***</w:t>
      </w:r>
    </w:p>
    <w:p w14:paraId="2E99CEFA"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Created Account: CS76710031</w:t>
      </w:r>
    </w:p>
    <w:p w14:paraId="5DA60AEF"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Temporary Initial Password: ECL8E4HR</w:t>
      </w:r>
    </w:p>
    <w:p w14:paraId="45FE62EB"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lastRenderedPageBreak/>
        <w:t>Temporary TX Password: T6S2NZQ9</w:t>
      </w:r>
    </w:p>
    <w:p w14:paraId="4B25A105" w14:textId="77777777" w:rsidR="00A946D9" w:rsidRDefault="00A946D9" w:rsidP="00A946D9">
      <w:pPr>
        <w:autoSpaceDE w:val="0"/>
        <w:autoSpaceDN w:val="0"/>
        <w:adjustRightInd w:val="0"/>
        <w:rPr>
          <w:rFonts w:ascii="AppleSystemUIFont" w:hAnsi="AppleSystemUIFont" w:cs="AppleSystemUIFont"/>
        </w:rPr>
      </w:pPr>
    </w:p>
    <w:p w14:paraId="7D9F19E0"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RX:V. RX : TSX Venture</w:t>
      </w:r>
    </w:p>
    <w:p w14:paraId="5BB09724"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EMPLOYEE NUMBER: 1234</w:t>
      </w:r>
    </w:p>
    <w:p w14:paraId="20A32828" w14:textId="77777777" w:rsidR="00A946D9" w:rsidRDefault="00A946D9" w:rsidP="00A946D9">
      <w:pPr>
        <w:autoSpaceDE w:val="0"/>
        <w:autoSpaceDN w:val="0"/>
        <w:adjustRightInd w:val="0"/>
        <w:rPr>
          <w:rFonts w:ascii="AppleSystemUIFont" w:hAnsi="AppleSystemUIFont" w:cs="AppleSystemUIFont"/>
        </w:rPr>
      </w:pPr>
    </w:p>
    <w:p w14:paraId="2E484579" w14:textId="77777777" w:rsidR="00A946D9" w:rsidRDefault="00A946D9" w:rsidP="00A946D9">
      <w:pPr>
        <w:autoSpaceDE w:val="0"/>
        <w:autoSpaceDN w:val="0"/>
        <w:adjustRightInd w:val="0"/>
        <w:rPr>
          <w:rFonts w:ascii="AppleSystemUIFont" w:hAnsi="AppleSystemUIFont" w:cs="AppleSystemUIFont"/>
        </w:rPr>
      </w:pPr>
      <w:r>
        <w:rPr>
          <w:rFonts w:ascii="AppleSystemUIFontBold" w:hAnsi="AppleSystemUIFontBold" w:cs="AppleSystemUIFontBold"/>
          <w:b/>
          <w:bCs/>
        </w:rPr>
        <w:t>q1w2e3r4!</w:t>
      </w:r>
    </w:p>
    <w:p w14:paraId="259DFC9D" w14:textId="77777777" w:rsidR="00A946D9" w:rsidRDefault="00A946D9" w:rsidP="00A946D9">
      <w:pPr>
        <w:autoSpaceDE w:val="0"/>
        <w:autoSpaceDN w:val="0"/>
        <w:adjustRightInd w:val="0"/>
        <w:rPr>
          <w:rFonts w:ascii="AppleSystemUIFont" w:hAnsi="AppleSystemUIFont" w:cs="AppleSystemUIFont"/>
        </w:rPr>
      </w:pPr>
    </w:p>
    <w:p w14:paraId="38F0DBB7"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P@ssw0rd</w:t>
      </w:r>
    </w:p>
    <w:p w14:paraId="0B29DCAA" w14:textId="77777777" w:rsidR="00A946D9" w:rsidRDefault="00A946D9" w:rsidP="00A946D9">
      <w:pPr>
        <w:autoSpaceDE w:val="0"/>
        <w:autoSpaceDN w:val="0"/>
        <w:adjustRightInd w:val="0"/>
        <w:rPr>
          <w:rFonts w:ascii="AppleSystemUIFont" w:hAnsi="AppleSystemUIFont" w:cs="AppleSystemUIFont"/>
        </w:rPr>
      </w:pPr>
    </w:p>
    <w:p w14:paraId="60032FC9" w14:textId="77777777" w:rsidR="00A946D9" w:rsidRDefault="00A946D9" w:rsidP="00A946D9">
      <w:pPr>
        <w:autoSpaceDE w:val="0"/>
        <w:autoSpaceDN w:val="0"/>
        <w:adjustRightInd w:val="0"/>
        <w:rPr>
          <w:rFonts w:ascii="AppleSystemUIFontBold" w:hAnsi="AppleSystemUIFontBold" w:cs="AppleSystemUIFontBold"/>
          <w:b/>
          <w:bCs/>
          <w:u w:val="single"/>
        </w:rPr>
      </w:pPr>
      <w:r>
        <w:rPr>
          <w:rFonts w:ascii="AppleSystemUIFontBold" w:hAnsi="AppleSystemUIFontBold" w:cs="AppleSystemUIFontBold"/>
          <w:b/>
          <w:bCs/>
          <w:u w:val="single"/>
        </w:rPr>
        <w:t>D“ark”lighter Bigg"s</w:t>
      </w:r>
    </w:p>
    <w:p w14:paraId="754D1D8A" w14:textId="77777777" w:rsidR="00A946D9" w:rsidRDefault="00A946D9" w:rsidP="00A946D9">
      <w:pPr>
        <w:autoSpaceDE w:val="0"/>
        <w:autoSpaceDN w:val="0"/>
        <w:adjustRightInd w:val="0"/>
        <w:rPr>
          <w:rFonts w:ascii="AppleSystemUIFontBold" w:hAnsi="AppleSystemUIFontBold" w:cs="AppleSystemUIFontBold"/>
          <w:b/>
          <w:bCs/>
          <w:u w:val="single"/>
        </w:rPr>
      </w:pPr>
    </w:p>
    <w:p w14:paraId="2A732A13" w14:textId="77777777" w:rsidR="00A946D9" w:rsidRDefault="00A946D9" w:rsidP="00A946D9">
      <w:pPr>
        <w:autoSpaceDE w:val="0"/>
        <w:autoSpaceDN w:val="0"/>
        <w:adjustRightInd w:val="0"/>
        <w:rPr>
          <w:rFonts w:ascii="AppleSystemUIFontBold" w:hAnsi="AppleSystemUIFontBold" w:cs="AppleSystemUIFontBold"/>
          <w:b/>
          <w:bCs/>
          <w:u w:val="single"/>
        </w:rPr>
      </w:pPr>
      <w:r>
        <w:rPr>
          <w:rFonts w:ascii="AppleSystemUIFontBold" w:hAnsi="AppleSystemUIFontBold" w:cs="AppleSystemUIFontBold"/>
          <w:b/>
          <w:bCs/>
          <w:u w:val="single"/>
        </w:rPr>
        <w:t>Jenkins</w:t>
      </w:r>
    </w:p>
    <w:p w14:paraId="1F21E6F5" w14:textId="77777777" w:rsidR="00A946D9" w:rsidRDefault="00A946D9" w:rsidP="00A946D9">
      <w:pPr>
        <w:autoSpaceDE w:val="0"/>
        <w:autoSpaceDN w:val="0"/>
        <w:adjustRightInd w:val="0"/>
        <w:rPr>
          <w:rFonts w:ascii="AppleSystemUIFontBold" w:hAnsi="AppleSystemUIFontBold" w:cs="AppleSystemUIFontBold"/>
          <w:b/>
          <w:bCs/>
          <w:u w:val="single"/>
        </w:rPr>
      </w:pPr>
      <w:r>
        <w:rPr>
          <w:rFonts w:ascii="AppleSystemUIFontBold" w:hAnsi="AppleSystemUIFontBold" w:cs="AppleSystemUIFontBold"/>
          <w:b/>
          <w:bCs/>
          <w:u w:val="single"/>
        </w:rPr>
        <w:t>https://ci.solium.com:8111</w:t>
      </w:r>
    </w:p>
    <w:p w14:paraId="72A6067D" w14:textId="77777777" w:rsidR="00A946D9" w:rsidRDefault="00000000" w:rsidP="00A946D9">
      <w:pPr>
        <w:autoSpaceDE w:val="0"/>
        <w:autoSpaceDN w:val="0"/>
        <w:adjustRightInd w:val="0"/>
        <w:rPr>
          <w:rFonts w:ascii="AppleSystemUIFontBold" w:hAnsi="AppleSystemUIFontBold" w:cs="AppleSystemUIFontBold"/>
          <w:b/>
          <w:bCs/>
          <w:u w:val="single"/>
        </w:rPr>
      </w:pPr>
      <w:hyperlink r:id="rId23" w:history="1">
        <w:r w:rsidR="00A946D9">
          <w:rPr>
            <w:rFonts w:ascii="AppleSystemUIFontBold" w:hAnsi="AppleSystemUIFontBold" w:cs="AppleSystemUIFontBold"/>
            <w:b/>
            <w:bCs/>
            <w:color w:val="DCA10D"/>
            <w:u w:val="single" w:color="DCA10D"/>
          </w:rPr>
          <w:t>ci.solium.com:8111</w:t>
        </w:r>
      </w:hyperlink>
    </w:p>
    <w:p w14:paraId="6653E02B" w14:textId="77777777" w:rsidR="00A946D9" w:rsidRDefault="00A946D9" w:rsidP="00A946D9">
      <w:pPr>
        <w:autoSpaceDE w:val="0"/>
        <w:autoSpaceDN w:val="0"/>
        <w:adjustRightInd w:val="0"/>
        <w:rPr>
          <w:rFonts w:ascii="AppleSystemUIFont" w:hAnsi="AppleSystemUIFont" w:cs="AppleSystemUIFont"/>
        </w:rPr>
      </w:pPr>
    </w:p>
    <w:p w14:paraId="3ACBCE14"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ERS-60FE78C4.</w:t>
      </w:r>
    </w:p>
    <w:p w14:paraId="37ADA3CB" w14:textId="77777777" w:rsidR="00A946D9" w:rsidRDefault="00000000" w:rsidP="00A946D9">
      <w:pPr>
        <w:autoSpaceDE w:val="0"/>
        <w:autoSpaceDN w:val="0"/>
        <w:adjustRightInd w:val="0"/>
        <w:rPr>
          <w:rFonts w:ascii="AppleSystemUIFont" w:hAnsi="AppleSystemUIFont" w:cs="AppleSystemUIFont"/>
        </w:rPr>
      </w:pPr>
      <w:hyperlink r:id="rId24" w:history="1">
        <w:r w:rsidR="00A946D9">
          <w:rPr>
            <w:rFonts w:ascii="AppleSystemUIFont" w:hAnsi="AppleSystemUIFont" w:cs="AppleSystemUIFont"/>
            <w:color w:val="DCA10D"/>
          </w:rPr>
          <w:t>adminOrderDetail</w:t>
        </w:r>
      </w:hyperlink>
    </w:p>
    <w:p w14:paraId="1B716403" w14:textId="77777777" w:rsidR="00A946D9" w:rsidRDefault="00000000" w:rsidP="00A946D9">
      <w:pPr>
        <w:autoSpaceDE w:val="0"/>
        <w:autoSpaceDN w:val="0"/>
        <w:adjustRightInd w:val="0"/>
        <w:rPr>
          <w:rFonts w:ascii="AppleSystemUIFont" w:hAnsi="AppleSystemUIFont" w:cs="AppleSystemUIFont"/>
        </w:rPr>
      </w:pPr>
      <w:hyperlink r:id="rId25" w:history="1">
        <w:r w:rsidR="00A946D9">
          <w:rPr>
            <w:rFonts w:ascii="AppleSystemUIFont" w:hAnsi="AppleSystemUIFont" w:cs="AppleSystemUIFont"/>
            <w:color w:val="DCA10D"/>
          </w:rPr>
          <w:t>https://sum-qa01.shareworks.com/solium/servlet/adminOrderDetail?order_id=3210406118637</w:t>
        </w:r>
      </w:hyperlink>
    </w:p>
    <w:p w14:paraId="68168295" w14:textId="77777777" w:rsidR="00A946D9" w:rsidRDefault="00A946D9" w:rsidP="00A946D9">
      <w:pPr>
        <w:autoSpaceDE w:val="0"/>
        <w:autoSpaceDN w:val="0"/>
        <w:adjustRightInd w:val="0"/>
        <w:rPr>
          <w:rFonts w:ascii="AppleSystemUIFont" w:hAnsi="AppleSystemUIFont" w:cs="AppleSystemUIFont"/>
        </w:rPr>
      </w:pPr>
    </w:p>
    <w:p w14:paraId="429C7083" w14:textId="77777777" w:rsidR="00A946D9" w:rsidRDefault="00000000" w:rsidP="00A946D9">
      <w:pPr>
        <w:autoSpaceDE w:val="0"/>
        <w:autoSpaceDN w:val="0"/>
        <w:adjustRightInd w:val="0"/>
        <w:rPr>
          <w:rFonts w:ascii="AppleSystemUIFont" w:hAnsi="AppleSystemUIFont" w:cs="AppleSystemUIFont"/>
        </w:rPr>
      </w:pPr>
      <w:hyperlink r:id="rId26" w:history="1">
        <w:r w:rsidR="00A946D9">
          <w:rPr>
            <w:rFonts w:ascii="AppleSystemUIFont" w:hAnsi="AppleSystemUIFont" w:cs="AppleSystemUIFont"/>
            <w:color w:val="DCA10D"/>
            <w:u w:val="single" w:color="DCA10D"/>
          </w:rPr>
          <w:t>https://confluence.solium.com/display/PDTO/Jenkins+for+New+Hires</w:t>
        </w:r>
      </w:hyperlink>
    </w:p>
    <w:p w14:paraId="06951807" w14:textId="77777777" w:rsidR="00A946D9" w:rsidRDefault="00A946D9" w:rsidP="00A946D9">
      <w:pPr>
        <w:autoSpaceDE w:val="0"/>
        <w:autoSpaceDN w:val="0"/>
        <w:adjustRightInd w:val="0"/>
        <w:rPr>
          <w:rFonts w:ascii="AppleSystemUIFont" w:hAnsi="AppleSystemUIFont" w:cs="AppleSystemUIFont"/>
        </w:rPr>
      </w:pPr>
    </w:p>
    <w:p w14:paraId="20C76E21"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Database password:</w:t>
      </w:r>
    </w:p>
    <w:p w14:paraId="1DD8BA90"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test_q1w2e3</w:t>
      </w:r>
    </w:p>
    <w:p w14:paraId="1E79E03C" w14:textId="77777777" w:rsidR="00A946D9" w:rsidRDefault="00A946D9" w:rsidP="00A946D9">
      <w:pPr>
        <w:autoSpaceDE w:val="0"/>
        <w:autoSpaceDN w:val="0"/>
        <w:adjustRightInd w:val="0"/>
        <w:rPr>
          <w:rFonts w:ascii="AppleSystemUIFont" w:hAnsi="AppleSystemUIFont" w:cs="AppleSystemUIFont"/>
        </w:rPr>
      </w:pPr>
    </w:p>
    <w:p w14:paraId="449C20EF" w14:textId="77777777" w:rsidR="00A946D9" w:rsidRDefault="00A946D9" w:rsidP="00A946D9">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Morgan Stanley Account Information</w:t>
      </w:r>
    </w:p>
    <w:p w14:paraId="34A84113" w14:textId="77777777" w:rsidR="00A946D9" w:rsidRDefault="00A946D9" w:rsidP="00A946D9">
      <w:pPr>
        <w:autoSpaceDE w:val="0"/>
        <w:autoSpaceDN w:val="0"/>
        <w:adjustRightInd w:val="0"/>
        <w:jc w:val="center"/>
        <w:rPr>
          <w:rFonts w:ascii="AppleSystemUIFont" w:hAnsi="AppleSystemUIFont" w:cs="AppleSystemUIFont"/>
        </w:rPr>
      </w:pPr>
    </w:p>
    <w:p w14:paraId="35D53DFC"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 </w:t>
      </w:r>
    </w:p>
    <w:p w14:paraId="50B7BC58" w14:textId="77777777" w:rsidR="00A946D9" w:rsidRDefault="00A946D9" w:rsidP="00A946D9">
      <w:pPr>
        <w:autoSpaceDE w:val="0"/>
        <w:autoSpaceDN w:val="0"/>
        <w:adjustRightInd w:val="0"/>
        <w:jc w:val="center"/>
        <w:rPr>
          <w:rFonts w:ascii="AppleSystemUIFont" w:hAnsi="AppleSystemUIFont" w:cs="AppleSystemUIFont"/>
        </w:rPr>
      </w:pPr>
    </w:p>
    <w:p w14:paraId="33C166F8" w14:textId="77777777" w:rsidR="00A946D9" w:rsidRDefault="00A946D9" w:rsidP="00A946D9">
      <w:pPr>
        <w:autoSpaceDE w:val="0"/>
        <w:autoSpaceDN w:val="0"/>
        <w:adjustRightInd w:val="0"/>
        <w:rPr>
          <w:rFonts w:ascii="AppleSystemUIFont" w:hAnsi="AppleSystemUIFont" w:cs="AppleSystemUIFont"/>
        </w:rPr>
      </w:pPr>
    </w:p>
    <w:p w14:paraId="1D97FA42" w14:textId="77777777" w:rsidR="00A946D9" w:rsidRDefault="00A946D9" w:rsidP="00A946D9">
      <w:pPr>
        <w:autoSpaceDE w:val="0"/>
        <w:autoSpaceDN w:val="0"/>
        <w:adjustRightInd w:val="0"/>
        <w:rPr>
          <w:rFonts w:ascii="AppleSystemUIFont" w:hAnsi="AppleSystemUIFont" w:cs="AppleSystemUIFont"/>
        </w:rPr>
      </w:pPr>
    </w:p>
    <w:p w14:paraId="6A68785C" w14:textId="77777777" w:rsidR="00A946D9" w:rsidRDefault="00000000" w:rsidP="00A946D9">
      <w:pPr>
        <w:autoSpaceDE w:val="0"/>
        <w:autoSpaceDN w:val="0"/>
        <w:adjustRightInd w:val="0"/>
        <w:rPr>
          <w:rFonts w:ascii="AppleSystemUIFont" w:hAnsi="AppleSystemUIFont" w:cs="AppleSystemUIFont"/>
        </w:rPr>
      </w:pPr>
      <w:hyperlink r:id="rId27" w:history="1">
        <w:r w:rsidR="00A946D9">
          <w:rPr>
            <w:rFonts w:ascii="AppleSystemUIFont" w:hAnsi="AppleSystemUIFont" w:cs="AppleSystemUIFont"/>
            <w:color w:val="DCA10D"/>
          </w:rPr>
          <w:t>https://confluence.solium.com/display/ITS/Morgan+Stanley+Hosted+Desktop</w:t>
        </w:r>
      </w:hyperlink>
    </w:p>
    <w:p w14:paraId="44DE5F14" w14:textId="77777777" w:rsidR="00A946D9" w:rsidRDefault="00000000" w:rsidP="00A946D9">
      <w:pPr>
        <w:autoSpaceDE w:val="0"/>
        <w:autoSpaceDN w:val="0"/>
        <w:adjustRightInd w:val="0"/>
        <w:rPr>
          <w:rFonts w:ascii="AppleSystemUIFont" w:hAnsi="AppleSystemUIFont" w:cs="AppleSystemUIFont"/>
        </w:rPr>
      </w:pPr>
      <w:hyperlink r:id="rId28" w:history="1">
        <w:r w:rsidR="00A946D9">
          <w:rPr>
            <w:rFonts w:ascii="AppleSystemUIFont" w:hAnsi="AppleSystemUIFont" w:cs="AppleSystemUIFont"/>
            <w:color w:val="DCA10D"/>
          </w:rPr>
          <w:t>https://confluence.solium.com/display/ITS/Change+Your+Morgan+Stanley+SecurID+PIN</w:t>
        </w:r>
      </w:hyperlink>
    </w:p>
    <w:p w14:paraId="21F24D32" w14:textId="77777777" w:rsidR="00A946D9" w:rsidRDefault="00000000" w:rsidP="00A946D9">
      <w:pPr>
        <w:autoSpaceDE w:val="0"/>
        <w:autoSpaceDN w:val="0"/>
        <w:adjustRightInd w:val="0"/>
        <w:rPr>
          <w:rFonts w:ascii="AppleSystemUIFont" w:hAnsi="AppleSystemUIFont" w:cs="AppleSystemUIFont"/>
        </w:rPr>
      </w:pPr>
      <w:hyperlink r:id="rId29" w:history="1">
        <w:r w:rsidR="00A946D9">
          <w:rPr>
            <w:rFonts w:ascii="AppleSystemUIFont" w:hAnsi="AppleSystemUIFont" w:cs="AppleSystemUIFont"/>
            <w:color w:val="DCA10D"/>
          </w:rPr>
          <w:t>https://confluence.solium.com/display/ITS/Change+Your+Morgan+Stanley+MSAD+Password</w:t>
        </w:r>
      </w:hyperlink>
    </w:p>
    <w:p w14:paraId="67884337" w14:textId="77777777" w:rsidR="00A946D9" w:rsidRDefault="00000000" w:rsidP="00A946D9">
      <w:pPr>
        <w:autoSpaceDE w:val="0"/>
        <w:autoSpaceDN w:val="0"/>
        <w:adjustRightInd w:val="0"/>
        <w:rPr>
          <w:rFonts w:ascii="AppleSystemUIFont" w:hAnsi="AppleSystemUIFont" w:cs="AppleSystemUIFont"/>
        </w:rPr>
      </w:pPr>
      <w:hyperlink r:id="rId30" w:history="1">
        <w:r w:rsidR="00A946D9">
          <w:rPr>
            <w:rFonts w:ascii="AppleSystemUIFont" w:hAnsi="AppleSystemUIFont" w:cs="AppleSystemUIFont"/>
            <w:color w:val="DCA10D"/>
          </w:rPr>
          <w:t>https://confluence.solium.com/display/ITS/Citrix+Workspace+for+Ubuntu</w:t>
        </w:r>
      </w:hyperlink>
    </w:p>
    <w:p w14:paraId="71877CD4" w14:textId="77777777" w:rsidR="00A946D9" w:rsidRDefault="00000000" w:rsidP="00A946D9">
      <w:pPr>
        <w:autoSpaceDE w:val="0"/>
        <w:autoSpaceDN w:val="0"/>
        <w:adjustRightInd w:val="0"/>
        <w:rPr>
          <w:rFonts w:ascii="AppleSystemUIFont" w:hAnsi="AppleSystemUIFont" w:cs="AppleSystemUIFont"/>
        </w:rPr>
      </w:pPr>
      <w:hyperlink r:id="rId31" w:history="1">
        <w:r w:rsidR="00A946D9">
          <w:rPr>
            <w:rFonts w:ascii="AppleSystemUIFont" w:hAnsi="AppleSystemUIFont" w:cs="AppleSystemUIFont"/>
            <w:color w:val="DCA10D"/>
          </w:rPr>
          <w:t>https://confluence.solium.com/display/ITS/Morgan+Stanley+Help+Desk</w:t>
        </w:r>
      </w:hyperlink>
    </w:p>
    <w:p w14:paraId="75CCC7C6" w14:textId="77777777" w:rsidR="00A946D9" w:rsidRDefault="00000000" w:rsidP="00A946D9">
      <w:pPr>
        <w:autoSpaceDE w:val="0"/>
        <w:autoSpaceDN w:val="0"/>
        <w:adjustRightInd w:val="0"/>
        <w:rPr>
          <w:rFonts w:ascii="AppleSystemUIFont" w:hAnsi="AppleSystemUIFont" w:cs="AppleSystemUIFont"/>
        </w:rPr>
      </w:pPr>
      <w:hyperlink r:id="rId32" w:history="1">
        <w:r w:rsidR="00A946D9">
          <w:rPr>
            <w:rFonts w:ascii="AppleSystemUIFont" w:hAnsi="AppleSystemUIFont" w:cs="AppleSystemUIFont"/>
            <w:color w:val="DCA10D"/>
          </w:rPr>
          <w:t>https://confluence.solium.com/display/ITS/SecurID+Fob+Activation+-+New+Hires</w:t>
        </w:r>
      </w:hyperlink>
    </w:p>
    <w:p w14:paraId="4C18F363" w14:textId="77777777" w:rsidR="00A946D9" w:rsidRDefault="00000000" w:rsidP="00A946D9">
      <w:pPr>
        <w:autoSpaceDE w:val="0"/>
        <w:autoSpaceDN w:val="0"/>
        <w:adjustRightInd w:val="0"/>
        <w:rPr>
          <w:rFonts w:ascii="AppleSystemUIFont" w:hAnsi="AppleSystemUIFont" w:cs="AppleSystemUIFont"/>
        </w:rPr>
      </w:pPr>
      <w:hyperlink r:id="rId33" w:history="1">
        <w:r w:rsidR="00A946D9">
          <w:rPr>
            <w:rFonts w:ascii="AppleSystemUIFont" w:hAnsi="AppleSystemUIFont" w:cs="AppleSystemUIFont"/>
            <w:color w:val="DCA10D"/>
          </w:rPr>
          <w:t>https://confluence.solium.com/display/DEV/Morgan+Stanley+Hosted+Desktop+Shortcuts</w:t>
        </w:r>
      </w:hyperlink>
    </w:p>
    <w:p w14:paraId="743DEB90" w14:textId="77777777" w:rsidR="00A946D9" w:rsidRDefault="00A946D9" w:rsidP="00A946D9">
      <w:pPr>
        <w:autoSpaceDE w:val="0"/>
        <w:autoSpaceDN w:val="0"/>
        <w:adjustRightInd w:val="0"/>
        <w:rPr>
          <w:rFonts w:ascii="AppleSystemUIFont" w:hAnsi="AppleSystemUIFont" w:cs="AppleSystemUIFont"/>
        </w:rPr>
      </w:pPr>
    </w:p>
    <w:p w14:paraId="0682E1E9" w14:textId="77777777" w:rsidR="00A946D9" w:rsidRDefault="00A946D9" w:rsidP="00A946D9">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Smoke Test Shareworks Site</w:t>
      </w:r>
    </w:p>
    <w:p w14:paraId="66215F04" w14:textId="77777777" w:rsidR="00A946D9" w:rsidRDefault="00A946D9" w:rsidP="00A946D9">
      <w:pPr>
        <w:autoSpaceDE w:val="0"/>
        <w:autoSpaceDN w:val="0"/>
        <w:adjustRightInd w:val="0"/>
        <w:jc w:val="center"/>
        <w:rPr>
          <w:rFonts w:ascii="AppleSystemUIFont" w:hAnsi="AppleSystemUIFont" w:cs="AppleSystemUIFont"/>
        </w:rPr>
      </w:pPr>
    </w:p>
    <w:p w14:paraId="2946FF36" w14:textId="77777777" w:rsidR="00A946D9" w:rsidRDefault="00A946D9" w:rsidP="00A946D9">
      <w:pPr>
        <w:autoSpaceDE w:val="0"/>
        <w:autoSpaceDN w:val="0"/>
        <w:adjustRightInd w:val="0"/>
        <w:jc w:val="center"/>
        <w:rPr>
          <w:rFonts w:ascii="AppleSystemUIFont" w:hAnsi="AppleSystemUIFont" w:cs="AppleSystemUIFont"/>
        </w:rPr>
      </w:pPr>
    </w:p>
    <w:p w14:paraId="23B97D88" w14:textId="77777777" w:rsidR="00A946D9" w:rsidRDefault="00A946D9" w:rsidP="00A946D9">
      <w:pPr>
        <w:autoSpaceDE w:val="0"/>
        <w:autoSpaceDN w:val="0"/>
        <w:adjustRightInd w:val="0"/>
        <w:rPr>
          <w:rFonts w:ascii="AppleSystemUIFont" w:hAnsi="AppleSystemUIFont" w:cs="AppleSystemUIFont"/>
        </w:rPr>
      </w:pPr>
    </w:p>
    <w:p w14:paraId="1E1185C0" w14:textId="77777777" w:rsidR="00A946D9" w:rsidRDefault="00A946D9" w:rsidP="00A946D9">
      <w:pPr>
        <w:autoSpaceDE w:val="0"/>
        <w:autoSpaceDN w:val="0"/>
        <w:adjustRightInd w:val="0"/>
        <w:rPr>
          <w:rFonts w:ascii="AppleSystemUIFont" w:hAnsi="AppleSystemUIFont" w:cs="AppleSystemUIFont"/>
        </w:rPr>
      </w:pPr>
    </w:p>
    <w:p w14:paraId="2144EB32" w14:textId="77777777" w:rsidR="00A946D9" w:rsidRDefault="00000000" w:rsidP="00A946D9">
      <w:pPr>
        <w:autoSpaceDE w:val="0"/>
        <w:autoSpaceDN w:val="0"/>
        <w:adjustRightInd w:val="0"/>
        <w:rPr>
          <w:rFonts w:ascii="AppleSystemUIFont" w:hAnsi="AppleSystemUIFont" w:cs="AppleSystemUIFont"/>
        </w:rPr>
      </w:pPr>
      <w:hyperlink r:id="rId34" w:history="1">
        <w:r w:rsidR="00A946D9">
          <w:rPr>
            <w:rFonts w:ascii="AppleSystemUIFont" w:hAnsi="AppleSystemUIFont" w:cs="AppleSystemUIFont"/>
            <w:color w:val="DCA10D"/>
            <w:u w:val="single" w:color="DCA10D"/>
          </w:rPr>
          <w:t>https://sum-qa01.shareworks.com/solium/servlet/userLogin.do</w:t>
        </w:r>
      </w:hyperlink>
    </w:p>
    <w:p w14:paraId="6BFFABD6" w14:textId="77777777" w:rsidR="00A946D9" w:rsidRDefault="00A946D9" w:rsidP="00A946D9">
      <w:pPr>
        <w:autoSpaceDE w:val="0"/>
        <w:autoSpaceDN w:val="0"/>
        <w:adjustRightInd w:val="0"/>
        <w:rPr>
          <w:rFonts w:ascii="AppleSystemUIFont" w:hAnsi="AppleSystemUIFont" w:cs="AppleSystemUIFont"/>
        </w:rPr>
      </w:pPr>
    </w:p>
    <w:p w14:paraId="4A70264E" w14:textId="77777777" w:rsidR="00A946D9" w:rsidRDefault="00A946D9" w:rsidP="00A946D9">
      <w:pPr>
        <w:autoSpaceDE w:val="0"/>
        <w:autoSpaceDN w:val="0"/>
        <w:adjustRightInd w:val="0"/>
        <w:rPr>
          <w:rFonts w:ascii="AppleSystemUIFont" w:hAnsi="AppleSystemUIFont" w:cs="AppleSystemUIFont"/>
        </w:rPr>
      </w:pPr>
    </w:p>
    <w:p w14:paraId="4B7A5806" w14:textId="77777777" w:rsidR="00A946D9" w:rsidRDefault="00A946D9" w:rsidP="00A946D9">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Add a new section here</w:t>
      </w:r>
    </w:p>
    <w:p w14:paraId="2F8FC848" w14:textId="77777777" w:rsidR="00A946D9" w:rsidRDefault="00A946D9" w:rsidP="00A946D9">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Training On-Boarding Test Scripts</w:t>
      </w:r>
    </w:p>
    <w:p w14:paraId="3A032D6D" w14:textId="77777777" w:rsidR="00A946D9" w:rsidRDefault="00A946D9" w:rsidP="00A946D9">
      <w:pPr>
        <w:autoSpaceDE w:val="0"/>
        <w:autoSpaceDN w:val="0"/>
        <w:adjustRightInd w:val="0"/>
        <w:jc w:val="center"/>
        <w:rPr>
          <w:rFonts w:ascii="AppleSystemUIFont" w:hAnsi="AppleSystemUIFont" w:cs="AppleSystemUIFont"/>
        </w:rPr>
      </w:pPr>
    </w:p>
    <w:p w14:paraId="26F27C13" w14:textId="77777777" w:rsidR="00A946D9" w:rsidRDefault="00A946D9" w:rsidP="00A946D9">
      <w:pPr>
        <w:autoSpaceDE w:val="0"/>
        <w:autoSpaceDN w:val="0"/>
        <w:adjustRightInd w:val="0"/>
        <w:jc w:val="center"/>
        <w:rPr>
          <w:rFonts w:ascii="AppleSystemUIFont" w:hAnsi="AppleSystemUIFont" w:cs="AppleSystemUIFont"/>
        </w:rPr>
      </w:pPr>
    </w:p>
    <w:p w14:paraId="3F8EB7B3" w14:textId="77777777" w:rsidR="00A946D9" w:rsidRDefault="00A946D9" w:rsidP="00A946D9">
      <w:pPr>
        <w:autoSpaceDE w:val="0"/>
        <w:autoSpaceDN w:val="0"/>
        <w:adjustRightInd w:val="0"/>
        <w:rPr>
          <w:rFonts w:ascii="AppleSystemUIFont" w:hAnsi="AppleSystemUIFont" w:cs="AppleSystemUIFont"/>
        </w:rPr>
      </w:pPr>
    </w:p>
    <w:p w14:paraId="612A1CDA" w14:textId="77777777" w:rsidR="00A946D9" w:rsidRDefault="00A946D9" w:rsidP="00A946D9">
      <w:pPr>
        <w:autoSpaceDE w:val="0"/>
        <w:autoSpaceDN w:val="0"/>
        <w:adjustRightInd w:val="0"/>
        <w:rPr>
          <w:rFonts w:ascii="AppleSystemUIFont" w:hAnsi="AppleSystemUIFont" w:cs="AppleSystemUIFont"/>
        </w:rPr>
      </w:pPr>
    </w:p>
    <w:p w14:paraId="27A1B455" w14:textId="77777777" w:rsidR="00A946D9" w:rsidRDefault="00000000" w:rsidP="00A946D9">
      <w:pPr>
        <w:autoSpaceDE w:val="0"/>
        <w:autoSpaceDN w:val="0"/>
        <w:adjustRightInd w:val="0"/>
        <w:rPr>
          <w:rFonts w:ascii="AppleSystemUIFont" w:hAnsi="AppleSystemUIFont" w:cs="AppleSystemUIFont"/>
        </w:rPr>
      </w:pPr>
      <w:hyperlink r:id="rId35" w:history="1">
        <w:r w:rsidR="00A946D9">
          <w:rPr>
            <w:rFonts w:ascii="AppleSystemUIFont" w:hAnsi="AppleSystemUIFont" w:cs="AppleSystemUIFont"/>
            <w:color w:val="DCA10D"/>
          </w:rPr>
          <w:t>https://jira.solium.com/browse/QA-140255</w:t>
        </w:r>
      </w:hyperlink>
      <w:r w:rsidR="00A946D9">
        <w:rPr>
          <w:rFonts w:ascii="AppleSystemUIFont" w:hAnsi="AppleSystemUIFont" w:cs="AppleSystemUIFont"/>
        </w:rPr>
        <w:t> - Training Onboarding Tests (TOT) - George Ma</w:t>
      </w:r>
    </w:p>
    <w:p w14:paraId="018FF241" w14:textId="77777777" w:rsidR="00A946D9" w:rsidRDefault="00000000" w:rsidP="00A946D9">
      <w:pPr>
        <w:autoSpaceDE w:val="0"/>
        <w:autoSpaceDN w:val="0"/>
        <w:adjustRightInd w:val="0"/>
        <w:rPr>
          <w:rFonts w:ascii="AppleSystemUIFont" w:hAnsi="AppleSystemUIFont" w:cs="AppleSystemUIFont"/>
        </w:rPr>
      </w:pPr>
      <w:hyperlink r:id="rId36" w:history="1">
        <w:r w:rsidR="00A946D9">
          <w:rPr>
            <w:rFonts w:ascii="AppleSystemUIFont" w:hAnsi="AppleSystemUIFont" w:cs="AppleSystemUIFont"/>
            <w:color w:val="DCA10D"/>
          </w:rPr>
          <w:t>https://jira.solium.com/browse/QA-140416</w:t>
        </w:r>
      </w:hyperlink>
      <w:r w:rsidR="00A946D9">
        <w:rPr>
          <w:rFonts w:ascii="AppleSystemUIFont" w:hAnsi="AppleSystemUIFont" w:cs="AppleSystemUIFont"/>
        </w:rPr>
        <w:t> - Training Onboarding Tests (TOT) - Kevin Saito</w:t>
      </w:r>
    </w:p>
    <w:p w14:paraId="0A4D6522" w14:textId="77777777" w:rsidR="00A946D9" w:rsidRDefault="00000000" w:rsidP="00A946D9">
      <w:pPr>
        <w:autoSpaceDE w:val="0"/>
        <w:autoSpaceDN w:val="0"/>
        <w:adjustRightInd w:val="0"/>
        <w:rPr>
          <w:rFonts w:ascii="AppleSystemUIFont" w:hAnsi="AppleSystemUIFont" w:cs="AppleSystemUIFont"/>
        </w:rPr>
      </w:pPr>
      <w:hyperlink r:id="rId37" w:history="1">
        <w:r w:rsidR="00A946D9">
          <w:rPr>
            <w:rFonts w:ascii="AppleSystemUIFont" w:hAnsi="AppleSystemUIFont" w:cs="AppleSystemUIFont"/>
            <w:color w:val="DCA10D"/>
          </w:rPr>
          <w:t>https://jira.solium.com/browse/QA-140528</w:t>
        </w:r>
      </w:hyperlink>
      <w:r w:rsidR="00A946D9">
        <w:rPr>
          <w:rFonts w:ascii="AppleSystemUIFont" w:hAnsi="AppleSystemUIFont" w:cs="AppleSystemUIFont"/>
        </w:rPr>
        <w:t> - Training Onboarding Tests (TOT) - Adrian Guindani</w:t>
      </w:r>
    </w:p>
    <w:p w14:paraId="562D81B3" w14:textId="77777777" w:rsidR="00A946D9" w:rsidRDefault="00000000" w:rsidP="00A946D9">
      <w:pPr>
        <w:autoSpaceDE w:val="0"/>
        <w:autoSpaceDN w:val="0"/>
        <w:adjustRightInd w:val="0"/>
        <w:rPr>
          <w:rFonts w:ascii="AppleSystemUIFont" w:hAnsi="AppleSystemUIFont" w:cs="AppleSystemUIFont"/>
        </w:rPr>
      </w:pPr>
      <w:hyperlink r:id="rId38" w:history="1">
        <w:r w:rsidR="00A946D9">
          <w:rPr>
            <w:rFonts w:ascii="AppleSystemUIFont" w:hAnsi="AppleSystemUIFont" w:cs="AppleSystemUIFont"/>
            <w:color w:val="DCA10D"/>
          </w:rPr>
          <w:t>https://jira.solium.com/browse/QA-140656</w:t>
        </w:r>
      </w:hyperlink>
      <w:r w:rsidR="00A946D9">
        <w:rPr>
          <w:rFonts w:ascii="AppleSystemUIFont" w:hAnsi="AppleSystemUIFont" w:cs="AppleSystemUIFont"/>
        </w:rPr>
        <w:t> - Training Onboarding Tests (TOT) - Cate Ryan</w:t>
      </w:r>
    </w:p>
    <w:p w14:paraId="2AD585C9" w14:textId="77777777" w:rsidR="00A946D9" w:rsidRDefault="00000000" w:rsidP="00A946D9">
      <w:pPr>
        <w:autoSpaceDE w:val="0"/>
        <w:autoSpaceDN w:val="0"/>
        <w:adjustRightInd w:val="0"/>
        <w:rPr>
          <w:rFonts w:ascii="AppleSystemUIFont" w:hAnsi="AppleSystemUIFont" w:cs="AppleSystemUIFont"/>
        </w:rPr>
      </w:pPr>
      <w:hyperlink r:id="rId39" w:history="1">
        <w:r w:rsidR="00A946D9">
          <w:rPr>
            <w:rFonts w:ascii="AppleSystemUIFont" w:hAnsi="AppleSystemUIFont" w:cs="AppleSystemUIFont"/>
            <w:color w:val="DCA10D"/>
          </w:rPr>
          <w:t>https://jira.solium.com/browse/QA-140254</w:t>
        </w:r>
      </w:hyperlink>
      <w:r w:rsidR="00A946D9">
        <w:rPr>
          <w:rFonts w:ascii="AppleSystemUIFont" w:hAnsi="AppleSystemUIFont" w:cs="AppleSystemUIFont"/>
        </w:rPr>
        <w:t> - Training Onboarding Tests (TOT) - Kyle Matrosovs</w:t>
      </w:r>
    </w:p>
    <w:p w14:paraId="5C7A3268" w14:textId="77777777" w:rsidR="00A946D9" w:rsidRDefault="00000000" w:rsidP="00A946D9">
      <w:pPr>
        <w:autoSpaceDE w:val="0"/>
        <w:autoSpaceDN w:val="0"/>
        <w:adjustRightInd w:val="0"/>
        <w:rPr>
          <w:rFonts w:ascii="AppleSystemUIFont" w:hAnsi="AppleSystemUIFont" w:cs="AppleSystemUIFont"/>
        </w:rPr>
      </w:pPr>
      <w:hyperlink r:id="rId40" w:history="1">
        <w:r w:rsidR="00A946D9">
          <w:rPr>
            <w:rFonts w:ascii="AppleSystemUIFont" w:hAnsi="AppleSystemUIFont" w:cs="AppleSystemUIFont"/>
            <w:color w:val="DCA10D"/>
          </w:rPr>
          <w:t>https://jira.solium.com/browse/QA-140396</w:t>
        </w:r>
      </w:hyperlink>
      <w:r w:rsidR="00A946D9">
        <w:rPr>
          <w:rFonts w:ascii="AppleSystemUIFont" w:hAnsi="AppleSystemUIFont" w:cs="AppleSystemUIFont"/>
        </w:rPr>
        <w:t> - Training Onboarding Tests (TOT) - Qiusheng (Jason) Xu</w:t>
      </w:r>
    </w:p>
    <w:p w14:paraId="56EC9712" w14:textId="77777777" w:rsidR="00A946D9" w:rsidRDefault="00000000" w:rsidP="00A946D9">
      <w:pPr>
        <w:autoSpaceDE w:val="0"/>
        <w:autoSpaceDN w:val="0"/>
        <w:adjustRightInd w:val="0"/>
        <w:rPr>
          <w:rFonts w:ascii="AppleSystemUIFont" w:hAnsi="AppleSystemUIFont" w:cs="AppleSystemUIFont"/>
        </w:rPr>
      </w:pPr>
      <w:hyperlink r:id="rId41" w:history="1">
        <w:r w:rsidR="00A946D9">
          <w:rPr>
            <w:rFonts w:ascii="AppleSystemUIFont" w:hAnsi="AppleSystemUIFont" w:cs="AppleSystemUIFont"/>
            <w:color w:val="DCA10D"/>
          </w:rPr>
          <w:t>https://jira.solium.com/browse/QA-140463</w:t>
        </w:r>
      </w:hyperlink>
      <w:r w:rsidR="00A946D9">
        <w:rPr>
          <w:rFonts w:ascii="AppleSystemUIFont" w:hAnsi="AppleSystemUIFont" w:cs="AppleSystemUIFont"/>
        </w:rPr>
        <w:t> - Training Onboarding Tests (TOT) - Hong Lu</w:t>
      </w:r>
    </w:p>
    <w:p w14:paraId="4D6C7ED5" w14:textId="77777777" w:rsidR="00A946D9" w:rsidRDefault="00000000" w:rsidP="00A946D9">
      <w:pPr>
        <w:autoSpaceDE w:val="0"/>
        <w:autoSpaceDN w:val="0"/>
        <w:adjustRightInd w:val="0"/>
        <w:rPr>
          <w:rFonts w:ascii="AppleSystemUIFont" w:hAnsi="AppleSystemUIFont" w:cs="AppleSystemUIFont"/>
        </w:rPr>
      </w:pPr>
      <w:hyperlink r:id="rId42" w:history="1">
        <w:r w:rsidR="00A946D9">
          <w:rPr>
            <w:rFonts w:ascii="AppleSystemUIFont" w:hAnsi="AppleSystemUIFont" w:cs="AppleSystemUIFont"/>
            <w:color w:val="DCA10D"/>
          </w:rPr>
          <w:t>https://jira.solium.com/browse/QA-140581</w:t>
        </w:r>
      </w:hyperlink>
      <w:r w:rsidR="00A946D9">
        <w:rPr>
          <w:rFonts w:ascii="AppleSystemUIFont" w:hAnsi="AppleSystemUIFont" w:cs="AppleSystemUIFont"/>
        </w:rPr>
        <w:t> - Training Onboarding Tests (TOT) - Chloe Huang</w:t>
      </w:r>
    </w:p>
    <w:p w14:paraId="564A7D6E" w14:textId="77777777" w:rsidR="00A946D9" w:rsidRDefault="00000000" w:rsidP="00A946D9">
      <w:pPr>
        <w:autoSpaceDE w:val="0"/>
        <w:autoSpaceDN w:val="0"/>
        <w:adjustRightInd w:val="0"/>
        <w:rPr>
          <w:rFonts w:ascii="AppleSystemUIFont" w:hAnsi="AppleSystemUIFont" w:cs="AppleSystemUIFont"/>
        </w:rPr>
      </w:pPr>
      <w:hyperlink r:id="rId43" w:history="1">
        <w:r w:rsidR="00A946D9">
          <w:rPr>
            <w:rFonts w:ascii="AppleSystemUIFont" w:hAnsi="AppleSystemUIFont" w:cs="AppleSystemUIFont"/>
            <w:color w:val="DCA10D"/>
          </w:rPr>
          <w:t>https://jira.solium.com/browse/QA-140715</w:t>
        </w:r>
      </w:hyperlink>
      <w:r w:rsidR="00A946D9">
        <w:rPr>
          <w:rFonts w:ascii="AppleSystemUIFont" w:hAnsi="AppleSystemUIFont" w:cs="AppleSystemUIFont"/>
        </w:rPr>
        <w:t> - Training Onboarding Tests (TOT) - Abigail (xianglei) Xu</w:t>
      </w:r>
    </w:p>
    <w:p w14:paraId="02BACCD1" w14:textId="77777777" w:rsidR="00A946D9" w:rsidRDefault="00A946D9" w:rsidP="00A946D9">
      <w:pPr>
        <w:autoSpaceDE w:val="0"/>
        <w:autoSpaceDN w:val="0"/>
        <w:adjustRightInd w:val="0"/>
        <w:rPr>
          <w:rFonts w:ascii="AppleSystemUIFont" w:hAnsi="AppleSystemUIFont" w:cs="AppleSystemUIFont"/>
        </w:rPr>
      </w:pPr>
    </w:p>
    <w:p w14:paraId="535017F6" w14:textId="77777777" w:rsidR="00A946D9" w:rsidRDefault="00A946D9" w:rsidP="00A946D9">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Helpful Links</w:t>
      </w:r>
    </w:p>
    <w:p w14:paraId="42B40E63" w14:textId="77777777" w:rsidR="00A946D9" w:rsidRDefault="00A946D9" w:rsidP="00A946D9">
      <w:pPr>
        <w:autoSpaceDE w:val="0"/>
        <w:autoSpaceDN w:val="0"/>
        <w:adjustRightInd w:val="0"/>
        <w:jc w:val="center"/>
        <w:rPr>
          <w:rFonts w:ascii="AppleSystemUIFont" w:hAnsi="AppleSystemUIFont" w:cs="AppleSystemUIFont"/>
        </w:rPr>
      </w:pPr>
    </w:p>
    <w:p w14:paraId="1098CA87"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 </w:t>
      </w:r>
    </w:p>
    <w:p w14:paraId="509E595C" w14:textId="77777777" w:rsidR="00A946D9" w:rsidRDefault="00A946D9" w:rsidP="00A946D9">
      <w:pPr>
        <w:autoSpaceDE w:val="0"/>
        <w:autoSpaceDN w:val="0"/>
        <w:adjustRightInd w:val="0"/>
        <w:jc w:val="center"/>
        <w:rPr>
          <w:rFonts w:ascii="AppleSystemUIFont" w:hAnsi="AppleSystemUIFont" w:cs="AppleSystemUIFont"/>
        </w:rPr>
      </w:pPr>
    </w:p>
    <w:p w14:paraId="65D700BA" w14:textId="77777777" w:rsidR="00A946D9" w:rsidRDefault="00A946D9" w:rsidP="00A946D9">
      <w:pPr>
        <w:autoSpaceDE w:val="0"/>
        <w:autoSpaceDN w:val="0"/>
        <w:adjustRightInd w:val="0"/>
        <w:rPr>
          <w:rFonts w:ascii="AppleSystemUIFont" w:hAnsi="AppleSystemUIFont" w:cs="AppleSystemUIFont"/>
        </w:rPr>
      </w:pPr>
    </w:p>
    <w:p w14:paraId="0443C567" w14:textId="77777777" w:rsidR="00A946D9" w:rsidRDefault="00A946D9" w:rsidP="00A946D9">
      <w:pPr>
        <w:autoSpaceDE w:val="0"/>
        <w:autoSpaceDN w:val="0"/>
        <w:adjustRightInd w:val="0"/>
        <w:rPr>
          <w:rFonts w:ascii="AppleSystemUIFont" w:hAnsi="AppleSystemUIFont" w:cs="AppleSystemUIFont"/>
        </w:rPr>
      </w:pPr>
    </w:p>
    <w:p w14:paraId="36F8AE20" w14:textId="77777777" w:rsidR="00A946D9" w:rsidRDefault="00000000" w:rsidP="00A946D9">
      <w:pPr>
        <w:autoSpaceDE w:val="0"/>
        <w:autoSpaceDN w:val="0"/>
        <w:adjustRightInd w:val="0"/>
        <w:rPr>
          <w:rFonts w:ascii="AppleSystemUIFont" w:hAnsi="AppleSystemUIFont" w:cs="AppleSystemUIFont"/>
        </w:rPr>
      </w:pPr>
      <w:hyperlink r:id="rId44" w:history="1">
        <w:r w:rsidR="00A946D9">
          <w:rPr>
            <w:rFonts w:ascii="AppleSystemUIFont" w:hAnsi="AppleSystemUIFont" w:cs="AppleSystemUIFont"/>
            <w:color w:val="DCA10D"/>
          </w:rPr>
          <w:t>https://confluence.solium.com/display/PDTO/Onboarding+Index</w:t>
        </w:r>
      </w:hyperlink>
      <w:r w:rsidR="00A946D9">
        <w:rPr>
          <w:rFonts w:ascii="AppleSystemUIFont" w:hAnsi="AppleSystemUIFont" w:cs="AppleSystemUIFont"/>
        </w:rPr>
        <w:t> &lt;- This is going to be the link you will use the most during your first few months here. It has a ton of links to helpful pages that will go through things you will experience/have questions about after your on-boarding class is done. Click the "watching/save for later" tabs so you can find it again later.</w:t>
      </w:r>
    </w:p>
    <w:p w14:paraId="7D3CD3D1"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 </w:t>
      </w:r>
    </w:p>
    <w:p w14:paraId="21970319" w14:textId="77777777" w:rsidR="00A946D9" w:rsidRDefault="00000000" w:rsidP="00A946D9">
      <w:pPr>
        <w:autoSpaceDE w:val="0"/>
        <w:autoSpaceDN w:val="0"/>
        <w:adjustRightInd w:val="0"/>
        <w:rPr>
          <w:rFonts w:ascii="AppleSystemUIFont" w:hAnsi="AppleSystemUIFont" w:cs="AppleSystemUIFont"/>
        </w:rPr>
      </w:pPr>
      <w:hyperlink r:id="rId45" w:history="1">
        <w:r w:rsidR="00A946D9">
          <w:rPr>
            <w:rFonts w:ascii="AppleSystemUIFont" w:hAnsi="AppleSystemUIFont" w:cs="AppleSystemUIFont"/>
            <w:color w:val="DCA10D"/>
          </w:rPr>
          <w:t>https://veronicamars.solium.com/</w:t>
        </w:r>
      </w:hyperlink>
      <w:r w:rsidR="00A946D9">
        <w:rPr>
          <w:rFonts w:ascii="AppleSystemUIFont" w:hAnsi="AppleSystemUIFont" w:cs="AppleSystemUIFont"/>
        </w:rPr>
        <w:t> &lt;- This will show you all the sites shareworks has. Its a good place to get familiar with what branches are on what site and it can be used to add the DB connections to oracle. Double click on the tile and it will take you to the site. To see the DB connection info just hover over the tile then click crtl+shift and click the tile and you will see a pop-up of the DB connection info. If you need a walk through just ask a coach and they can walk you through it.</w:t>
      </w:r>
    </w:p>
    <w:p w14:paraId="395E8776"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 </w:t>
      </w:r>
    </w:p>
    <w:p w14:paraId="7A7F883D" w14:textId="77777777" w:rsidR="00A946D9" w:rsidRDefault="00000000" w:rsidP="00A946D9">
      <w:pPr>
        <w:autoSpaceDE w:val="0"/>
        <w:autoSpaceDN w:val="0"/>
        <w:adjustRightInd w:val="0"/>
        <w:rPr>
          <w:rFonts w:ascii="AppleSystemUIFont" w:hAnsi="AppleSystemUIFont" w:cs="AppleSystemUIFont"/>
        </w:rPr>
      </w:pPr>
      <w:hyperlink r:id="rId46" w:history="1">
        <w:r w:rsidR="00A946D9">
          <w:rPr>
            <w:rFonts w:ascii="AppleSystemUIFont" w:hAnsi="AppleSystemUIFont" w:cs="AppleSystemUIFont"/>
            <w:color w:val="DCA10D"/>
          </w:rPr>
          <w:t>https://confluence.solium.com/display/QA/Building%2C+Deploying%2C+Using+and+Managing+Test+Sites</w:t>
        </w:r>
      </w:hyperlink>
      <w:r w:rsidR="00A946D9">
        <w:rPr>
          <w:rFonts w:ascii="AppleSystemUIFont" w:hAnsi="AppleSystemUIFont" w:cs="AppleSystemUIFont"/>
        </w:rPr>
        <w:t> &lt;- This is going to be updated soon to make more sense but its a great site to see what sites the product team can access (some are restricted and therefore not on this page) It also shows you how to build/deploy a site and other useful information. If you want a demo or walk through of this ask a coach and they will walk you through it.</w:t>
      </w:r>
    </w:p>
    <w:p w14:paraId="099A8C37"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 </w:t>
      </w:r>
    </w:p>
    <w:p w14:paraId="0901DDCB" w14:textId="77777777" w:rsidR="00A946D9" w:rsidRDefault="00000000" w:rsidP="00A946D9">
      <w:pPr>
        <w:autoSpaceDE w:val="0"/>
        <w:autoSpaceDN w:val="0"/>
        <w:adjustRightInd w:val="0"/>
        <w:rPr>
          <w:rFonts w:ascii="AppleSystemUIFont" w:hAnsi="AppleSystemUIFont" w:cs="AppleSystemUIFont"/>
        </w:rPr>
      </w:pPr>
      <w:hyperlink r:id="rId47" w:history="1">
        <w:r w:rsidR="00A946D9">
          <w:rPr>
            <w:rFonts w:ascii="AppleSystemUIFont" w:hAnsi="AppleSystemUIFont" w:cs="AppleSystemUIFont"/>
            <w:color w:val="DCA10D"/>
          </w:rPr>
          <w:t>https://confluence.solium.com/display/QA/QA+-+SQL+Scripts</w:t>
        </w:r>
      </w:hyperlink>
      <w:r w:rsidR="00A946D9">
        <w:rPr>
          <w:rFonts w:ascii="AppleSystemUIFont" w:hAnsi="AppleSystemUIFont" w:cs="AppleSystemUIFont"/>
        </w:rPr>
        <w:t> &lt;- This is a great page for anyone who is new. It has the most common sql scripts people use on a day to day basis. So instead of struggling how to do something you can come here and just copy and paste (change some values) and it saves lots of time. You will be using this for backdating orders if you are entering them after 2pm MST/4pm EST. If you want a walk through just ask a coach and they will walk you through it.</w:t>
      </w:r>
    </w:p>
    <w:p w14:paraId="27A676FC"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 </w:t>
      </w:r>
    </w:p>
    <w:p w14:paraId="382F6AE7" w14:textId="77777777" w:rsidR="00A946D9" w:rsidRDefault="00000000" w:rsidP="00A946D9">
      <w:pPr>
        <w:autoSpaceDE w:val="0"/>
        <w:autoSpaceDN w:val="0"/>
        <w:adjustRightInd w:val="0"/>
        <w:rPr>
          <w:rFonts w:ascii="AppleSystemUIFont" w:hAnsi="AppleSystemUIFont" w:cs="AppleSystemUIFont"/>
        </w:rPr>
      </w:pPr>
      <w:hyperlink r:id="rId48" w:history="1">
        <w:r w:rsidR="00A946D9">
          <w:rPr>
            <w:rFonts w:ascii="AppleSystemUIFont" w:hAnsi="AppleSystemUIFont" w:cs="AppleSystemUIFont"/>
            <w:color w:val="DCA10D"/>
          </w:rPr>
          <w:t>https://confluence.solium.com/display/CSR/WSG+Contact+Centre+Acronym+List</w:t>
        </w:r>
      </w:hyperlink>
      <w:r w:rsidR="00A946D9">
        <w:rPr>
          <w:rFonts w:ascii="AppleSystemUIFont" w:hAnsi="AppleSystemUIFont" w:cs="AppleSystemUIFont"/>
        </w:rPr>
        <w:t> &lt;- If you ever need to know what ESOAP stands for</w:t>
      </w:r>
    </w:p>
    <w:p w14:paraId="0E24F317"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 </w:t>
      </w:r>
    </w:p>
    <w:p w14:paraId="3A8E84A9" w14:textId="77777777" w:rsidR="00A946D9" w:rsidRDefault="00000000" w:rsidP="00A946D9">
      <w:pPr>
        <w:autoSpaceDE w:val="0"/>
        <w:autoSpaceDN w:val="0"/>
        <w:adjustRightInd w:val="0"/>
        <w:rPr>
          <w:rFonts w:ascii="AppleSystemUIFont" w:hAnsi="AppleSystemUIFont" w:cs="AppleSystemUIFont"/>
        </w:rPr>
      </w:pPr>
      <w:hyperlink r:id="rId49" w:history="1">
        <w:r w:rsidR="00A946D9">
          <w:rPr>
            <w:rFonts w:ascii="AppleSystemUIFont" w:hAnsi="AppleSystemUIFont" w:cs="AppleSystemUIFont"/>
            <w:color w:val="DCA10D"/>
          </w:rPr>
          <w:t>https://confluence.solium.com/display/DEV/Development+Glossary</w:t>
        </w:r>
      </w:hyperlink>
      <w:r w:rsidR="00A946D9">
        <w:rPr>
          <w:rFonts w:ascii="AppleSystemUIFont" w:hAnsi="AppleSystemUIFont" w:cs="AppleSystemUIFont"/>
        </w:rPr>
        <w:t> &lt;- Acronyms in Shareworks</w:t>
      </w:r>
    </w:p>
    <w:p w14:paraId="08840FEE" w14:textId="77777777" w:rsidR="00A946D9" w:rsidRDefault="00A946D9" w:rsidP="00A946D9">
      <w:pPr>
        <w:autoSpaceDE w:val="0"/>
        <w:autoSpaceDN w:val="0"/>
        <w:adjustRightInd w:val="0"/>
        <w:rPr>
          <w:rFonts w:ascii="AppleSystemUIFont" w:hAnsi="AppleSystemUIFont" w:cs="AppleSystemUIFont"/>
        </w:rPr>
      </w:pPr>
    </w:p>
    <w:p w14:paraId="4D63CA58"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jdbc:oracle:thin:@yyc-sum-qadb01.solium.net:1521:QA SUM_QA</w:t>
      </w:r>
    </w:p>
    <w:p w14:paraId="0856643E" w14:textId="77777777" w:rsidR="00A946D9" w:rsidRDefault="00A946D9" w:rsidP="00A946D9">
      <w:pPr>
        <w:autoSpaceDE w:val="0"/>
        <w:autoSpaceDN w:val="0"/>
        <w:adjustRightInd w:val="0"/>
        <w:rPr>
          <w:rFonts w:ascii="AppleSystemUIFont" w:hAnsi="AppleSystemUIFont" w:cs="AppleSystemUIFont"/>
        </w:rPr>
      </w:pPr>
    </w:p>
    <w:p w14:paraId="755062EE"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 xml:space="preserve">How are we going to test this </w:t>
      </w:r>
    </w:p>
    <w:p w14:paraId="27F03E72"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Unit, integration, UI</w:t>
      </w:r>
    </w:p>
    <w:p w14:paraId="46986A2A"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Manual testing</w:t>
      </w:r>
    </w:p>
    <w:p w14:paraId="602DA36C"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Adding design notes</w:t>
      </w:r>
    </w:p>
    <w:p w14:paraId="51E36217"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Fine grain the estimation</w:t>
      </w:r>
    </w:p>
    <w:p w14:paraId="1B36EFDD"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Effort, complexity, risk</w:t>
      </w:r>
    </w:p>
    <w:p w14:paraId="259CAD28"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Prioritize work</w:t>
      </w:r>
    </w:p>
    <w:p w14:paraId="06AB9008" w14:textId="77777777" w:rsidR="00A946D9" w:rsidRDefault="00A946D9" w:rsidP="00A946D9">
      <w:pPr>
        <w:autoSpaceDE w:val="0"/>
        <w:autoSpaceDN w:val="0"/>
        <w:adjustRightInd w:val="0"/>
        <w:rPr>
          <w:rFonts w:ascii="AppleSystemUIFont" w:hAnsi="AppleSystemUIFont" w:cs="AppleSystemUIFont"/>
        </w:rPr>
      </w:pPr>
    </w:p>
    <w:p w14:paraId="7EC134BB"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Finding Work</w:t>
      </w:r>
    </w:p>
    <w:p w14:paraId="5510E21E"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Stop starting and start finishing</w:t>
      </w:r>
    </w:p>
    <w:p w14:paraId="03BF803B"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 xml:space="preserve">  Testing, helping with in progress work</w:t>
      </w:r>
    </w:p>
    <w:p w14:paraId="64A6F70D"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Top of the backlog, if the backlog is prioritized, otherwise talk with the team</w:t>
      </w:r>
    </w:p>
    <w:p w14:paraId="7460A096"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If bug, reproduce it first</w:t>
      </w:r>
    </w:p>
    <w:p w14:paraId="39FD85CA"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 xml:space="preserve">If story, </w:t>
      </w:r>
    </w:p>
    <w:p w14:paraId="4E02746B" w14:textId="77777777" w:rsidR="00A946D9" w:rsidRDefault="00A946D9" w:rsidP="00A946D9">
      <w:pPr>
        <w:autoSpaceDE w:val="0"/>
        <w:autoSpaceDN w:val="0"/>
        <w:adjustRightInd w:val="0"/>
        <w:rPr>
          <w:rFonts w:ascii="AppleSystemUIFont" w:hAnsi="AppleSystemUIFont" w:cs="AppleSystemUIFont"/>
        </w:rPr>
      </w:pPr>
    </w:p>
    <w:p w14:paraId="4F390523"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Create branch, determine the scope of the branch</w:t>
      </w:r>
    </w:p>
    <w:p w14:paraId="5986E881"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Use TDD if appropriate, write the int tests</w:t>
      </w:r>
    </w:p>
    <w:p w14:paraId="27928012"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Strategies to use when you get stuck</w:t>
      </w:r>
    </w:p>
    <w:p w14:paraId="3A47F8E6"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Rubber-Ducking, Time-Boxing</w:t>
      </w:r>
    </w:p>
    <w:p w14:paraId="76245888"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Commit frequently to your feature branch and push</w:t>
      </w:r>
    </w:p>
    <w:p w14:paraId="6B655676"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Run all relevant tests, manual integration unit exploratory</w:t>
      </w:r>
    </w:p>
    <w:p w14:paraId="29B2CCDA"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Open a pull request(target branch may vary based on point in release cycle, talk to your team)</w:t>
      </w:r>
    </w:p>
    <w:p w14:paraId="4B6994E5"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Add your team as reviewers</w:t>
      </w:r>
    </w:p>
    <w:p w14:paraId="2C81FCE5"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Run ready-to-commit(to check unit test)</w:t>
      </w:r>
    </w:p>
    <w:p w14:paraId="11CF9FA8"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Merge the code into the appropriate branch(development bug fix release branch, etc.)</w:t>
      </w:r>
    </w:p>
    <w:p w14:paraId="652CA7ED"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5 weeks cycle</w:t>
      </w:r>
    </w:p>
    <w:p w14:paraId="7D331C44" w14:textId="77777777" w:rsidR="00A946D9" w:rsidRDefault="00A946D9" w:rsidP="00A946D9">
      <w:pPr>
        <w:autoSpaceDE w:val="0"/>
        <w:autoSpaceDN w:val="0"/>
        <w:adjustRightInd w:val="0"/>
        <w:rPr>
          <w:rFonts w:ascii="AppleSystemUIFont" w:hAnsi="AppleSystemUIFont" w:cs="AppleSystemUIFont"/>
        </w:rPr>
      </w:pPr>
    </w:p>
    <w:p w14:paraId="2CD04F7F"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Internal QA ( manual test )</w:t>
      </w:r>
    </w:p>
    <w:p w14:paraId="4E86791A"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External QA ( aka UAT User Acceptanece Tests )</w:t>
      </w:r>
    </w:p>
    <w:p w14:paraId="17E0BC9B" w14:textId="77777777" w:rsidR="00A946D9" w:rsidRDefault="00A946D9" w:rsidP="00A946D9">
      <w:pPr>
        <w:autoSpaceDE w:val="0"/>
        <w:autoSpaceDN w:val="0"/>
        <w:adjustRightInd w:val="0"/>
        <w:rPr>
          <w:rFonts w:ascii="AppleSystemUIFont" w:hAnsi="AppleSystemUIFont" w:cs="AppleSystemUIFont"/>
        </w:rPr>
      </w:pPr>
    </w:p>
    <w:p w14:paraId="23B037D7"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Reveal the State of a Story</w:t>
      </w:r>
    </w:p>
    <w:p w14:paraId="3A5AE90E" w14:textId="77777777" w:rsidR="00A946D9" w:rsidRDefault="00A946D9" w:rsidP="00A946D9">
      <w:pPr>
        <w:autoSpaceDE w:val="0"/>
        <w:autoSpaceDN w:val="0"/>
        <w:adjustRightInd w:val="0"/>
        <w:rPr>
          <w:rFonts w:ascii="AppleSystemUIFont" w:hAnsi="AppleSystemUIFont" w:cs="AppleSystemUIFont"/>
        </w:rPr>
      </w:pPr>
    </w:p>
    <w:p w14:paraId="4CAB8F88"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lastRenderedPageBreak/>
        <w:t>Path Patrol</w:t>
      </w:r>
    </w:p>
    <w:p w14:paraId="6CAE3F40" w14:textId="77777777" w:rsidR="00A946D9" w:rsidRDefault="00A946D9" w:rsidP="00A946D9">
      <w:pPr>
        <w:autoSpaceDE w:val="0"/>
        <w:autoSpaceDN w:val="0"/>
        <w:adjustRightInd w:val="0"/>
        <w:rPr>
          <w:rFonts w:ascii="AppleSystemUIFont" w:hAnsi="AppleSystemUIFont" w:cs="AppleSystemUIFont"/>
        </w:rPr>
      </w:pPr>
    </w:p>
    <w:p w14:paraId="73BD7B33"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REL-60FE8401 - release election number - useless</w:t>
      </w:r>
    </w:p>
    <w:p w14:paraId="472C4498" w14:textId="77777777" w:rsidR="00A946D9" w:rsidRDefault="00A946D9" w:rsidP="00A946D9">
      <w:pPr>
        <w:autoSpaceDE w:val="0"/>
        <w:autoSpaceDN w:val="0"/>
        <w:adjustRightInd w:val="0"/>
        <w:rPr>
          <w:rFonts w:ascii="AppleSystemUIFont" w:hAnsi="AppleSystemUIFont" w:cs="AppleSystemUIFont"/>
        </w:rPr>
      </w:pPr>
      <w:r>
        <w:rPr>
          <w:rFonts w:ascii="AppleSystemUIFont" w:hAnsi="AppleSystemUIFont" w:cs="AppleSystemUIFont"/>
        </w:rPr>
        <w:t>REB331667099 - event number</w:t>
      </w:r>
    </w:p>
    <w:p w14:paraId="085058CF" w14:textId="77777777" w:rsidR="00A946D9" w:rsidRDefault="00000000" w:rsidP="00A946D9">
      <w:pPr>
        <w:autoSpaceDE w:val="0"/>
        <w:autoSpaceDN w:val="0"/>
        <w:adjustRightInd w:val="0"/>
        <w:rPr>
          <w:rFonts w:ascii="AppleSystemUIFont" w:hAnsi="AppleSystemUIFont" w:cs="AppleSystemUIFont"/>
        </w:rPr>
      </w:pPr>
      <w:hyperlink r:id="rId50" w:history="1">
        <w:r w:rsidR="00A946D9">
          <w:rPr>
            <w:rFonts w:ascii="AppleSystemUIFont" w:hAnsi="AppleSystemUIFont" w:cs="AppleSystemUIFont"/>
            <w:color w:val="DCA10D"/>
          </w:rPr>
          <w:t>https://sum-qa01.shareworks.com/solium/servlet/adminOrderDetail?order_id=3210415485636</w:t>
        </w:r>
      </w:hyperlink>
    </w:p>
    <w:p w14:paraId="0D6BABA8" w14:textId="77777777" w:rsidR="00A946D9" w:rsidRDefault="00A946D9" w:rsidP="00A946D9">
      <w:pPr>
        <w:autoSpaceDE w:val="0"/>
        <w:autoSpaceDN w:val="0"/>
        <w:adjustRightInd w:val="0"/>
        <w:rPr>
          <w:rFonts w:ascii="AppleSystemUIFont" w:hAnsi="AppleSystemUIFont" w:cs="AppleSystemUIFont"/>
        </w:rPr>
      </w:pPr>
    </w:p>
    <w:p w14:paraId="76A5172E" w14:textId="77777777" w:rsidR="00A946D9" w:rsidRDefault="00A946D9" w:rsidP="00A946D9">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WRC60FE85C4-1ER</w:t>
      </w:r>
    </w:p>
    <w:p w14:paraId="36774708" w14:textId="77777777" w:rsidR="00A946D9" w:rsidRDefault="00000000" w:rsidP="00A946D9">
      <w:pPr>
        <w:autoSpaceDE w:val="0"/>
        <w:autoSpaceDN w:val="0"/>
        <w:adjustRightInd w:val="0"/>
        <w:rPr>
          <w:rFonts w:ascii="AppleSystemUIFontBold" w:hAnsi="AppleSystemUIFontBold" w:cs="AppleSystemUIFontBold"/>
          <w:b/>
          <w:bCs/>
        </w:rPr>
      </w:pPr>
      <w:hyperlink r:id="rId51" w:history="1">
        <w:r w:rsidR="00A946D9">
          <w:rPr>
            <w:rFonts w:ascii="AppleSystemUIFontBold" w:hAnsi="AppleSystemUIFontBold" w:cs="AppleSystemUIFontBold"/>
            <w:b/>
            <w:bCs/>
            <w:color w:val="DCA10D"/>
          </w:rPr>
          <w:t>https://sum-qa01.shareworks.com/solium/servlet/adminOrderDetail?order_id=3210419790277</w:t>
        </w:r>
      </w:hyperlink>
    </w:p>
    <w:p w14:paraId="18ECD98C" w14:textId="77777777" w:rsidR="00A946D9" w:rsidRDefault="00A946D9" w:rsidP="00A946D9">
      <w:pPr>
        <w:autoSpaceDE w:val="0"/>
        <w:autoSpaceDN w:val="0"/>
        <w:adjustRightInd w:val="0"/>
        <w:rPr>
          <w:rFonts w:ascii="AppleSystemUIFont" w:hAnsi="AppleSystemUIFont" w:cs="AppleSystemUIFont"/>
        </w:rPr>
      </w:pPr>
    </w:p>
    <w:p w14:paraId="258E393C" w14:textId="6224E401" w:rsidR="00A946D9" w:rsidRDefault="00A946D9" w:rsidP="00A946D9">
      <w:pPr>
        <w:pStyle w:val="ListParagraph"/>
        <w:rPr>
          <w:rFonts w:ascii="AppleSystemUIFont" w:hAnsi="AppleSystemUIFont" w:cs="AppleSystemUIFont"/>
          <w:color w:val="auto"/>
        </w:rPr>
      </w:pPr>
      <w:r>
        <w:rPr>
          <w:rFonts w:ascii="AppleSystemUIFont" w:hAnsi="AppleSystemUIFont" w:cs="AppleSystemUIFont"/>
          <w:color w:val="auto"/>
        </w:rPr>
        <w:t>Grant for dividend 84517424313</w:t>
      </w:r>
    </w:p>
    <w:p w14:paraId="3C4BD5B4" w14:textId="44521DFA" w:rsidR="004E6CA9" w:rsidRDefault="004E6CA9" w:rsidP="00A946D9">
      <w:pPr>
        <w:pStyle w:val="ListParagraph"/>
        <w:rPr>
          <w:rFonts w:ascii="AppleSystemUIFont" w:hAnsi="AppleSystemUIFont" w:cs="AppleSystemUIFont"/>
          <w:color w:val="auto"/>
        </w:rPr>
      </w:pPr>
    </w:p>
    <w:p w14:paraId="4E1FED07" w14:textId="77777777" w:rsidR="004E6CA9" w:rsidRDefault="004E6CA9" w:rsidP="004E6CA9">
      <w:pPr>
        <w:autoSpaceDE w:val="0"/>
        <w:autoSpaceDN w:val="0"/>
        <w:adjustRightInd w:val="0"/>
        <w:rPr>
          <w:rFonts w:ascii="AppleSystemUIFont" w:hAnsi="AppleSystemUIFont" w:cs="AppleSystemUIFont"/>
        </w:rPr>
      </w:pPr>
      <w:r>
        <w:rPr>
          <w:rFonts w:ascii="AppleSystemUIFont" w:hAnsi="AppleSystemUIFont" w:cs="AppleSystemUIFont"/>
        </w:rPr>
        <w:t>https://confluence.solium.com/display/DEV/MacOS+Macbook+Pro+Developer+Setup</w:t>
      </w:r>
    </w:p>
    <w:p w14:paraId="39D51569" w14:textId="77777777" w:rsidR="004E6CA9" w:rsidRDefault="00000000" w:rsidP="004E6CA9">
      <w:pPr>
        <w:autoSpaceDE w:val="0"/>
        <w:autoSpaceDN w:val="0"/>
        <w:adjustRightInd w:val="0"/>
        <w:rPr>
          <w:rFonts w:ascii="AppleSystemUIFont" w:hAnsi="AppleSystemUIFont" w:cs="AppleSystemUIFont"/>
        </w:rPr>
      </w:pPr>
      <w:hyperlink r:id="rId52" w:history="1">
        <w:r w:rsidR="004E6CA9">
          <w:rPr>
            <w:rFonts w:ascii="AppleSystemUIFont" w:hAnsi="AppleSystemUIFont" w:cs="AppleSystemUIFont"/>
            <w:color w:val="DCA10D"/>
          </w:rPr>
          <w:t>https://veronicamars.solium.com/index.html</w:t>
        </w:r>
      </w:hyperlink>
    </w:p>
    <w:p w14:paraId="3EA33E41" w14:textId="77777777" w:rsidR="004E6CA9" w:rsidRDefault="004E6CA9" w:rsidP="004E6CA9">
      <w:pPr>
        <w:autoSpaceDE w:val="0"/>
        <w:autoSpaceDN w:val="0"/>
        <w:adjustRightInd w:val="0"/>
        <w:rPr>
          <w:rFonts w:ascii="AppleSystemUIFont" w:hAnsi="AppleSystemUIFont" w:cs="AppleSystemUIFont"/>
        </w:rPr>
      </w:pPr>
      <w:r>
        <w:rPr>
          <w:rFonts w:ascii="AppleSystemUIFont" w:hAnsi="AppleSystemUIFont" w:cs="AppleSystemUIFont"/>
        </w:rPr>
        <w:t>https://confluence.solium.com/display/QA/QA+-+SQL+Scripts</w:t>
      </w:r>
    </w:p>
    <w:p w14:paraId="1D54D385" w14:textId="465A0324" w:rsidR="004E6CA9" w:rsidRDefault="004E6CA9" w:rsidP="004E6CA9">
      <w:pPr>
        <w:pStyle w:val="ListParagraph"/>
        <w:rPr>
          <w:rFonts w:ascii="AppleSystemUIFont" w:hAnsi="AppleSystemUIFont" w:cs="AppleSystemUIFont"/>
          <w:color w:val="auto"/>
        </w:rPr>
      </w:pPr>
      <w:r>
        <w:rPr>
          <w:rFonts w:ascii="AppleSystemUIFont" w:hAnsi="AppleSystemUIFont" w:cs="AppleSystemUIFont"/>
          <w:color w:val="auto"/>
        </w:rPr>
        <w:t>./import-sw-local-db.sh sum_general_groupa_7_14 local_general int</w:t>
      </w:r>
    </w:p>
    <w:p w14:paraId="06375FE3" w14:textId="156638D8" w:rsidR="0076011E" w:rsidRDefault="0076011E" w:rsidP="004E6CA9">
      <w:pPr>
        <w:pStyle w:val="ListParagraph"/>
        <w:rPr>
          <w:rFonts w:ascii="AppleSystemUIFont" w:hAnsi="AppleSystemUIFont" w:cs="AppleSystemUIFont"/>
          <w:color w:val="auto"/>
        </w:rPr>
      </w:pPr>
    </w:p>
    <w:p w14:paraId="0D9F84D9" w14:textId="3BB82C29" w:rsidR="0076011E" w:rsidRDefault="0076011E" w:rsidP="004E6CA9">
      <w:pPr>
        <w:pStyle w:val="ListParagraph"/>
        <w:rPr>
          <w:rFonts w:ascii="AppleSystemUIFont" w:hAnsi="AppleSystemUIFont" w:cs="AppleSystemUIFont"/>
          <w:color w:val="auto"/>
        </w:rPr>
      </w:pPr>
    </w:p>
    <w:p w14:paraId="2382E4A2" w14:textId="03523813" w:rsidR="0076011E" w:rsidRDefault="0076011E" w:rsidP="004E6CA9">
      <w:pPr>
        <w:pStyle w:val="ListParagraph"/>
        <w:rPr>
          <w:rFonts w:ascii="Menlo" w:hAnsi="Menlo" w:cs="Menlo"/>
          <w:color w:val="000000"/>
          <w:sz w:val="22"/>
          <w:szCs w:val="22"/>
        </w:rPr>
      </w:pPr>
      <w:r>
        <w:rPr>
          <w:rFonts w:ascii="Menlo" w:hAnsi="Menlo" w:cs="Menlo"/>
          <w:color w:val="000000"/>
          <w:sz w:val="22"/>
          <w:szCs w:val="22"/>
        </w:rPr>
        <w:t>k6 run --vus 1 --duration 10s -e BASE_URL=http://localhost:7001/solium -e USERNAMES_FILE=ms_amazon_admin_logins.csv -e USER_PASSWORD=q1w2e3r4 -e GRAPHQL_URL=http://localhost:4000 shareworks_session_storage_and_recall_validator.js</w:t>
      </w:r>
    </w:p>
    <w:p w14:paraId="043DDF70" w14:textId="54B17772" w:rsidR="0076011E" w:rsidRDefault="0076011E" w:rsidP="004E6CA9">
      <w:pPr>
        <w:pStyle w:val="ListParagraph"/>
        <w:rPr>
          <w:rFonts w:ascii="Menlo" w:hAnsi="Menlo" w:cs="Menlo"/>
          <w:color w:val="000000"/>
          <w:sz w:val="22"/>
          <w:szCs w:val="22"/>
        </w:rPr>
      </w:pPr>
    </w:p>
    <w:p w14:paraId="3740443F" w14:textId="330C6697" w:rsidR="0076011E" w:rsidRDefault="0076011E" w:rsidP="004E6CA9">
      <w:pPr>
        <w:pStyle w:val="ListParagraph"/>
        <w:rPr>
          <w:rFonts w:ascii="Menlo" w:hAnsi="Menlo" w:cs="Menlo"/>
          <w:color w:val="000000"/>
          <w:sz w:val="22"/>
          <w:szCs w:val="22"/>
        </w:rPr>
      </w:pPr>
      <w:r>
        <w:rPr>
          <w:rFonts w:ascii="Menlo" w:hAnsi="Menlo" w:cs="Menlo"/>
          <w:color w:val="000000"/>
          <w:sz w:val="22"/>
          <w:szCs w:val="22"/>
        </w:rPr>
        <w:t>sw db clone sum_general_groupa_7_14</w:t>
      </w:r>
    </w:p>
    <w:p w14:paraId="7DC87D14" w14:textId="5B7119E7" w:rsidR="0076011E" w:rsidRDefault="0076011E" w:rsidP="004E6CA9">
      <w:pPr>
        <w:pStyle w:val="ListParagraph"/>
        <w:rPr>
          <w:rFonts w:ascii="Menlo" w:hAnsi="Menlo" w:cs="Menlo"/>
          <w:color w:val="000000"/>
          <w:sz w:val="22"/>
          <w:szCs w:val="22"/>
        </w:rPr>
      </w:pPr>
      <w:r>
        <w:rPr>
          <w:rFonts w:ascii="Menlo" w:hAnsi="Menlo" w:cs="Menlo"/>
          <w:color w:val="000000"/>
          <w:sz w:val="22"/>
          <w:szCs w:val="22"/>
        </w:rPr>
        <w:t>sw then hit enter</w:t>
      </w:r>
    </w:p>
    <w:p w14:paraId="1CFBA99B" w14:textId="2A76E883" w:rsidR="0076011E" w:rsidRDefault="0076011E" w:rsidP="004E6CA9">
      <w:pPr>
        <w:pStyle w:val="ListParagraph"/>
        <w:rPr>
          <w:rFonts w:ascii="Menlo" w:hAnsi="Menlo" w:cs="Menlo"/>
          <w:color w:val="000000"/>
          <w:sz w:val="22"/>
          <w:szCs w:val="22"/>
        </w:rPr>
      </w:pPr>
      <w:r>
        <w:rPr>
          <w:rFonts w:ascii="Menlo" w:hAnsi="Menlo" w:cs="Menlo"/>
          <w:color w:val="000000"/>
          <w:sz w:val="22"/>
          <w:szCs w:val="22"/>
        </w:rPr>
        <w:t>sw db clone sum_hit tab</w:t>
      </w:r>
    </w:p>
    <w:p w14:paraId="2EC2AE00" w14:textId="7D9A099E" w:rsidR="00D32856" w:rsidRDefault="00D32856" w:rsidP="004E6CA9">
      <w:pPr>
        <w:pStyle w:val="ListParagraph"/>
        <w:rPr>
          <w:rFonts w:ascii="Menlo" w:hAnsi="Menlo" w:cs="Menlo"/>
          <w:color w:val="000000"/>
          <w:sz w:val="22"/>
          <w:szCs w:val="22"/>
        </w:rPr>
      </w:pPr>
    </w:p>
    <w:p w14:paraId="196FE784" w14:textId="26E3A2B9" w:rsidR="00D32856" w:rsidRDefault="00D32856" w:rsidP="004E6CA9">
      <w:pPr>
        <w:pStyle w:val="ListParagraph"/>
        <w:rPr>
          <w:rFonts w:ascii="Menlo" w:hAnsi="Menlo" w:cs="Menlo"/>
          <w:color w:val="000000"/>
          <w:sz w:val="22"/>
          <w:szCs w:val="22"/>
        </w:rPr>
      </w:pPr>
      <w:r>
        <w:rPr>
          <w:rFonts w:ascii="Menlo" w:hAnsi="Menlo" w:cs="Menlo"/>
          <w:color w:val="000000"/>
          <w:sz w:val="22"/>
          <w:szCs w:val="22"/>
        </w:rPr>
        <w:t>hong.lu@YYC-102910-MP performancetest % k6 run --vus 2 --duration 30s -e SITE_URL=https://sum-qa01-origin.shareworks.com -e USERNAMES_FILE=participants_sumqa01.csv -e USER_PASSWORD=q1w2e3r4 shareworks_ptp_loadtest.js</w:t>
      </w:r>
    </w:p>
    <w:p w14:paraId="05E6657B" w14:textId="72CFE417" w:rsidR="00D32856" w:rsidRDefault="00D32856" w:rsidP="004E6CA9">
      <w:pPr>
        <w:pStyle w:val="ListParagraph"/>
        <w:rPr>
          <w:rFonts w:ascii="Menlo" w:hAnsi="Menlo" w:cs="Menlo"/>
          <w:color w:val="000000"/>
          <w:sz w:val="22"/>
          <w:szCs w:val="22"/>
        </w:rPr>
      </w:pPr>
    </w:p>
    <w:p w14:paraId="2C6E4057" w14:textId="6F8B4E3B" w:rsidR="00D32856" w:rsidRDefault="00D32856" w:rsidP="004E6CA9">
      <w:pPr>
        <w:pStyle w:val="ListParagraph"/>
        <w:rPr>
          <w:rFonts w:ascii="Menlo" w:hAnsi="Menlo" w:cs="Menlo"/>
          <w:color w:val="000000"/>
          <w:sz w:val="22"/>
          <w:szCs w:val="22"/>
        </w:rPr>
      </w:pPr>
      <w:r>
        <w:rPr>
          <w:rFonts w:ascii="Menlo" w:hAnsi="Menlo" w:cs="Menlo"/>
          <w:color w:val="000000"/>
          <w:sz w:val="22"/>
          <w:szCs w:val="22"/>
        </w:rPr>
        <w:t>Feature Toggle:</w:t>
      </w:r>
    </w:p>
    <w:p w14:paraId="2E24817D" w14:textId="4F31D80D" w:rsidR="00D32856" w:rsidRDefault="00D32856" w:rsidP="00D32856">
      <w:pPr>
        <w:rPr>
          <w:rFonts w:ascii="Segoe UI" w:hAnsi="Segoe UI" w:cs="Segoe UI"/>
          <w:sz w:val="21"/>
          <w:szCs w:val="21"/>
        </w:rPr>
      </w:pPr>
      <w:r>
        <w:rPr>
          <w:rFonts w:ascii="Segoe UI" w:hAnsi="Segoe UI" w:cs="Segoe UI"/>
          <w:sz w:val="21"/>
          <w:szCs w:val="21"/>
        </w:rPr>
        <w:t xml:space="preserve">            soliumscriptrunner -t sum-b-test ToggleFeature USER_SESSION_INVALIDATION</w:t>
      </w:r>
    </w:p>
    <w:p w14:paraId="463A4922" w14:textId="45147218" w:rsidR="00D32856" w:rsidRDefault="00D32856" w:rsidP="00D32856">
      <w:pPr>
        <w:rPr>
          <w:rFonts w:ascii="Segoe UI" w:hAnsi="Segoe UI" w:cs="Segoe UI"/>
          <w:sz w:val="21"/>
          <w:szCs w:val="21"/>
        </w:rPr>
      </w:pPr>
    </w:p>
    <w:p w14:paraId="3C69ED44" w14:textId="2859DA8E" w:rsidR="00D32856" w:rsidRDefault="00D32856" w:rsidP="00D32856">
      <w:pPr>
        <w:rPr>
          <w:rFonts w:ascii="Segoe UI" w:hAnsi="Segoe UI" w:cs="Segoe UI"/>
          <w:sz w:val="21"/>
          <w:szCs w:val="21"/>
        </w:rPr>
      </w:pPr>
      <w:r>
        <w:rPr>
          <w:rFonts w:ascii="Segoe UI" w:hAnsi="Segoe UI" w:cs="Segoe UI"/>
          <w:sz w:val="21"/>
          <w:szCs w:val="21"/>
        </w:rPr>
        <w:t xml:space="preserve">            soliumscriptrunner -t sum-qa01 ToggleFeature </w:t>
      </w:r>
      <w:r w:rsidRPr="00D32856">
        <w:rPr>
          <w:rFonts w:ascii="Segoe UI" w:hAnsi="Segoe UI" w:cs="Segoe UI"/>
          <w:sz w:val="21"/>
          <w:szCs w:val="21"/>
        </w:rPr>
        <w:t>MERGE_SOLIUM_SESSIONS</w:t>
      </w:r>
    </w:p>
    <w:p w14:paraId="1A224B7C" w14:textId="63721892" w:rsidR="00D32856" w:rsidRDefault="00D32856" w:rsidP="00D32856">
      <w:pPr>
        <w:rPr>
          <w:rFonts w:ascii="Segoe UI" w:hAnsi="Segoe UI" w:cs="Segoe UI"/>
          <w:sz w:val="21"/>
          <w:szCs w:val="21"/>
        </w:rPr>
      </w:pPr>
      <w:r>
        <w:rPr>
          <w:rFonts w:ascii="Segoe UI" w:hAnsi="Segoe UI" w:cs="Segoe UI"/>
          <w:sz w:val="21"/>
          <w:szCs w:val="21"/>
        </w:rPr>
        <w:t xml:space="preserve">   </w:t>
      </w:r>
    </w:p>
    <w:p w14:paraId="2B2588D5" w14:textId="7C576A72" w:rsidR="00D32856" w:rsidRDefault="00D32856" w:rsidP="00D32856">
      <w:pPr>
        <w:rPr>
          <w:rFonts w:ascii="Segoe UI" w:hAnsi="Segoe UI" w:cs="Segoe UI"/>
          <w:sz w:val="21"/>
          <w:szCs w:val="21"/>
        </w:rPr>
      </w:pPr>
      <w:r>
        <w:rPr>
          <w:rFonts w:ascii="Segoe UI" w:hAnsi="Segoe UI" w:cs="Segoe UI"/>
          <w:sz w:val="21"/>
          <w:szCs w:val="21"/>
        </w:rPr>
        <w:t xml:space="preserve">           soliumscriptrunner -t sum-qa01 ClearFeatureToggleCache</w:t>
      </w:r>
    </w:p>
    <w:p w14:paraId="409B8A5B" w14:textId="2A17911D" w:rsidR="00D32856" w:rsidRDefault="00D32856" w:rsidP="00D32856">
      <w:pPr>
        <w:rPr>
          <w:rFonts w:ascii="Segoe UI" w:hAnsi="Segoe UI" w:cs="Segoe UI"/>
          <w:sz w:val="21"/>
          <w:szCs w:val="21"/>
        </w:rPr>
      </w:pPr>
    </w:p>
    <w:p w14:paraId="6526C705" w14:textId="6C697FEA" w:rsidR="00D32856" w:rsidRDefault="00D32856" w:rsidP="00D32856">
      <w:pPr>
        <w:rPr>
          <w:rFonts w:ascii="Segoe UI" w:hAnsi="Segoe UI" w:cs="Segoe UI"/>
          <w:sz w:val="21"/>
          <w:szCs w:val="21"/>
        </w:rPr>
      </w:pPr>
      <w:r>
        <w:rPr>
          <w:rFonts w:ascii="Segoe UI" w:hAnsi="Segoe UI" w:cs="Segoe UI"/>
          <w:sz w:val="21"/>
          <w:szCs w:val="21"/>
        </w:rPr>
        <w:lastRenderedPageBreak/>
        <w:t xml:space="preserve">        Soliumscriptrunner -t t sum-qa01 InvalidateVersionEntityCache &lt;SA account&gt; &lt;class path&gt;</w:t>
      </w:r>
    </w:p>
    <w:p w14:paraId="265D2228" w14:textId="5DF40C9B" w:rsidR="00D32856" w:rsidRDefault="00D32856" w:rsidP="00D32856">
      <w:pPr>
        <w:rPr>
          <w:rFonts w:ascii="Segoe UI" w:hAnsi="Segoe UI" w:cs="Segoe UI"/>
          <w:sz w:val="21"/>
          <w:szCs w:val="21"/>
        </w:rPr>
      </w:pPr>
    </w:p>
    <w:p w14:paraId="7694795C" w14:textId="6D5B8955" w:rsidR="00D32856" w:rsidRDefault="00D32856" w:rsidP="00D32856">
      <w:pPr>
        <w:rPr>
          <w:rFonts w:ascii="Segoe UI" w:hAnsi="Segoe UI" w:cs="Segoe UI"/>
          <w:sz w:val="21"/>
          <w:szCs w:val="21"/>
        </w:rPr>
      </w:pPr>
      <w:r>
        <w:rPr>
          <w:rFonts w:ascii="Menlo" w:eastAsiaTheme="minorHAnsi" w:hAnsi="Menlo" w:cs="Menlo"/>
          <w:color w:val="000000"/>
          <w:sz w:val="22"/>
          <w:szCs w:val="22"/>
          <w:lang w:val="en-US" w:eastAsia="ja-JP"/>
        </w:rPr>
        <w:t>soliumscriptrunner -t sum-a-test InvalidateVersionedEntityCache SA12345678 com.solium.common.company.ejb.Company</w:t>
      </w:r>
    </w:p>
    <w:p w14:paraId="6AC948DE" w14:textId="46FD6881" w:rsidR="00D32856" w:rsidRDefault="00D32856" w:rsidP="00D32856">
      <w:pPr>
        <w:rPr>
          <w:rFonts w:ascii="Segoe UI" w:hAnsi="Segoe UI" w:cs="Segoe UI"/>
          <w:sz w:val="21"/>
          <w:szCs w:val="21"/>
        </w:rPr>
      </w:pPr>
    </w:p>
    <w:p w14:paraId="029F0072" w14:textId="54D4E9FD" w:rsidR="00D32856" w:rsidRDefault="00D32856" w:rsidP="00D32856">
      <w:pPr>
        <w:rPr>
          <w:rFonts w:ascii="Segoe UI" w:hAnsi="Segoe UI" w:cs="Segoe UI"/>
          <w:sz w:val="21"/>
          <w:szCs w:val="21"/>
        </w:rPr>
      </w:pPr>
      <w:r>
        <w:rPr>
          <w:rFonts w:ascii="Menlo" w:eastAsiaTheme="minorHAnsi" w:hAnsi="Menlo" w:cs="Menlo"/>
          <w:color w:val="000000"/>
          <w:sz w:val="22"/>
          <w:szCs w:val="22"/>
          <w:lang w:val="en-US" w:eastAsia="ja-JP"/>
        </w:rPr>
        <w:t>soliumscriptrunner -t sum-qa01 InvalidateSession SA12345678 "SA19115080,CC31756226"</w:t>
      </w:r>
    </w:p>
    <w:p w14:paraId="4D4E8867" w14:textId="58D3C7BC" w:rsidR="00D32856" w:rsidRDefault="00D32856" w:rsidP="00D32856">
      <w:pPr>
        <w:rPr>
          <w:rFonts w:ascii="Segoe UI" w:hAnsi="Segoe UI" w:cs="Segoe UI"/>
          <w:sz w:val="21"/>
          <w:szCs w:val="21"/>
        </w:rPr>
      </w:pPr>
    </w:p>
    <w:p w14:paraId="4FA25BDA" w14:textId="22AA8AE5" w:rsidR="00D32856" w:rsidRDefault="00D32856" w:rsidP="00D32856">
      <w:pPr>
        <w:rPr>
          <w:rFonts w:ascii="Segoe UI" w:hAnsi="Segoe UI" w:cs="Segoe UI"/>
          <w:sz w:val="21"/>
          <w:szCs w:val="21"/>
        </w:rPr>
      </w:pPr>
    </w:p>
    <w:p w14:paraId="039F3EB9" w14:textId="205FBAC1" w:rsidR="00D32856" w:rsidRDefault="00D32856" w:rsidP="00D32856">
      <w:pPr>
        <w:rPr>
          <w:rFonts w:ascii="Segoe UI" w:hAnsi="Segoe UI" w:cs="Segoe UI"/>
          <w:sz w:val="21"/>
          <w:szCs w:val="21"/>
        </w:rPr>
      </w:pPr>
      <w:r>
        <w:rPr>
          <w:rFonts w:ascii="Segoe UI" w:hAnsi="Segoe UI" w:cs="Segoe UI"/>
          <w:sz w:val="21"/>
          <w:szCs w:val="21"/>
        </w:rPr>
        <w:t>k6:</w:t>
      </w:r>
    </w:p>
    <w:p w14:paraId="355832E0" w14:textId="77777777" w:rsidR="00D32856" w:rsidRPr="00D32856" w:rsidRDefault="00D32856" w:rsidP="00D32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D32856">
        <w:rPr>
          <w:rFonts w:ascii="Courier New" w:hAnsi="Courier New" w:cs="Courier New"/>
          <w:color w:val="172B4D"/>
          <w:sz w:val="18"/>
          <w:szCs w:val="18"/>
        </w:rPr>
        <w:t>k6 run --vus 2 --duration 30s -e SITE_URL=https:</w:t>
      </w:r>
      <w:r w:rsidRPr="00D32856">
        <w:rPr>
          <w:rFonts w:ascii="Courier New" w:hAnsi="Courier New" w:cs="Courier New"/>
          <w:color w:val="808080"/>
          <w:sz w:val="18"/>
          <w:szCs w:val="18"/>
        </w:rPr>
        <w:t>//sum-qa01-origin.shareworks.com -e USERNAMES_FILE=participants_sumqa01.csv -e USER_PASSWORD=q1w2e3r4 shareworks_ptp_loadtest.js</w:t>
      </w:r>
    </w:p>
    <w:p w14:paraId="138C3A49" w14:textId="1581A7AB" w:rsidR="00D32856" w:rsidRDefault="00D32856" w:rsidP="00D32856">
      <w:pPr>
        <w:rPr>
          <w:rFonts w:ascii="Segoe UI" w:hAnsi="Segoe UI" w:cs="Segoe UI"/>
          <w:sz w:val="21"/>
          <w:szCs w:val="21"/>
        </w:rPr>
      </w:pPr>
    </w:p>
    <w:p w14:paraId="2A09F768" w14:textId="4F63B280" w:rsidR="00D32856" w:rsidRDefault="00D32856" w:rsidP="00D32856">
      <w:pPr>
        <w:rPr>
          <w:rFonts w:ascii="Segoe UI" w:hAnsi="Segoe UI" w:cs="Segoe UI"/>
          <w:sz w:val="21"/>
          <w:szCs w:val="21"/>
        </w:rPr>
      </w:pPr>
      <w:r w:rsidRPr="00D32856">
        <w:rPr>
          <w:rFonts w:ascii="Segoe UI" w:hAnsi="Segoe UI" w:cs="Segoe UI"/>
          <w:sz w:val="21"/>
          <w:szCs w:val="21"/>
        </w:rPr>
        <w:t>https://www.baeldung.com/linux/pretty-print-xml</w:t>
      </w:r>
    </w:p>
    <w:p w14:paraId="2F502283" w14:textId="28BEAE19" w:rsidR="00D32856" w:rsidRDefault="00D32856" w:rsidP="00D32856">
      <w:pPr>
        <w:rPr>
          <w:rFonts w:ascii="Segoe UI" w:hAnsi="Segoe UI" w:cs="Segoe UI"/>
          <w:sz w:val="21"/>
          <w:szCs w:val="21"/>
        </w:rPr>
      </w:pPr>
      <w:r>
        <w:rPr>
          <w:rFonts w:ascii="Segoe UI" w:hAnsi="Segoe UI" w:cs="Segoe UI"/>
          <w:sz w:val="21"/>
          <w:szCs w:val="21"/>
        </w:rPr>
        <w:t>xmllint –valid xxx.xml ( do the format xml )</w:t>
      </w:r>
    </w:p>
    <w:p w14:paraId="7B02F70C" w14:textId="77777777" w:rsidR="00D32856" w:rsidRDefault="00D32856" w:rsidP="00D32856">
      <w:r>
        <w:rPr>
          <w:rFonts w:ascii="Segoe UI" w:hAnsi="Segoe UI" w:cs="Segoe UI"/>
          <w:color w:val="242424"/>
          <w:sz w:val="21"/>
          <w:szCs w:val="21"/>
          <w:shd w:val="clear" w:color="auto" w:fill="FFFFFF"/>
        </w:rPr>
        <w:t>xmllint --valid getLedgerEntriesRequest1.xm</w:t>
      </w:r>
    </w:p>
    <w:p w14:paraId="7CE26D22" w14:textId="6644FF33" w:rsidR="00D32856" w:rsidRDefault="00D32856" w:rsidP="00D32856">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xmllint --format XML_FILE</w:t>
      </w:r>
    </w:p>
    <w:p w14:paraId="7FFF2290" w14:textId="79DDE2BF" w:rsidR="00774A52" w:rsidRDefault="00774A52" w:rsidP="00D32856">
      <w:pPr>
        <w:rPr>
          <w:rFonts w:ascii="Source Code Pro" w:hAnsi="Source Code Pro"/>
          <w:color w:val="000000"/>
          <w:sz w:val="21"/>
          <w:szCs w:val="21"/>
          <w:shd w:val="clear" w:color="auto" w:fill="FAFAFA"/>
        </w:rPr>
      </w:pPr>
    </w:p>
    <w:p w14:paraId="555A63B4" w14:textId="77777777" w:rsidR="00774A52" w:rsidRPr="00774A52" w:rsidRDefault="00774A52" w:rsidP="00774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74A52">
        <w:rPr>
          <w:rFonts w:ascii="Courier New" w:hAnsi="Courier New" w:cs="Courier New"/>
          <w:sz w:val="20"/>
          <w:szCs w:val="20"/>
        </w:rPr>
        <w:t>/home/sum-wl/domains/sum-qa02/shareworks/swApp.ear/swWeb.war/WEB-INF/web.xml</w:t>
      </w:r>
    </w:p>
    <w:p w14:paraId="5050C414" w14:textId="20F4006E" w:rsidR="00774A52" w:rsidRDefault="00774A52" w:rsidP="00D32856"/>
    <w:p w14:paraId="4BC15294" w14:textId="222197E3" w:rsidR="005D230F" w:rsidRDefault="005D230F" w:rsidP="00D32856"/>
    <w:p w14:paraId="2266E989" w14:textId="77777777" w:rsidR="005D230F" w:rsidRDefault="005D230F" w:rsidP="005D230F">
      <w:r>
        <w:t>select f.persistent_store_filename from sc_di_data_file f</w:t>
      </w:r>
    </w:p>
    <w:p w14:paraId="6119F706" w14:textId="77777777" w:rsidR="005D230F" w:rsidRDefault="005D230F" w:rsidP="005D230F">
      <w:r>
        <w:t>inner join sc_di_job j on j.di_data_file_id = f.di_data_file_id</w:t>
      </w:r>
    </w:p>
    <w:p w14:paraId="3C267B3E" w14:textId="77777777" w:rsidR="005D230F" w:rsidRDefault="005D230F" w:rsidP="005D230F">
      <w:r>
        <w:t>where j.di_job_id = 2652265462163</w:t>
      </w:r>
    </w:p>
    <w:p w14:paraId="7DCCA931" w14:textId="256C1279" w:rsidR="005D230F" w:rsidRDefault="005D230F" w:rsidP="005D230F">
      <w:r>
        <w:t>order by f.created_instant desc;</w:t>
      </w:r>
    </w:p>
    <w:p w14:paraId="3E0D7B4E" w14:textId="264046E4" w:rsidR="005D230F" w:rsidRDefault="005D230F" w:rsidP="005D230F"/>
    <w:p w14:paraId="22C389E8" w14:textId="77777777" w:rsidR="005D230F" w:rsidRDefault="005D230F" w:rsidP="005D23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[hong.lu@yyc-ms-qa02 di_data_file]$ find . -name 2652265464754.gz</w:t>
      </w:r>
    </w:p>
    <w:p w14:paraId="428E5E06" w14:textId="77777777" w:rsidR="005D230F" w:rsidRDefault="005D230F" w:rsidP="005D23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./31541874339/2652265464754.gz</w:t>
      </w:r>
    </w:p>
    <w:p w14:paraId="6AB9F6BA" w14:textId="77777777" w:rsidR="005D230F" w:rsidRDefault="005D230F" w:rsidP="005D23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[hong.lu@yyc-ms-qa02 di_data_file]$ pwd</w:t>
      </w:r>
    </w:p>
    <w:p w14:paraId="0AEC4D5B" w14:textId="7B3B22A5" w:rsidR="005D230F" w:rsidRDefault="005D230F" w:rsidP="005D230F">
      <w:r>
        <w:rPr>
          <w:rFonts w:ascii="Menlo" w:eastAsiaTheme="minorHAnsi" w:hAnsi="Menlo" w:cs="Menlo"/>
          <w:color w:val="000000"/>
          <w:sz w:val="22"/>
          <w:szCs w:val="22"/>
          <w:lang w:val="en-US" w:eastAsia="ja-JP"/>
        </w:rPr>
        <w:t>/shareworks/ms-qa02/shareworksPersistentFiles/di_data_file</w:t>
      </w:r>
    </w:p>
    <w:p w14:paraId="0C187A89" w14:textId="77777777" w:rsidR="005D230F" w:rsidRDefault="005D230F" w:rsidP="00D32856"/>
    <w:p w14:paraId="3629B6A5" w14:textId="3EC3A920" w:rsidR="00D32856" w:rsidRDefault="00D32856" w:rsidP="00D32856">
      <w:pPr>
        <w:rPr>
          <w:rFonts w:ascii="Segoe UI" w:hAnsi="Segoe UI" w:cs="Segoe UI"/>
          <w:sz w:val="21"/>
          <w:szCs w:val="21"/>
        </w:rPr>
      </w:pPr>
    </w:p>
    <w:p w14:paraId="733BF52E" w14:textId="355BBA33" w:rsidR="00D32856" w:rsidRDefault="00D32856" w:rsidP="00D32856">
      <w:pPr>
        <w:rPr>
          <w:rFonts w:ascii="Segoe UI" w:hAnsi="Segoe UI" w:cs="Segoe UI"/>
          <w:sz w:val="21"/>
          <w:szCs w:val="21"/>
        </w:rPr>
      </w:pPr>
      <w:r>
        <w:rPr>
          <w:rFonts w:ascii="Segoe UI" w:hAnsi="Segoe UI" w:cs="Segoe UI"/>
          <w:sz w:val="21"/>
          <w:szCs w:val="21"/>
        </w:rPr>
        <w:t>select *  from sc_scheduled_job_param</w:t>
      </w:r>
    </w:p>
    <w:p w14:paraId="1B030F3F" w14:textId="65826E30" w:rsidR="00D32856" w:rsidRDefault="00D32856" w:rsidP="00D32856">
      <w:pPr>
        <w:rPr>
          <w:rFonts w:ascii="Segoe UI" w:hAnsi="Segoe UI" w:cs="Segoe UI"/>
          <w:sz w:val="21"/>
          <w:szCs w:val="21"/>
        </w:rPr>
      </w:pPr>
      <w:r>
        <w:rPr>
          <w:rFonts w:ascii="Segoe UI" w:hAnsi="Segoe UI" w:cs="Segoe UI"/>
          <w:sz w:val="21"/>
          <w:szCs w:val="21"/>
        </w:rPr>
        <w:t>where 1=1</w:t>
      </w:r>
    </w:p>
    <w:p w14:paraId="57CA1774" w14:textId="40AE11D3" w:rsidR="00D32856" w:rsidRDefault="00D32856" w:rsidP="00D32856">
      <w:pPr>
        <w:rPr>
          <w:rFonts w:ascii="Segoe UI" w:hAnsi="Segoe UI" w:cs="Segoe UI"/>
          <w:sz w:val="21"/>
          <w:szCs w:val="21"/>
        </w:rPr>
      </w:pPr>
      <w:r>
        <w:rPr>
          <w:rFonts w:ascii="Segoe UI" w:hAnsi="Segoe UI" w:cs="Segoe UI"/>
          <w:sz w:val="21"/>
          <w:szCs w:val="21"/>
        </w:rPr>
        <w:t>and param_value = ‘true’</w:t>
      </w:r>
    </w:p>
    <w:p w14:paraId="70EE96CE" w14:textId="4B1F4061" w:rsidR="00D32856" w:rsidRDefault="00D32856" w:rsidP="00D32856">
      <w:pPr>
        <w:rPr>
          <w:rFonts w:ascii="Segoe UI" w:hAnsi="Segoe UI" w:cs="Segoe UI"/>
          <w:sz w:val="21"/>
          <w:szCs w:val="21"/>
        </w:rPr>
      </w:pPr>
      <w:r>
        <w:rPr>
          <w:rFonts w:ascii="Segoe UI" w:hAnsi="Segoe UI" w:cs="Segoe UI"/>
          <w:sz w:val="21"/>
          <w:szCs w:val="21"/>
        </w:rPr>
        <w:t>order by schedule_job_id</w:t>
      </w:r>
    </w:p>
    <w:p w14:paraId="4F575381" w14:textId="7A76A396" w:rsidR="00D32856" w:rsidRDefault="00D32856" w:rsidP="00D32856">
      <w:pPr>
        <w:rPr>
          <w:rFonts w:ascii="Segoe UI" w:hAnsi="Segoe UI" w:cs="Segoe UI"/>
          <w:sz w:val="21"/>
          <w:szCs w:val="21"/>
        </w:rPr>
      </w:pPr>
      <w:r>
        <w:rPr>
          <w:rFonts w:ascii="Segoe UI" w:hAnsi="Segoe UI" w:cs="Segoe UI"/>
          <w:sz w:val="21"/>
          <w:szCs w:val="21"/>
        </w:rPr>
        <w:t>--group by schedule_job_id</w:t>
      </w:r>
    </w:p>
    <w:p w14:paraId="346EB8D0" w14:textId="16B4DF34" w:rsidR="00D32856" w:rsidRDefault="00D32856" w:rsidP="00D32856">
      <w:pPr>
        <w:rPr>
          <w:rFonts w:ascii="Segoe UI" w:hAnsi="Segoe UI" w:cs="Segoe UI"/>
          <w:sz w:val="21"/>
          <w:szCs w:val="21"/>
        </w:rPr>
      </w:pPr>
    </w:p>
    <w:p w14:paraId="777C71F7" w14:textId="77777777" w:rsidR="00D32856" w:rsidRPr="00D32856" w:rsidRDefault="00D32856" w:rsidP="00D32856">
      <w:pPr>
        <w:rPr>
          <w:rFonts w:ascii="Segoe UI" w:hAnsi="Segoe UI" w:cs="Segoe UI"/>
          <w:sz w:val="21"/>
          <w:szCs w:val="21"/>
        </w:rPr>
      </w:pPr>
      <w:r w:rsidRPr="00D32856">
        <w:rPr>
          <w:rFonts w:ascii="Segoe UI" w:hAnsi="Segoe UI" w:cs="Segoe UI"/>
          <w:sz w:val="21"/>
          <w:szCs w:val="21"/>
        </w:rPr>
        <w:t>SELECT UNIQUE</w:t>
      </w:r>
    </w:p>
    <w:p w14:paraId="7C2D0EAE" w14:textId="77777777" w:rsidR="00D32856" w:rsidRPr="00D32856" w:rsidRDefault="00D32856" w:rsidP="00D32856">
      <w:pPr>
        <w:rPr>
          <w:rFonts w:ascii="Segoe UI" w:hAnsi="Segoe UI" w:cs="Segoe UI"/>
          <w:sz w:val="21"/>
          <w:szCs w:val="21"/>
        </w:rPr>
      </w:pPr>
      <w:r w:rsidRPr="00D32856">
        <w:rPr>
          <w:rFonts w:ascii="Segoe UI" w:hAnsi="Segoe UI" w:cs="Segoe UI"/>
          <w:sz w:val="21"/>
          <w:szCs w:val="21"/>
        </w:rPr>
        <w:t>sc_savings_plan.savings_plan_id,</w:t>
      </w:r>
    </w:p>
    <w:p w14:paraId="67993673" w14:textId="77777777" w:rsidR="00D32856" w:rsidRPr="00D32856" w:rsidRDefault="00D32856" w:rsidP="00D32856">
      <w:pPr>
        <w:rPr>
          <w:rFonts w:ascii="Segoe UI" w:hAnsi="Segoe UI" w:cs="Segoe UI"/>
          <w:sz w:val="21"/>
          <w:szCs w:val="21"/>
        </w:rPr>
      </w:pPr>
      <w:r w:rsidRPr="00D32856">
        <w:rPr>
          <w:rFonts w:ascii="Segoe UI" w:hAnsi="Segoe UI" w:cs="Segoe UI"/>
          <w:sz w:val="21"/>
          <w:szCs w:val="21"/>
        </w:rPr>
        <w:t>company_name,</w:t>
      </w:r>
    </w:p>
    <w:p w14:paraId="7BCAC2C0" w14:textId="77777777" w:rsidR="00D32856" w:rsidRPr="00D32856" w:rsidRDefault="00D32856" w:rsidP="00D32856">
      <w:pPr>
        <w:rPr>
          <w:rFonts w:ascii="Segoe UI" w:hAnsi="Segoe UI" w:cs="Segoe UI"/>
          <w:sz w:val="21"/>
          <w:szCs w:val="21"/>
        </w:rPr>
      </w:pPr>
      <w:r w:rsidRPr="00D32856">
        <w:rPr>
          <w:rFonts w:ascii="Segoe UI" w:hAnsi="Segoe UI" w:cs="Segoe UI"/>
          <w:sz w:val="21"/>
          <w:szCs w:val="21"/>
        </w:rPr>
        <w:t>sc_savings_plan_ver_mny_src.*,</w:t>
      </w:r>
    </w:p>
    <w:p w14:paraId="2C9E2BF3" w14:textId="77777777" w:rsidR="00D32856" w:rsidRPr="00D32856" w:rsidRDefault="00D32856" w:rsidP="00D32856">
      <w:pPr>
        <w:rPr>
          <w:rFonts w:ascii="Segoe UI" w:hAnsi="Segoe UI" w:cs="Segoe UI"/>
          <w:sz w:val="21"/>
          <w:szCs w:val="21"/>
        </w:rPr>
      </w:pPr>
      <w:r w:rsidRPr="00D32856">
        <w:rPr>
          <w:rFonts w:ascii="Segoe UI" w:hAnsi="Segoe UI" w:cs="Segoe UI"/>
          <w:sz w:val="21"/>
          <w:szCs w:val="21"/>
        </w:rPr>
        <w:t>sc_savings_plan_ver.enable_unmatched_ps_trk</w:t>
      </w:r>
    </w:p>
    <w:p w14:paraId="4B08C7D8" w14:textId="77777777" w:rsidR="00D32856" w:rsidRPr="00D32856" w:rsidRDefault="00D32856" w:rsidP="00D32856">
      <w:pPr>
        <w:rPr>
          <w:rFonts w:ascii="Segoe UI" w:hAnsi="Segoe UI" w:cs="Segoe UI"/>
          <w:sz w:val="21"/>
          <w:szCs w:val="21"/>
        </w:rPr>
      </w:pPr>
      <w:r w:rsidRPr="00D32856">
        <w:rPr>
          <w:rFonts w:ascii="Segoe UI" w:hAnsi="Segoe UI" w:cs="Segoe UI"/>
          <w:sz w:val="21"/>
          <w:szCs w:val="21"/>
        </w:rPr>
        <w:t>FROM</w:t>
      </w:r>
    </w:p>
    <w:p w14:paraId="2AE776A6" w14:textId="77777777" w:rsidR="00D32856" w:rsidRPr="00D32856" w:rsidRDefault="00D32856" w:rsidP="00D32856">
      <w:pPr>
        <w:rPr>
          <w:rFonts w:ascii="Segoe UI" w:hAnsi="Segoe UI" w:cs="Segoe UI"/>
          <w:sz w:val="21"/>
          <w:szCs w:val="21"/>
        </w:rPr>
      </w:pPr>
      <w:r w:rsidRPr="00D32856">
        <w:rPr>
          <w:rFonts w:ascii="Segoe UI" w:hAnsi="Segoe UI" w:cs="Segoe UI"/>
          <w:sz w:val="21"/>
          <w:szCs w:val="21"/>
        </w:rPr>
        <w:t>sc_savings_plan</w:t>
      </w:r>
    </w:p>
    <w:p w14:paraId="0CBF753B" w14:textId="77777777" w:rsidR="00D32856" w:rsidRPr="00D32856" w:rsidRDefault="00D32856" w:rsidP="00D32856">
      <w:pPr>
        <w:rPr>
          <w:rFonts w:ascii="Segoe UI" w:hAnsi="Segoe UI" w:cs="Segoe UI"/>
          <w:sz w:val="21"/>
          <w:szCs w:val="21"/>
        </w:rPr>
      </w:pPr>
      <w:r w:rsidRPr="00D32856">
        <w:rPr>
          <w:rFonts w:ascii="Segoe UI" w:hAnsi="Segoe UI" w:cs="Segoe UI"/>
          <w:sz w:val="21"/>
          <w:szCs w:val="21"/>
        </w:rPr>
        <w:t>INNER JOIN sc_savings_plan_ver ON sc_savings_plan_ver.savings_plan_ver_id = sc_savings_plan.curr_savings_plan_ver_id</w:t>
      </w:r>
    </w:p>
    <w:p w14:paraId="28011162" w14:textId="77777777" w:rsidR="00D32856" w:rsidRPr="00D32856" w:rsidRDefault="00D32856" w:rsidP="00D32856">
      <w:pPr>
        <w:rPr>
          <w:rFonts w:ascii="Segoe UI" w:hAnsi="Segoe UI" w:cs="Segoe UI"/>
          <w:sz w:val="21"/>
          <w:szCs w:val="21"/>
        </w:rPr>
      </w:pPr>
      <w:r w:rsidRPr="00D32856">
        <w:rPr>
          <w:rFonts w:ascii="Segoe UI" w:hAnsi="Segoe UI" w:cs="Segoe UI"/>
          <w:sz w:val="21"/>
          <w:szCs w:val="21"/>
        </w:rPr>
        <w:lastRenderedPageBreak/>
        <w:t>INNER JOIN sc_savings_plan_ver_mny_src ON sc_savings_plan_ver.savings_plan_ver_id = sc_savings_plan_ver_mny_src.savings_plan_ver_id</w:t>
      </w:r>
    </w:p>
    <w:p w14:paraId="4C0491E0" w14:textId="77777777" w:rsidR="00D32856" w:rsidRPr="00D32856" w:rsidRDefault="00D32856" w:rsidP="00D32856">
      <w:pPr>
        <w:rPr>
          <w:rFonts w:ascii="Segoe UI" w:hAnsi="Segoe UI" w:cs="Segoe UI"/>
          <w:sz w:val="21"/>
          <w:szCs w:val="21"/>
        </w:rPr>
      </w:pPr>
      <w:r w:rsidRPr="00D32856">
        <w:rPr>
          <w:rFonts w:ascii="Segoe UI" w:hAnsi="Segoe UI" w:cs="Segoe UI"/>
          <w:sz w:val="21"/>
          <w:szCs w:val="21"/>
        </w:rPr>
        <w:t>inner join sc_company on (sc_company.company_id = sc_savings_plan_ver_mny_src.company_id)</w:t>
      </w:r>
    </w:p>
    <w:p w14:paraId="665D1DD5" w14:textId="77777777" w:rsidR="00D32856" w:rsidRPr="00D32856" w:rsidRDefault="00D32856" w:rsidP="00D32856">
      <w:pPr>
        <w:rPr>
          <w:rFonts w:ascii="Segoe UI" w:hAnsi="Segoe UI" w:cs="Segoe UI"/>
          <w:sz w:val="21"/>
          <w:szCs w:val="21"/>
        </w:rPr>
      </w:pPr>
      <w:r w:rsidRPr="00D32856">
        <w:rPr>
          <w:rFonts w:ascii="Segoe UI" w:hAnsi="Segoe UI" w:cs="Segoe UI"/>
          <w:sz w:val="21"/>
          <w:szCs w:val="21"/>
        </w:rPr>
        <w:t>WHERE</w:t>
      </w:r>
    </w:p>
    <w:p w14:paraId="1D4E5DF5" w14:textId="77777777" w:rsidR="00D32856" w:rsidRPr="00D32856" w:rsidRDefault="00D32856" w:rsidP="00D32856">
      <w:pPr>
        <w:rPr>
          <w:rFonts w:ascii="Segoe UI" w:hAnsi="Segoe UI" w:cs="Segoe UI"/>
          <w:sz w:val="21"/>
          <w:szCs w:val="21"/>
        </w:rPr>
      </w:pPr>
      <w:r w:rsidRPr="00D32856">
        <w:rPr>
          <w:rFonts w:ascii="Segoe UI" w:hAnsi="Segoe UI" w:cs="Segoe UI"/>
          <w:sz w:val="21"/>
          <w:szCs w:val="21"/>
        </w:rPr>
        <w:t>sc_savings_plan.savings_plan_type_code = 'UK_SIP'</w:t>
      </w:r>
    </w:p>
    <w:p w14:paraId="627730DB" w14:textId="77777777" w:rsidR="00D32856" w:rsidRPr="00D32856" w:rsidRDefault="00D32856" w:rsidP="00D32856">
      <w:pPr>
        <w:rPr>
          <w:rFonts w:ascii="Segoe UI" w:hAnsi="Segoe UI" w:cs="Segoe UI"/>
          <w:sz w:val="21"/>
          <w:szCs w:val="21"/>
        </w:rPr>
      </w:pPr>
      <w:r w:rsidRPr="00D32856">
        <w:rPr>
          <w:rFonts w:ascii="Segoe UI" w:hAnsi="Segoe UI" w:cs="Segoe UI"/>
          <w:sz w:val="21"/>
          <w:szCs w:val="21"/>
        </w:rPr>
        <w:t>AND sc_savings_plan_ver_mny_src.money_source_code = 'MATCHING_SHARES'</w:t>
      </w:r>
    </w:p>
    <w:p w14:paraId="33E386FD" w14:textId="52B04920" w:rsidR="00D32856" w:rsidRDefault="00D32856" w:rsidP="00D32856">
      <w:pPr>
        <w:rPr>
          <w:rFonts w:ascii="Segoe UI" w:hAnsi="Segoe UI" w:cs="Segoe UI"/>
          <w:sz w:val="21"/>
          <w:szCs w:val="21"/>
        </w:rPr>
      </w:pPr>
      <w:r w:rsidRPr="00D32856">
        <w:rPr>
          <w:rFonts w:ascii="Segoe UI" w:hAnsi="Segoe UI" w:cs="Segoe UI"/>
          <w:sz w:val="21"/>
          <w:szCs w:val="21"/>
        </w:rPr>
        <w:t>AND sc_savings_plan_ver_mny_src.tax_year_cash_cap IS NOT NULL;</w:t>
      </w:r>
    </w:p>
    <w:p w14:paraId="4FF22FDC" w14:textId="1922DF98" w:rsidR="005D230F" w:rsidRDefault="005D230F" w:rsidP="00D32856">
      <w:pPr>
        <w:rPr>
          <w:rFonts w:ascii="Segoe UI" w:hAnsi="Segoe UI" w:cs="Segoe UI"/>
          <w:sz w:val="21"/>
          <w:szCs w:val="21"/>
        </w:rPr>
      </w:pPr>
    </w:p>
    <w:p w14:paraId="15342489" w14:textId="77777777" w:rsidR="005D230F" w:rsidRDefault="005D230F" w:rsidP="005D230F">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Drop local stripe database:</w:t>
      </w:r>
    </w:p>
    <w:p w14:paraId="0C6A5CD0" w14:textId="77777777" w:rsidR="005D230F" w:rsidRDefault="005D230F" w:rsidP="005D230F">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cd ~/dev/dev_setup_automation/sw-local-vm</w:t>
      </w:r>
    </w:p>
    <w:p w14:paraId="67773E26" w14:textId="77777777" w:rsidR="005D230F" w:rsidRDefault="005D230F" w:rsidP="005D230F">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./drop-sw-local-db.sh stripe</w:t>
      </w:r>
    </w:p>
    <w:p w14:paraId="6498268C" w14:textId="77777777" w:rsidR="005D230F" w:rsidRDefault="005D230F" w:rsidP="005D230F">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Set up local stripe database:</w:t>
      </w:r>
    </w:p>
    <w:p w14:paraId="3C0BB488" w14:textId="77777777" w:rsidR="005D230F" w:rsidRDefault="005D230F" w:rsidP="005D230F">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cd ~/dev/dev_setup_automation/sw-local-vm</w:t>
      </w:r>
    </w:p>
    <w:p w14:paraId="28199FEC" w14:textId="77777777" w:rsidR="005D230F" w:rsidRDefault="005D230F" w:rsidP="005D230F">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./import-sw-local-db.sh stripe_7_20 stripe int</w:t>
      </w:r>
    </w:p>
    <w:p w14:paraId="7A18E464" w14:textId="77777777" w:rsidR="005D230F" w:rsidRDefault="005D230F" w:rsidP="005D230F">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br/>
        <w:t>Scripts to run on a database after importing (not sure if need all):</w:t>
      </w:r>
      <w:r>
        <w:rPr>
          <w:rFonts w:ascii="Segoe UI" w:hAnsi="Segoe UI" w:cs="Segoe UI"/>
          <w:color w:val="242424"/>
          <w:sz w:val="21"/>
          <w:szCs w:val="21"/>
        </w:rPr>
        <w:br/>
      </w:r>
      <w:hyperlink r:id="rId53" w:tgtFrame="_blank" w:tooltip="https://confluence.solium.com/display/dev/sql+scripts+we+use" w:history="1">
        <w:r>
          <w:rPr>
            <w:rStyle w:val="Hyperlink"/>
            <w:rFonts w:ascii="Segoe UI" w:hAnsi="Segoe UI" w:cs="Segoe UI"/>
            <w:color w:val="6264A7"/>
            <w:sz w:val="21"/>
            <w:szCs w:val="21"/>
          </w:rPr>
          <w:t>https://confluence.solium.com/display/DEV/Sql+scripts+we+use</w:t>
        </w:r>
      </w:hyperlink>
      <w:r>
        <w:rPr>
          <w:rFonts w:ascii="Segoe UI" w:hAnsi="Segoe UI" w:cs="Segoe UI"/>
          <w:color w:val="242424"/>
          <w:sz w:val="21"/>
          <w:szCs w:val="21"/>
        </w:rPr>
        <w:t> (only the all the access script)</w:t>
      </w:r>
    </w:p>
    <w:p w14:paraId="27FED15B" w14:textId="77777777" w:rsidR="005D230F" w:rsidRDefault="00000000" w:rsidP="005D230F">
      <w:pPr>
        <w:pStyle w:val="NormalWeb"/>
        <w:shd w:val="clear" w:color="auto" w:fill="FFFFFF"/>
        <w:spacing w:before="0" w:beforeAutospacing="0" w:after="0" w:afterAutospacing="0"/>
        <w:rPr>
          <w:rFonts w:ascii="Segoe UI" w:hAnsi="Segoe UI" w:cs="Segoe UI"/>
          <w:color w:val="242424"/>
          <w:sz w:val="21"/>
          <w:szCs w:val="21"/>
        </w:rPr>
      </w:pPr>
      <w:hyperlink r:id="rId54" w:anchor="QASQLScripts-AccountManagement" w:tgtFrame="_blank" w:tooltip="https://confluence.solium.com/display/qa/qa+-+sql+scripts#qasqlscripts-accountmanagement" w:history="1">
        <w:r w:rsidR="005D230F">
          <w:rPr>
            <w:rStyle w:val="Hyperlink"/>
            <w:rFonts w:ascii="Segoe UI" w:hAnsi="Segoe UI" w:cs="Segoe UI"/>
            <w:color w:val="6264A7"/>
            <w:sz w:val="21"/>
            <w:szCs w:val="21"/>
          </w:rPr>
          <w:t>https://confluence.solium.com/display/QA/QA+-+SQL+Scripts#QASQLScripts-AccountManagement</w:t>
        </w:r>
      </w:hyperlink>
      <w:r w:rsidR="005D230F">
        <w:rPr>
          <w:rFonts w:ascii="Segoe UI" w:hAnsi="Segoe UI" w:cs="Segoe UI"/>
          <w:color w:val="242424"/>
          <w:sz w:val="21"/>
          <w:szCs w:val="21"/>
        </w:rPr>
        <w:t> (only the Give CC and SA Accounts Full Security script)</w:t>
      </w:r>
    </w:p>
    <w:p w14:paraId="75B261CD" w14:textId="77777777" w:rsidR="005D230F" w:rsidRDefault="00000000" w:rsidP="005D230F">
      <w:pPr>
        <w:pStyle w:val="NormalWeb"/>
        <w:shd w:val="clear" w:color="auto" w:fill="FFFFFF"/>
        <w:spacing w:before="0" w:beforeAutospacing="0" w:after="0" w:afterAutospacing="0"/>
        <w:rPr>
          <w:rFonts w:ascii="Segoe UI" w:hAnsi="Segoe UI" w:cs="Segoe UI"/>
          <w:color w:val="242424"/>
          <w:sz w:val="21"/>
          <w:szCs w:val="21"/>
        </w:rPr>
      </w:pPr>
      <w:hyperlink r:id="rId55" w:tgtFrame="_blank" w:tooltip="https://confluence.solium.com/display/tech/oracle+statistics" w:history="1">
        <w:r w:rsidR="005D230F">
          <w:rPr>
            <w:rStyle w:val="Hyperlink"/>
            <w:rFonts w:ascii="Segoe UI" w:hAnsi="Segoe UI" w:cs="Segoe UI"/>
            <w:color w:val="6264A7"/>
            <w:sz w:val="21"/>
            <w:szCs w:val="21"/>
          </w:rPr>
          <w:t>https://confluence.solium.com/display/Tech/Oracle+Statistics</w:t>
        </w:r>
      </w:hyperlink>
    </w:p>
    <w:p w14:paraId="575EFC31" w14:textId="77777777" w:rsidR="005D230F" w:rsidRDefault="005D230F" w:rsidP="005D230F">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br/>
        <w:t>Adding commit access (the import option radio buttons) to your CC user to the database for imports:</w:t>
      </w:r>
      <w:r>
        <w:rPr>
          <w:rFonts w:ascii="Segoe UI" w:hAnsi="Segoe UI" w:cs="Segoe UI"/>
          <w:color w:val="242424"/>
          <w:sz w:val="21"/>
          <w:szCs w:val="21"/>
        </w:rPr>
        <w:br/>
      </w:r>
      <w:hyperlink r:id="rId56" w:tgtFrame="_blank" w:tooltip="https://confluence.solium.com/display/product/granting+servlet+security+access+to+users+who+can%27t+see+the+commit+button+when+doing+a+demographic+import" w:history="1">
        <w:r>
          <w:rPr>
            <w:rStyle w:val="Hyperlink"/>
            <w:rFonts w:ascii="Segoe UI" w:hAnsi="Segoe UI" w:cs="Segoe UI"/>
            <w:color w:val="6264A7"/>
            <w:sz w:val="21"/>
            <w:szCs w:val="21"/>
          </w:rPr>
          <w:t>https://confluence.solium.com/display/product/Granting+Servlet+Security+Access+to+users+who+can%27t+see+the+COMMIT+button+when+doing+a+Demographic+Import</w:t>
        </w:r>
      </w:hyperlink>
    </w:p>
    <w:p w14:paraId="71FDD46A" w14:textId="77777777" w:rsidR="005D230F" w:rsidRDefault="005D230F" w:rsidP="005D230F">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If you get a blank result form #2 in the link above, see this link which has some other steps to get things working:</w:t>
      </w:r>
      <w:r>
        <w:rPr>
          <w:rFonts w:ascii="Segoe UI" w:hAnsi="Segoe UI" w:cs="Segoe UI"/>
          <w:color w:val="242424"/>
          <w:sz w:val="21"/>
          <w:szCs w:val="21"/>
        </w:rPr>
        <w:br/>
      </w:r>
      <w:hyperlink r:id="rId57" w:tgtFrame="_blank" w:tooltip="https://confluence.solium.com/display/qa/questions/302490719/why-cant-i-commit-my-demographic-data-import-file-after-importing-it-as-an-admin" w:history="1">
        <w:r>
          <w:rPr>
            <w:rStyle w:val="Hyperlink"/>
            <w:rFonts w:ascii="Segoe UI" w:hAnsi="Segoe UI" w:cs="Segoe UI"/>
            <w:color w:val="6264A7"/>
            <w:sz w:val="21"/>
            <w:szCs w:val="21"/>
          </w:rPr>
          <w:t>https://confluence.solium.com/display/QA/questions/302490719/why-cant-i-commit-my-demographic-data-import-file-after-importing-it-as-an-admin</w:t>
        </w:r>
      </w:hyperlink>
    </w:p>
    <w:p w14:paraId="69E8876F" w14:textId="77777777" w:rsidR="005D230F" w:rsidRDefault="005D230F" w:rsidP="00D32856">
      <w:pPr>
        <w:rPr>
          <w:rFonts w:ascii="Segoe UI" w:hAnsi="Segoe UI" w:cs="Segoe UI"/>
          <w:sz w:val="21"/>
          <w:szCs w:val="21"/>
        </w:rPr>
      </w:pPr>
    </w:p>
    <w:p w14:paraId="4E451B5A" w14:textId="77777777" w:rsidR="00D32856" w:rsidRPr="00D32856" w:rsidRDefault="00D32856" w:rsidP="004E6CA9">
      <w:pPr>
        <w:pStyle w:val="ListParagraph"/>
        <w:rPr>
          <w:rFonts w:ascii="AppleSystemUIFont" w:hAnsi="AppleSystemUIFont" w:cs="AppleSystemUIFont"/>
          <w:color w:val="auto"/>
          <w:lang w:val="en-CA"/>
        </w:rPr>
      </w:pPr>
    </w:p>
    <w:p w14:paraId="4642AD64" w14:textId="0000AB63" w:rsidR="0076011E" w:rsidRDefault="006F7E32" w:rsidP="006F7E32">
      <w:pPr>
        <w:rPr>
          <w:rFonts w:ascii="AppleSystemUIFont" w:hAnsi="AppleSystemUIFont" w:cs="AppleSystemUIFont"/>
        </w:rPr>
      </w:pPr>
      <w:r>
        <w:rPr>
          <w:rFonts w:ascii="AppleSystemUIFont" w:hAnsi="AppleSystemUIFont" w:cs="AppleSystemUIFont"/>
        </w:rPr>
        <w:t>K6</w:t>
      </w:r>
    </w:p>
    <w:p w14:paraId="70A2C18E"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k6 run --vus 1 --iterations 1 -e SITE_URL=https://sum-a-test.shareworks.com/ -e USERNAMES=CS01669415 -e USER_PASSWORD=q1w2e3r4 shareworks_ptp_loadtest.js</w:t>
      </w:r>
    </w:p>
    <w:p w14:paraId="2EE86B4F"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25697FF5"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k6 run --vus 1 --iterations 1 -e SITE_URL=https://sum-a-test.shareworks.com/ -e USERNAMES=CS01669415 -e USER_PASSWORD=q1w2e3r4 -e AB_DIAG --console-output=outputs/CS01669415_k6_output_a.log shareworks_ptp_loadtest.js</w:t>
      </w:r>
    </w:p>
    <w:p w14:paraId="5B5E8DB4"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556F18F7"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221DAF1F"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"TrackedEmployeeGroupsQuerier sql query: "</w:t>
      </w:r>
    </w:p>
    <w:p w14:paraId="67D4079C"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4C34D339"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smiley cpny 0_30901341230</w:t>
      </w:r>
    </w:p>
    <w:p w14:paraId="21980C99"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612809B8"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 xml:space="preserve">k6 run --vus 400  --duration 5m -e SITE_URL=https://can-test.shareworks.com/ -e BASE_URL=https://can-test.shareworks.com/solium -e </w:t>
      </w:r>
      <w:r>
        <w:rPr>
          <w:rFonts w:ascii="AppleSystemUIFont" w:eastAsiaTheme="minorHAnsi" w:hAnsi="AppleSystemUIFont" w:cs="AppleSystemUIFont"/>
          <w:lang w:val="en-US" w:eastAsia="ja-JP"/>
        </w:rPr>
        <w:lastRenderedPageBreak/>
        <w:t>USERNAMES_FILE=~/stress_test_usernames.csv -e USER_PASSWORD=userpass shareworks_ptp_loadtest.js</w:t>
      </w:r>
    </w:p>
    <w:p w14:paraId="5809C444"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09BB382D"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6E66D728"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k6 run --vus 1 --iterations 1 -e SITE_URL=https://sum-a-test.shareworks.com/ -e USERNAMES=CS01669415 -e USER_PASSWORD=q1w2e3r4 shareworks_ptp_loadtest.js</w:t>
      </w:r>
    </w:p>
    <w:p w14:paraId="7A591E4D"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47EC6B14"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w:t>
      </w:r>
    </w:p>
    <w:p w14:paraId="53D4C8E3"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k6 run --vus 1 --iterations 1 -e SITE_URL=https://sum-a-test.shareworks.com/ -e USERNAMES=CS01669415 -e USER_PASSWORD=q1w2e3r4 -e AB_DIAG --console-output=outputs/CS01669415_k6_output_a.log shareworks_ptp_loadtest.js</w:t>
      </w:r>
    </w:p>
    <w:p w14:paraId="252B9883"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1486B096"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w:t>
      </w:r>
    </w:p>
    <w:p w14:paraId="0E31198D"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k6 run --vus 400  --duration 5m -e SITE_URL=https://can-test.shareworks.com/ -e BASE_URL=https://can-test.shareworks.com/solium -e USERNAMES_FILE=~/stress_test_usernames.csv -e USER_PASSWORD=userpass shareworks_ptp_loadtest.js</w:t>
      </w:r>
    </w:p>
    <w:p w14:paraId="0CADEC66"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0752C50C"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0D5E157C"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k6 run --vus 400  --duration 5m -e SITE_URL=https://can-test.shareworks.com/ -e BASE_URL=https://can-test.shareworks.com/solium -e USERNAMES_FILE=~/stress_test_usernames.csv -e USER_PASSWORD=userpass shareworks_ptp_loadtest.js</w:t>
      </w:r>
    </w:p>
    <w:p w14:paraId="6D6AEB65"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39D5681E"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k6 run --vus 2 --duration 10s -e SITE_URL=http://localhost:7001 -e USERNAMES=SA12345678 -e USER_PASSWORD=q1w2e3r4 -e GRAPHQL_URL=http://localhost:4000 shareworks_ptp_loadtest.js</w:t>
      </w:r>
    </w:p>
    <w:p w14:paraId="4B082C6D"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139D3029"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k6 run --vus 2 --duration 10s -e SITE_URL=http://localhost:7001 -e USERNAMES_FILE=~/abc_corp.csv -e USER_PASSWORD=q1w2e3r4 -e GRAPHQL_URL=http://localhost:4000 shareworks_ptp_loadtest.js</w:t>
      </w:r>
    </w:p>
    <w:p w14:paraId="104D5137"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013166ED"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soliumscriptrunner -t sum-a-test InvalidateVersionedEntityCache SA12345678 com.solium.common.company.ejb.Company</w:t>
      </w:r>
    </w:p>
    <w:p w14:paraId="5F46518F"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27B3D563"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k6 run --vus 2 --duration 20s -e SITE_URL=https://sum-qa01.shareworks.com -e USERNAMES_FILE=participants_sumqa01.csv -e USER_PASSWORD=q1w2e3r4 -e AB_DIAG --console-output=outputs/sum_qa01_10royal_ptp_k6_output.log shareworks_ptp_loadtest.js</w:t>
      </w:r>
    </w:p>
    <w:p w14:paraId="390DEE43"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667A5C20"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7F2D2504"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k6 run -</w:t>
      </w:r>
      <w:r>
        <w:rPr>
          <w:rFonts w:ascii="AppleSystemUIFontBold" w:eastAsiaTheme="minorHAnsi" w:hAnsi="AppleSystemUIFontBold" w:cs="AppleSystemUIFontBold"/>
          <w:b/>
          <w:bCs/>
          <w:lang w:val="en-US" w:eastAsia="ja-JP"/>
        </w:rPr>
        <w:t>-vus</w:t>
      </w:r>
      <w:r>
        <w:rPr>
          <w:rFonts w:ascii="AppleSystemUIFont" w:eastAsiaTheme="minorHAnsi" w:hAnsi="AppleSystemUIFont" w:cs="AppleSystemUIFont"/>
          <w:lang w:val="en-US" w:eastAsia="ja-JP"/>
        </w:rPr>
        <w:t> 3 -</w:t>
      </w:r>
      <w:r>
        <w:rPr>
          <w:rFonts w:ascii="AppleSystemUIFontBold" w:eastAsiaTheme="minorHAnsi" w:hAnsi="AppleSystemUIFontBold" w:cs="AppleSystemUIFontBold"/>
          <w:b/>
          <w:bCs/>
          <w:lang w:val="en-US" w:eastAsia="ja-JP"/>
        </w:rPr>
        <w:t>-duration</w:t>
      </w:r>
      <w:r>
        <w:rPr>
          <w:rFonts w:ascii="AppleSystemUIFont" w:eastAsiaTheme="minorHAnsi" w:hAnsi="AppleSystemUIFont" w:cs="AppleSystemUIFont"/>
          <w:lang w:val="en-US" w:eastAsia="ja-JP"/>
        </w:rPr>
        <w:t> 30s </w:t>
      </w:r>
      <w:r>
        <w:rPr>
          <w:rFonts w:ascii="AppleSystemUIFontBold" w:eastAsiaTheme="minorHAnsi" w:hAnsi="AppleSystemUIFontBold" w:cs="AppleSystemUIFontBold"/>
          <w:b/>
          <w:bCs/>
          <w:lang w:val="en-US" w:eastAsia="ja-JP"/>
        </w:rPr>
        <w:t>-e</w:t>
      </w:r>
      <w:r>
        <w:rPr>
          <w:rFonts w:ascii="AppleSystemUIFont" w:eastAsiaTheme="minorHAnsi" w:hAnsi="AppleSystemUIFont" w:cs="AppleSystemUIFont"/>
          <w:lang w:val="en-US" w:eastAsia="ja-JP"/>
        </w:rPr>
        <w:t> SITE_URL=</w:t>
      </w:r>
      <w:hyperlink r:id="rId58" w:history="1">
        <w:r>
          <w:rPr>
            <w:rFonts w:ascii="AppleSystemUIFont" w:eastAsiaTheme="minorHAnsi" w:hAnsi="AppleSystemUIFont" w:cs="AppleSystemUIFont"/>
            <w:color w:val="DCA10D"/>
            <w:lang w:val="en-US" w:eastAsia="ja-JP"/>
          </w:rPr>
          <w:t>http://localhost:7001</w:t>
        </w:r>
      </w:hyperlink>
      <w:r>
        <w:rPr>
          <w:rFonts w:ascii="AppleSystemUIFont" w:eastAsiaTheme="minorHAnsi" w:hAnsi="AppleSystemUIFont" w:cs="AppleSystemUIFont"/>
          <w:lang w:val="en-US" w:eastAsia="ja-JP"/>
        </w:rPr>
        <w:t> </w:t>
      </w:r>
      <w:r>
        <w:rPr>
          <w:rFonts w:ascii="AppleSystemUIFontBold" w:eastAsiaTheme="minorHAnsi" w:hAnsi="AppleSystemUIFontBold" w:cs="AppleSystemUIFontBold"/>
          <w:b/>
          <w:bCs/>
          <w:lang w:val="en-US" w:eastAsia="ja-JP"/>
        </w:rPr>
        <w:t>-e</w:t>
      </w:r>
      <w:r>
        <w:rPr>
          <w:rFonts w:ascii="AppleSystemUIFont" w:eastAsiaTheme="minorHAnsi" w:hAnsi="AppleSystemUIFont" w:cs="AppleSystemUIFont"/>
          <w:lang w:val="en-US" w:eastAsia="ja-JP"/>
        </w:rPr>
        <w:t> USERNAMES_FILE=participants.csv </w:t>
      </w:r>
      <w:r>
        <w:rPr>
          <w:rFonts w:ascii="AppleSystemUIFontBold" w:eastAsiaTheme="minorHAnsi" w:hAnsi="AppleSystemUIFontBold" w:cs="AppleSystemUIFontBold"/>
          <w:b/>
          <w:bCs/>
          <w:lang w:val="en-US" w:eastAsia="ja-JP"/>
        </w:rPr>
        <w:t>-e</w:t>
      </w:r>
      <w:r>
        <w:rPr>
          <w:rFonts w:ascii="AppleSystemUIFont" w:eastAsiaTheme="minorHAnsi" w:hAnsi="AppleSystemUIFont" w:cs="AppleSystemUIFont"/>
          <w:lang w:val="en-US" w:eastAsia="ja-JP"/>
        </w:rPr>
        <w:t> USER_PASSWORD=q1w2e3r4 </w:t>
      </w:r>
      <w:r>
        <w:rPr>
          <w:rFonts w:ascii="AppleSystemUIFontBold" w:eastAsiaTheme="minorHAnsi" w:hAnsi="AppleSystemUIFontBold" w:cs="AppleSystemUIFontBold"/>
          <w:b/>
          <w:bCs/>
          <w:lang w:val="en-US" w:eastAsia="ja-JP"/>
        </w:rPr>
        <w:t>-e</w:t>
      </w:r>
      <w:r>
        <w:rPr>
          <w:rFonts w:ascii="AppleSystemUIFont" w:eastAsiaTheme="minorHAnsi" w:hAnsi="AppleSystemUIFont" w:cs="AppleSystemUIFont"/>
          <w:lang w:val="en-US" w:eastAsia="ja-JP"/>
        </w:rPr>
        <w:t> GRAPHQL_URL=</w:t>
      </w:r>
      <w:hyperlink r:id="rId59" w:history="1">
        <w:r>
          <w:rPr>
            <w:rFonts w:ascii="AppleSystemUIFont" w:eastAsiaTheme="minorHAnsi" w:hAnsi="AppleSystemUIFont" w:cs="AppleSystemUIFont"/>
            <w:color w:val="DCA10D"/>
            <w:lang w:val="en-US" w:eastAsia="ja-JP"/>
          </w:rPr>
          <w:t>http://localhost:4000</w:t>
        </w:r>
      </w:hyperlink>
      <w:r>
        <w:rPr>
          <w:rFonts w:ascii="AppleSystemUIFont" w:eastAsiaTheme="minorHAnsi" w:hAnsi="AppleSystemUIFont" w:cs="AppleSystemUIFont"/>
          <w:lang w:val="en-US" w:eastAsia="ja-JP"/>
        </w:rPr>
        <w:t> shareworks_ptp_loadtest.js</w:t>
      </w:r>
    </w:p>
    <w:p w14:paraId="01F21227"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3EAF13D9"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lastRenderedPageBreak/>
        <w:t>k6 run --vus 2 -</w:t>
      </w:r>
      <w:r>
        <w:rPr>
          <w:rFonts w:ascii="AppleSystemUIFontBold" w:eastAsiaTheme="minorHAnsi" w:hAnsi="AppleSystemUIFontBold" w:cs="AppleSystemUIFontBold"/>
          <w:b/>
          <w:bCs/>
          <w:lang w:val="en-US" w:eastAsia="ja-JP"/>
        </w:rPr>
        <w:t>-duration</w:t>
      </w:r>
      <w:r>
        <w:rPr>
          <w:rFonts w:ascii="AppleSystemUIFont" w:eastAsiaTheme="minorHAnsi" w:hAnsi="AppleSystemUIFont" w:cs="AppleSystemUIFont"/>
          <w:lang w:val="en-US" w:eastAsia="ja-JP"/>
        </w:rPr>
        <w:t> 30s </w:t>
      </w:r>
      <w:r>
        <w:rPr>
          <w:rFonts w:ascii="AppleSystemUIFontBold" w:eastAsiaTheme="minorHAnsi" w:hAnsi="AppleSystemUIFontBold" w:cs="AppleSystemUIFontBold"/>
          <w:b/>
          <w:bCs/>
          <w:lang w:val="en-US" w:eastAsia="ja-JP"/>
        </w:rPr>
        <w:t>-e</w:t>
      </w:r>
      <w:r>
        <w:rPr>
          <w:rFonts w:ascii="AppleSystemUIFont" w:eastAsiaTheme="minorHAnsi" w:hAnsi="AppleSystemUIFont" w:cs="AppleSystemUIFont"/>
          <w:lang w:val="en-US" w:eastAsia="ja-JP"/>
        </w:rPr>
        <w:t> BASE_URL=https://sum-qa01.shareworks.com </w:t>
      </w:r>
      <w:r>
        <w:rPr>
          <w:rFonts w:ascii="AppleSystemUIFontBold" w:eastAsiaTheme="minorHAnsi" w:hAnsi="AppleSystemUIFontBold" w:cs="AppleSystemUIFontBold"/>
          <w:b/>
          <w:bCs/>
          <w:lang w:val="en-US" w:eastAsia="ja-JP"/>
        </w:rPr>
        <w:t>-e</w:t>
      </w:r>
      <w:r>
        <w:rPr>
          <w:rFonts w:ascii="AppleSystemUIFont" w:eastAsiaTheme="minorHAnsi" w:hAnsi="AppleSystemUIFont" w:cs="AppleSystemUIFont"/>
          <w:lang w:val="en-US" w:eastAsia="ja-JP"/>
        </w:rPr>
        <w:t> USERNAMES_FILE=participants_sumqa01.csv </w:t>
      </w:r>
      <w:r>
        <w:rPr>
          <w:rFonts w:ascii="AppleSystemUIFontBold" w:eastAsiaTheme="minorHAnsi" w:hAnsi="AppleSystemUIFontBold" w:cs="AppleSystemUIFontBold"/>
          <w:b/>
          <w:bCs/>
          <w:lang w:val="en-US" w:eastAsia="ja-JP"/>
        </w:rPr>
        <w:t>-e</w:t>
      </w:r>
      <w:r>
        <w:rPr>
          <w:rFonts w:ascii="AppleSystemUIFont" w:eastAsiaTheme="minorHAnsi" w:hAnsi="AppleSystemUIFont" w:cs="AppleSystemUIFont"/>
          <w:lang w:val="en-US" w:eastAsia="ja-JP"/>
        </w:rPr>
        <w:t> USER_PASSWORD=q1w2e3r4 </w:t>
      </w:r>
      <w:r>
        <w:rPr>
          <w:rFonts w:ascii="AppleSystemUIFontBold" w:eastAsiaTheme="minorHAnsi" w:hAnsi="AppleSystemUIFontBold" w:cs="AppleSystemUIFontBold"/>
          <w:b/>
          <w:bCs/>
          <w:lang w:val="en-US" w:eastAsia="ja-JP"/>
        </w:rPr>
        <w:t>-e</w:t>
      </w:r>
      <w:r>
        <w:rPr>
          <w:rFonts w:ascii="AppleSystemUIFont" w:eastAsiaTheme="minorHAnsi" w:hAnsi="AppleSystemUIFont" w:cs="AppleSystemUIFont"/>
          <w:lang w:val="en-US" w:eastAsia="ja-JP"/>
        </w:rPr>
        <w:t> GRAPHQL_URL=https://sum-qa01.shareworks.com shareworks_ptp_loadtest.js</w:t>
      </w:r>
    </w:p>
    <w:p w14:paraId="5D992FB8"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58C8860D"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k6 run --vus 2 --duration 20s -e BASE_URL=https://sum-qa01.shareworks.com -e USERNAMES_FILE=participants_sumqa01.csv -e USER_PASSWORD=q1w2e3r4 -e AB_DIAG --console-output=outputs/sum_qa01_10royal_ptp_k6_output.log shareworks_ptp_loadtest.js</w:t>
      </w:r>
    </w:p>
    <w:p w14:paraId="1FCB8341"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5D7728FB"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k6 run --vus 2 --duration 20s -e BASE_URL=https://sum-qa01.shareworks.com/solium</w:t>
      </w:r>
    </w:p>
    <w:p w14:paraId="3F6C1341"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 xml:space="preserve"> -e USERNAMES_FILE=participants_sumqa01.csv -e USER_PASSWORD=q1w2e3r4 -e shareworks_ptp_loadtest.js</w:t>
      </w:r>
    </w:p>
    <w:p w14:paraId="302B77EF"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0EA4E511"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k6 run --vus 2 --duration 20s -e BASE_URL= </w:t>
      </w:r>
      <w:hyperlink r:id="rId60" w:history="1">
        <w:r>
          <w:rPr>
            <w:rFonts w:ascii="AppleSystemUIFont" w:eastAsiaTheme="minorHAnsi" w:hAnsi="AppleSystemUIFont" w:cs="AppleSystemUIFont"/>
            <w:color w:val="DCA10D"/>
            <w:lang w:val="en-US" w:eastAsia="ja-JP"/>
          </w:rPr>
          <w:t>https://sum-qa01.shareworks.com/solium</w:t>
        </w:r>
      </w:hyperlink>
      <w:r>
        <w:rPr>
          <w:rFonts w:ascii="AppleSystemUIFont" w:eastAsiaTheme="minorHAnsi" w:hAnsi="AppleSystemUIFont" w:cs="AppleSystemUIFont"/>
          <w:lang w:val="en-US" w:eastAsia="ja-JP"/>
        </w:rPr>
        <w:t xml:space="preserve"> -e USERNAMES_FILE=participants_sumqa01.csv -e USER_PASSWORD=q1w2e3r4 -e AB_DIAG --console-output=outputs/sum_a_test_100dropbox_ptp_k6_output_a.log shareworks_ptp_loadtest.js</w:t>
      </w:r>
    </w:p>
    <w:p w14:paraId="66F47D76"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4C7E123A"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k6 run --vus 2 --duration 20s -e BASE_URL=</w:t>
      </w:r>
      <w:hyperlink r:id="rId61" w:history="1">
        <w:r>
          <w:rPr>
            <w:rFonts w:ascii="AppleSystemUIFont" w:eastAsiaTheme="minorHAnsi" w:hAnsi="AppleSystemUIFont" w:cs="AppleSystemUIFont"/>
            <w:color w:val="DCA10D"/>
            <w:lang w:val="en-US" w:eastAsia="ja-JP"/>
          </w:rPr>
          <w:t>https://sum-qa01.shareworks.com/solium</w:t>
        </w:r>
      </w:hyperlink>
      <w:r>
        <w:rPr>
          <w:rFonts w:ascii="AppleSystemUIFont" w:eastAsiaTheme="minorHAnsi" w:hAnsi="AppleSystemUIFont" w:cs="AppleSystemUIFont"/>
          <w:lang w:val="en-US" w:eastAsia="ja-JP"/>
        </w:rPr>
        <w:t xml:space="preserve"> -e USERNAMES_FILE=participants_sumqa01.csv -e USER_PASSWORD=q1w2e3r4 shareworks_ptp_loadtest.js</w:t>
      </w:r>
    </w:p>
    <w:p w14:paraId="1B8E064D"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32947989"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k6 run --vus 2 --duration 20s -e SITE_URL=</w:t>
      </w:r>
      <w:hyperlink r:id="rId62" w:history="1">
        <w:r>
          <w:rPr>
            <w:rFonts w:ascii="AppleSystemUIFont" w:eastAsiaTheme="minorHAnsi" w:hAnsi="AppleSystemUIFont" w:cs="AppleSystemUIFont"/>
            <w:color w:val="DCA10D"/>
            <w:lang w:val="en-US" w:eastAsia="ja-JP"/>
          </w:rPr>
          <w:t>https://sum-qa01.shareworks.com/solium</w:t>
        </w:r>
      </w:hyperlink>
      <w:r>
        <w:rPr>
          <w:rFonts w:ascii="AppleSystemUIFont" w:eastAsiaTheme="minorHAnsi" w:hAnsi="AppleSystemUIFont" w:cs="AppleSystemUIFont"/>
          <w:lang w:val="en-US" w:eastAsia="ja-JP"/>
        </w:rPr>
        <w:t xml:space="preserve"> -e USERNAMES_FILE=participants_sumqa01.csv -e USER_PASSWORD=q1w2e3r4 shareworks_ptp_loadtest.js</w:t>
      </w:r>
    </w:p>
    <w:p w14:paraId="05075424"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0533949E"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CS00019551</w:t>
      </w:r>
    </w:p>
    <w:p w14:paraId="26D912F8"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70B975F4"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k6 run --vus 2 --duration 30s -e SITE_URL=https://sum-qa01-origin.shareworks.com -e USERNAMES_FILE=participants_sumqa01.csv -e USER_PASSWORD=q1w2e3r4 shareworks_ptp_loadtest.js</w:t>
      </w:r>
    </w:p>
    <w:p w14:paraId="15EF04E2"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0D9B13AB"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k6 run --vus 2 --duration 30s -e SITE_URL=https://sum-qa01-origin.shareworks.com -e USERNAMES_FILE=participants_sumqa01.csv -e USER_PASSWORD=q1w2e3r4 shareworks_ptp_loadtest.js</w:t>
      </w:r>
    </w:p>
    <w:p w14:paraId="114E3821"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00CBF587"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k6 run --vus 2 --duration 30s -e SITE_URL=https://sum-b-test.shareworks.com -e USERNAMES_FILE=sum_Test_B_Royalbank1ptp.csv -e USER_PASSWORD=q1w2e3r4 shareworks_ptp_loadtest.js</w:t>
      </w:r>
    </w:p>
    <w:p w14:paraId="2B96DD9D"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55C091E6"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k6 run --vus 20 --duration 5m -e SITE_URL=https://sum-b-test.shareworks.com -e USERNAMES_FILE=sum_Test_B_Royalbank100ptp.csv -e USER_PASSWORD=q1w2e3r4 -e AB_DIAG --console-output=outputs/sum_test_b_20vur_5m_on_227ptp.log shareworks_ptp_loadtest.js</w:t>
      </w:r>
    </w:p>
    <w:p w14:paraId="57A9FCEE" w14:textId="77777777" w:rsidR="006F7E32" w:rsidRDefault="006F7E32" w:rsidP="006F7E32">
      <w:pPr>
        <w:autoSpaceDE w:val="0"/>
        <w:autoSpaceDN w:val="0"/>
        <w:adjustRightInd w:val="0"/>
        <w:rPr>
          <w:rFonts w:ascii="AppleSystemUIFont" w:eastAsiaTheme="minorHAnsi" w:hAnsi="AppleSystemUIFont" w:cs="AppleSystemUIFont"/>
          <w:lang w:val="en-US" w:eastAsia="ja-JP"/>
        </w:rPr>
      </w:pPr>
    </w:p>
    <w:p w14:paraId="2F592CD9" w14:textId="77777777" w:rsidR="006F7E32" w:rsidRDefault="006F7E32" w:rsidP="006F7E32">
      <w:pPr>
        <w:numPr>
          <w:ilvl w:val="0"/>
          <w:numId w:val="22"/>
        </w:numPr>
        <w:autoSpaceDE w:val="0"/>
        <w:autoSpaceDN w:val="0"/>
        <w:adjustRightInd w:val="0"/>
        <w:ind w:left="0" w:firstLine="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soliumscriptrunner -t sum-a-test InvalidateSession SA12345678 CS04652368</w:t>
      </w:r>
    </w:p>
    <w:p w14:paraId="6F97E92C" w14:textId="77777777" w:rsidR="00C152AB" w:rsidRPr="00C152AB" w:rsidRDefault="00C152AB" w:rsidP="00C152AB">
      <w:pPr>
        <w:rPr>
          <w:rFonts w:ascii="AppleSystemUIFont" w:hAnsi="AppleSystemUIFont" w:cs="AppleSystemUIFont"/>
          <w:lang w:val="en-US"/>
        </w:rPr>
      </w:pPr>
      <w:r w:rsidRPr="00C152AB">
        <w:rPr>
          <w:rFonts w:ascii="AppleSystemUIFont" w:hAnsi="AppleSystemUIFont" w:cs="AppleSystemUIFont"/>
          <w:lang w:val="en-US"/>
        </w:rPr>
        <w:lastRenderedPageBreak/>
        <w:t xml:space="preserve">    @BeforeClass</w:t>
      </w:r>
    </w:p>
    <w:p w14:paraId="31D9298F" w14:textId="77777777" w:rsidR="00C152AB" w:rsidRPr="00C152AB" w:rsidRDefault="00C152AB" w:rsidP="00C152AB">
      <w:pPr>
        <w:rPr>
          <w:rFonts w:ascii="AppleSystemUIFont" w:hAnsi="AppleSystemUIFont" w:cs="AppleSystemUIFont"/>
          <w:lang w:val="en-US"/>
        </w:rPr>
      </w:pPr>
      <w:r w:rsidRPr="00C152AB">
        <w:rPr>
          <w:rFonts w:ascii="AppleSystemUIFont" w:hAnsi="AppleSystemUIFont" w:cs="AppleSystemUIFont"/>
          <w:lang w:val="en-US"/>
        </w:rPr>
        <w:t xml:space="preserve">    public static void beforeClass() throws Exception {</w:t>
      </w:r>
    </w:p>
    <w:p w14:paraId="731C0E11" w14:textId="77777777" w:rsidR="00C152AB" w:rsidRPr="00C152AB" w:rsidRDefault="00C152AB" w:rsidP="00C152AB">
      <w:pPr>
        <w:rPr>
          <w:rFonts w:ascii="AppleSystemUIFont" w:hAnsi="AppleSystemUIFont" w:cs="AppleSystemUIFont"/>
          <w:lang w:val="en-US"/>
        </w:rPr>
      </w:pPr>
      <w:r w:rsidRPr="00C152AB">
        <w:rPr>
          <w:rFonts w:ascii="AppleSystemUIFont" w:hAnsi="AppleSystemUIFont" w:cs="AppleSystemUIFont"/>
          <w:lang w:val="en-US"/>
        </w:rPr>
        <w:tab/>
        <w:t>System.setSecurityManager(new NoExitSecurityManager());</w:t>
      </w:r>
    </w:p>
    <w:p w14:paraId="34BB9F73" w14:textId="240522A8" w:rsidR="006F7E32" w:rsidRDefault="00C152AB" w:rsidP="0076484A">
      <w:pPr>
        <w:ind w:firstLine="220"/>
        <w:rPr>
          <w:rFonts w:ascii="AppleSystemUIFont" w:hAnsi="AppleSystemUIFont" w:cs="AppleSystemUIFont"/>
          <w:lang w:val="en-US"/>
        </w:rPr>
      </w:pPr>
      <w:r w:rsidRPr="00C152AB">
        <w:rPr>
          <w:rFonts w:ascii="AppleSystemUIFont" w:hAnsi="AppleSystemUIFont" w:cs="AppleSystemUIFont"/>
          <w:lang w:val="en-US"/>
        </w:rPr>
        <w:t>}</w:t>
      </w:r>
    </w:p>
    <w:p w14:paraId="18EF00F9" w14:textId="740F4478" w:rsidR="0076484A" w:rsidRDefault="0076484A" w:rsidP="0076484A">
      <w:pPr>
        <w:ind w:firstLine="220"/>
        <w:rPr>
          <w:rFonts w:ascii="AppleSystemUIFont" w:hAnsi="AppleSystemUIFont" w:cs="AppleSystemUIFont"/>
        </w:rPr>
      </w:pPr>
    </w:p>
    <w:p w14:paraId="08C2ADB4" w14:textId="00A06978" w:rsidR="0076484A" w:rsidRDefault="0076484A" w:rsidP="0076484A">
      <w:pPr>
        <w:ind w:firstLine="220"/>
        <w:rPr>
          <w:rFonts w:ascii="AppleSystemUIFont" w:hAnsi="AppleSystemUIFont" w:cs="AppleSystemUIFont"/>
        </w:rPr>
      </w:pPr>
      <w:r>
        <w:rPr>
          <w:rFonts w:ascii="AppleSystemUIFont" w:hAnsi="AppleSystemUIFont" w:cs="AppleSystemUIFont"/>
        </w:rPr>
        <w:t>Local general:</w:t>
      </w:r>
    </w:p>
    <w:p w14:paraId="24FAD51F" w14:textId="3C721FA1" w:rsidR="0076484A" w:rsidRDefault="0076484A" w:rsidP="0076484A">
      <w:pPr>
        <w:ind w:firstLine="22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SA07720590</w:t>
      </w:r>
    </w:p>
    <w:p w14:paraId="01343E15" w14:textId="1557909B" w:rsidR="0076484A" w:rsidRDefault="0076484A" w:rsidP="0076484A">
      <w:pPr>
        <w:ind w:firstLine="22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SA12345678</w:t>
      </w:r>
    </w:p>
    <w:p w14:paraId="5B53467A" w14:textId="477B953B" w:rsidR="0076484A" w:rsidRDefault="0076484A" w:rsidP="0076484A">
      <w:pPr>
        <w:ind w:firstLine="22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CC87654321</w:t>
      </w:r>
    </w:p>
    <w:p w14:paraId="68DCD4AF" w14:textId="41C24861" w:rsidR="0076484A" w:rsidRDefault="0076484A" w:rsidP="0076484A">
      <w:pPr>
        <w:ind w:firstLine="200"/>
        <w:rPr>
          <w:rFonts w:ascii="Arial" w:hAnsi="Arial" w:cs="Arial"/>
          <w:color w:val="000000"/>
          <w:sz w:val="18"/>
          <w:szCs w:val="18"/>
          <w:shd w:val="clear" w:color="auto" w:fill="FFFFFF"/>
        </w:rPr>
      </w:pPr>
      <w:r>
        <w:rPr>
          <w:rFonts w:ascii="Arial" w:hAnsi="Arial" w:cs="Arial"/>
          <w:color w:val="000000"/>
          <w:sz w:val="18"/>
          <w:szCs w:val="18"/>
          <w:shd w:val="clear" w:color="auto" w:fill="FFFFFF"/>
        </w:rPr>
        <w:t>SA78065683</w:t>
      </w:r>
    </w:p>
    <w:p w14:paraId="65C7EC54" w14:textId="5F8DC5FE" w:rsidR="0076484A" w:rsidRDefault="0076484A" w:rsidP="0076484A">
      <w:pPr>
        <w:ind w:firstLine="200"/>
      </w:pPr>
      <w:r w:rsidRPr="0076484A">
        <w:t>CC76042261</w:t>
      </w:r>
    </w:p>
    <w:p w14:paraId="5CF19855" w14:textId="6D2A9648" w:rsidR="0076484A" w:rsidRDefault="0076484A" w:rsidP="0076484A">
      <w:pPr>
        <w:ind w:firstLine="200"/>
      </w:pPr>
      <w:r w:rsidRPr="0076484A">
        <w:t>SA26523394</w:t>
      </w:r>
    </w:p>
    <w:p w14:paraId="25BE810B" w14:textId="5DCCA53E" w:rsidR="0076484A" w:rsidRDefault="0076484A" w:rsidP="0076484A">
      <w:pPr>
        <w:ind w:firstLine="20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CS89070840</w:t>
      </w:r>
    </w:p>
    <w:tbl>
      <w:tblPr>
        <w:tblW w:w="0" w:type="auto"/>
        <w:tblCellMar>
          <w:left w:w="0" w:type="dxa"/>
          <w:right w:w="0" w:type="dxa"/>
        </w:tblCellMar>
        <w:tblLook w:val="04A0" w:firstRow="1" w:lastRow="0" w:firstColumn="1" w:lastColumn="0" w:noHBand="0" w:noVBand="1"/>
      </w:tblPr>
      <w:tblGrid>
        <w:gridCol w:w="512"/>
        <w:gridCol w:w="210"/>
        <w:gridCol w:w="467"/>
        <w:gridCol w:w="210"/>
        <w:gridCol w:w="527"/>
        <w:gridCol w:w="210"/>
        <w:gridCol w:w="595"/>
      </w:tblGrid>
      <w:tr w:rsidR="0076484A" w14:paraId="2D6E5C56" w14:textId="77777777" w:rsidTr="0076484A">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869422A" w14:textId="77777777" w:rsidR="0076484A" w:rsidRDefault="0076484A">
            <w:pPr>
              <w:pStyle w:val="p1"/>
            </w:pPr>
            <w:r>
              <w:t>dar4</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91BFD75" w14:textId="77777777" w:rsidR="0076484A" w:rsidRDefault="0076484A">
            <w:pPr>
              <w:pStyle w:val="p1"/>
            </w:pPr>
            <w:r>
              <w: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1D72DD2" w14:textId="77777777" w:rsidR="0076484A" w:rsidRDefault="0076484A">
            <w:pPr>
              <w:pStyle w:val="p1"/>
            </w:pPr>
            <w:r>
              <w:t>eiye</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705B399" w14:textId="77777777" w:rsidR="0076484A" w:rsidRDefault="0076484A">
            <w:pPr>
              <w:pStyle w:val="p1"/>
            </w:pPr>
            <w:r>
              <w: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0C7B40C" w14:textId="77777777" w:rsidR="0076484A" w:rsidRDefault="0076484A">
            <w:pPr>
              <w:pStyle w:val="p1"/>
            </w:pPr>
            <w:r>
              <w:t>ey3b</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853046F" w14:textId="77777777" w:rsidR="0076484A" w:rsidRDefault="0076484A">
            <w:pPr>
              <w:pStyle w:val="p1"/>
            </w:pPr>
            <w:r>
              <w: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3DDC228" w14:textId="77777777" w:rsidR="0076484A" w:rsidRDefault="0076484A">
            <w:pPr>
              <w:pStyle w:val="p1"/>
            </w:pPr>
            <w:r>
              <w:t>oh4m</w:t>
            </w:r>
          </w:p>
        </w:tc>
      </w:tr>
    </w:tbl>
    <w:p w14:paraId="15D43F5F" w14:textId="7C99722F" w:rsidR="0076484A" w:rsidRDefault="0076484A" w:rsidP="0076484A">
      <w:pPr>
        <w:ind w:firstLine="200"/>
        <w:rPr>
          <w:rFonts w:ascii="AppleSystemUIFont" w:eastAsiaTheme="minorHAnsi" w:hAnsi="AppleSystemUIFont" w:cs="AppleSystemUIFont"/>
          <w:lang w:val="en-US" w:eastAsia="ja-JP"/>
        </w:rPr>
      </w:pPr>
    </w:p>
    <w:p w14:paraId="46D1099A" w14:textId="7DD926FB" w:rsidR="0076484A" w:rsidRDefault="0076484A" w:rsidP="0076484A">
      <w:pPr>
        <w:ind w:firstLine="200"/>
        <w:rPr>
          <w:rFonts w:ascii="AppleSystemUIFont" w:eastAsiaTheme="minorHAnsi" w:hAnsi="AppleSystemUIFont" w:cs="AppleSystemUIFont"/>
          <w:lang w:val="en-US" w:eastAsia="ja-JP"/>
        </w:rPr>
      </w:pPr>
      <w:r>
        <w:rPr>
          <w:rFonts w:ascii="AppleSystemUIFont" w:eastAsiaTheme="minorHAnsi" w:hAnsi="AppleSystemUIFont" w:cs="AppleSystemUIFont"/>
          <w:lang w:val="en-US" w:eastAsia="ja-JP"/>
        </w:rPr>
        <w:t>CS93199358</w:t>
      </w:r>
    </w:p>
    <w:tbl>
      <w:tblPr>
        <w:tblW w:w="0" w:type="auto"/>
        <w:tblCellMar>
          <w:left w:w="0" w:type="dxa"/>
          <w:right w:w="0" w:type="dxa"/>
        </w:tblCellMar>
        <w:tblLook w:val="04A0" w:firstRow="1" w:lastRow="0" w:firstColumn="1" w:lastColumn="0" w:noHBand="0" w:noVBand="1"/>
      </w:tblPr>
      <w:tblGrid>
        <w:gridCol w:w="506"/>
        <w:gridCol w:w="210"/>
        <w:gridCol w:w="503"/>
        <w:gridCol w:w="210"/>
        <w:gridCol w:w="526"/>
        <w:gridCol w:w="210"/>
        <w:gridCol w:w="411"/>
      </w:tblGrid>
      <w:tr w:rsidR="0076484A" w14:paraId="24860390" w14:textId="77777777" w:rsidTr="0076484A">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1B4DE79" w14:textId="77777777" w:rsidR="0076484A" w:rsidRDefault="0076484A">
            <w:pPr>
              <w:pStyle w:val="p1"/>
            </w:pPr>
            <w:r>
              <w:t>zaoy</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2C79941" w14:textId="77777777" w:rsidR="0076484A" w:rsidRDefault="0076484A">
            <w:pPr>
              <w:pStyle w:val="p1"/>
            </w:pPr>
            <w:r>
              <w: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E4F2F87" w14:textId="77777777" w:rsidR="0076484A" w:rsidRDefault="0076484A">
            <w:pPr>
              <w:pStyle w:val="p1"/>
            </w:pPr>
            <w:r>
              <w:t>aas9</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EDF0A83" w14:textId="77777777" w:rsidR="0076484A" w:rsidRDefault="0076484A">
            <w:pPr>
              <w:pStyle w:val="p1"/>
            </w:pPr>
            <w:r>
              <w: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DA30D78" w14:textId="77777777" w:rsidR="0076484A" w:rsidRDefault="0076484A">
            <w:pPr>
              <w:pStyle w:val="p1"/>
            </w:pPr>
            <w:r>
              <w:t>waib</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348922E" w14:textId="77777777" w:rsidR="0076484A" w:rsidRDefault="0076484A">
            <w:pPr>
              <w:pStyle w:val="p1"/>
            </w:pPr>
            <w:r>
              <w: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21CC389" w14:textId="77777777" w:rsidR="0076484A" w:rsidRDefault="0076484A">
            <w:pPr>
              <w:pStyle w:val="p1"/>
            </w:pPr>
            <w:r>
              <w:t>3iit</w:t>
            </w:r>
          </w:p>
        </w:tc>
      </w:tr>
    </w:tbl>
    <w:p w14:paraId="0EB95FED" w14:textId="77777777" w:rsidR="0076484A" w:rsidRDefault="0076484A" w:rsidP="0076484A">
      <w:pPr>
        <w:ind w:firstLine="200"/>
      </w:pPr>
    </w:p>
    <w:p w14:paraId="0FDB01D8" w14:textId="77777777" w:rsidR="009565F1" w:rsidRPr="009565F1" w:rsidRDefault="009565F1" w:rsidP="009565F1">
      <w:pPr>
        <w:ind w:firstLine="220"/>
        <w:rPr>
          <w:rFonts w:ascii="AppleSystemUIFont" w:hAnsi="AppleSystemUIFont" w:cs="AppleSystemUIFont"/>
        </w:rPr>
      </w:pPr>
      <w:r w:rsidRPr="009565F1">
        <w:rPr>
          <w:rFonts w:ascii="AppleSystemUIFont" w:hAnsi="AppleSystemUIFont" w:cs="AppleSystemUIFont"/>
        </w:rPr>
        <w:t>select * from sc_feature_toggle</w:t>
      </w:r>
    </w:p>
    <w:p w14:paraId="5FE26667" w14:textId="77777777" w:rsidR="009565F1" w:rsidRPr="009565F1" w:rsidRDefault="009565F1" w:rsidP="009565F1">
      <w:pPr>
        <w:ind w:firstLine="220"/>
        <w:rPr>
          <w:rFonts w:ascii="AppleSystemUIFont" w:hAnsi="AppleSystemUIFont" w:cs="AppleSystemUIFont"/>
        </w:rPr>
      </w:pPr>
      <w:r w:rsidRPr="009565F1">
        <w:rPr>
          <w:rFonts w:ascii="AppleSystemUIFont" w:hAnsi="AppleSystemUIFont" w:cs="AppleSystemUIFont"/>
        </w:rPr>
        <w:t>where feature_toggle_type = 'ENABLE_BAD_DATA_HANDLING_FOR_IMPORTS';</w:t>
      </w:r>
    </w:p>
    <w:p w14:paraId="0B7F5A55" w14:textId="77777777" w:rsidR="009565F1" w:rsidRPr="009565F1" w:rsidRDefault="009565F1" w:rsidP="009565F1">
      <w:pPr>
        <w:ind w:firstLine="220"/>
        <w:rPr>
          <w:rFonts w:ascii="AppleSystemUIFont" w:hAnsi="AppleSystemUIFont" w:cs="AppleSystemUIFont"/>
        </w:rPr>
      </w:pPr>
    </w:p>
    <w:p w14:paraId="2FB92B59" w14:textId="77777777" w:rsidR="009565F1" w:rsidRPr="009565F1" w:rsidRDefault="009565F1" w:rsidP="009565F1">
      <w:pPr>
        <w:ind w:firstLine="220"/>
        <w:rPr>
          <w:rFonts w:ascii="AppleSystemUIFont" w:hAnsi="AppleSystemUIFont" w:cs="AppleSystemUIFont"/>
        </w:rPr>
      </w:pPr>
      <w:r w:rsidRPr="009565F1">
        <w:rPr>
          <w:rFonts w:ascii="AppleSystemUIFont" w:hAnsi="AppleSystemUIFont" w:cs="AppleSystemUIFont"/>
        </w:rPr>
        <w:t>UPDATE sc_feature_toggle</w:t>
      </w:r>
    </w:p>
    <w:p w14:paraId="6DC0BF35" w14:textId="77777777" w:rsidR="009565F1" w:rsidRPr="009565F1" w:rsidRDefault="009565F1" w:rsidP="009565F1">
      <w:pPr>
        <w:ind w:firstLine="220"/>
        <w:rPr>
          <w:rFonts w:ascii="AppleSystemUIFont" w:hAnsi="AppleSystemUIFont" w:cs="AppleSystemUIFont"/>
        </w:rPr>
      </w:pPr>
      <w:r w:rsidRPr="009565F1">
        <w:rPr>
          <w:rFonts w:ascii="AppleSystemUIFont" w:hAnsi="AppleSystemUIFont" w:cs="AppleSystemUIFont"/>
        </w:rPr>
        <w:t>set is_enabled = 1</w:t>
      </w:r>
    </w:p>
    <w:p w14:paraId="16745835" w14:textId="77777777" w:rsidR="009565F1" w:rsidRPr="009565F1" w:rsidRDefault="009565F1" w:rsidP="009565F1">
      <w:pPr>
        <w:ind w:firstLine="220"/>
        <w:rPr>
          <w:rFonts w:ascii="AppleSystemUIFont" w:hAnsi="AppleSystemUIFont" w:cs="AppleSystemUIFont"/>
        </w:rPr>
      </w:pPr>
      <w:r w:rsidRPr="009565F1">
        <w:rPr>
          <w:rFonts w:ascii="AppleSystemUIFont" w:hAnsi="AppleSystemUIFont" w:cs="AppleSystemUIFont"/>
        </w:rPr>
        <w:t>where feature_toggle_type = 'ENABLE_BAD_DATA_HANDLING_FOR_IMPORTS';</w:t>
      </w:r>
    </w:p>
    <w:p w14:paraId="086897CA" w14:textId="77777777" w:rsidR="009565F1" w:rsidRPr="009565F1" w:rsidRDefault="009565F1" w:rsidP="009565F1">
      <w:pPr>
        <w:ind w:firstLine="220"/>
        <w:rPr>
          <w:rFonts w:ascii="AppleSystemUIFont" w:hAnsi="AppleSystemUIFont" w:cs="AppleSystemUIFont"/>
        </w:rPr>
      </w:pPr>
    </w:p>
    <w:p w14:paraId="6B18CAED" w14:textId="2F93CC24" w:rsidR="0076484A" w:rsidRPr="0076484A" w:rsidRDefault="009565F1" w:rsidP="009565F1">
      <w:pPr>
        <w:ind w:firstLine="220"/>
        <w:rPr>
          <w:rFonts w:ascii="AppleSystemUIFont" w:hAnsi="AppleSystemUIFont" w:cs="AppleSystemUIFont"/>
        </w:rPr>
      </w:pPr>
      <w:r w:rsidRPr="009565F1">
        <w:rPr>
          <w:rFonts w:ascii="AppleSystemUIFont" w:hAnsi="AppleSystemUIFont" w:cs="AppleSystemUIFont"/>
        </w:rPr>
        <w:t>commit;</w:t>
      </w:r>
    </w:p>
    <w:p w14:paraId="0ED2C19B" w14:textId="51D54798" w:rsidR="0076011E" w:rsidRDefault="0076011E" w:rsidP="0027079F"/>
    <w:p w14:paraId="74D4E125" w14:textId="25CE328B" w:rsidR="0027079F" w:rsidRDefault="0027079F" w:rsidP="0027079F">
      <w:pPr>
        <w:rPr>
          <w:rFonts w:ascii="Segoe UI" w:hAnsi="Segoe UI" w:cs="Segoe UI"/>
          <w:color w:val="242424"/>
          <w:sz w:val="21"/>
          <w:szCs w:val="21"/>
          <w:shd w:val="clear" w:color="auto" w:fill="E9EAF6"/>
        </w:rPr>
      </w:pPr>
      <w:r>
        <w:rPr>
          <w:rFonts w:ascii="Segoe UI" w:hAnsi="Segoe UI" w:cs="Segoe UI"/>
          <w:color w:val="242424"/>
          <w:sz w:val="21"/>
          <w:szCs w:val="21"/>
          <w:shd w:val="clear" w:color="auto" w:fill="E9EAF6"/>
        </w:rPr>
        <w:t>ssh -vvv yka-sum-qa02.solium.net</w:t>
      </w:r>
    </w:p>
    <w:p w14:paraId="69F8785C" w14:textId="211CB910" w:rsidR="0027079F" w:rsidRDefault="0027079F" w:rsidP="0027079F">
      <w:pPr>
        <w:rPr>
          <w:rFonts w:ascii="Segoe UI" w:hAnsi="Segoe UI" w:cs="Segoe UI"/>
          <w:color w:val="424242"/>
          <w:sz w:val="21"/>
          <w:szCs w:val="21"/>
          <w:shd w:val="clear" w:color="auto" w:fill="F5F5F5"/>
        </w:rPr>
      </w:pPr>
      <w:r>
        <w:rPr>
          <w:rFonts w:ascii="Segoe UI" w:hAnsi="Segoe UI" w:cs="Segoe UI"/>
          <w:color w:val="424242"/>
          <w:sz w:val="21"/>
          <w:szCs w:val="21"/>
          <w:shd w:val="clear" w:color="auto" w:fill="F5F5F5"/>
        </w:rPr>
        <w:t>ssh-keygen -y -f /.ssh/hongqa_rsa &gt; ~/.ssh/hongqa2_rsa.pub</w:t>
      </w:r>
    </w:p>
    <w:p w14:paraId="65F46178" w14:textId="6B4C1D72" w:rsidR="00717BE7" w:rsidRDefault="00717BE7" w:rsidP="0027079F">
      <w:pPr>
        <w:rPr>
          <w:rFonts w:ascii="Segoe UI" w:hAnsi="Segoe UI" w:cs="Segoe UI"/>
          <w:color w:val="424242"/>
          <w:sz w:val="21"/>
          <w:szCs w:val="21"/>
          <w:shd w:val="clear" w:color="auto" w:fill="F5F5F5"/>
        </w:rPr>
      </w:pPr>
    </w:p>
    <w:p w14:paraId="01CA3FDC" w14:textId="5E60632D" w:rsidR="00717BE7" w:rsidRDefault="00000000" w:rsidP="00717BE7">
      <w:hyperlink r:id="rId63" w:tgtFrame="_blank" w:tooltip="https://confluence.solium.com/display/sysadmin/ssh+keys" w:history="1">
        <w:r w:rsidR="00717BE7" w:rsidRPr="00717BE7">
          <w:rPr>
            <w:rFonts w:ascii="Segoe UI" w:hAnsi="Segoe UI" w:cs="Segoe UI"/>
            <w:color w:val="6264A7"/>
            <w:sz w:val="21"/>
            <w:szCs w:val="21"/>
            <w:u w:val="single"/>
            <w:shd w:val="clear" w:color="auto" w:fill="FFFFFF"/>
          </w:rPr>
          <w:t>https://confluence.solium.com/display/SysAdmin/SSH+keys</w:t>
        </w:r>
      </w:hyperlink>
    </w:p>
    <w:p w14:paraId="32C997A8" w14:textId="7ACBC77E" w:rsidR="00867F36" w:rsidRDefault="00867F36" w:rsidP="00717BE7"/>
    <w:p w14:paraId="76B12734" w14:textId="13E4119C" w:rsidR="00867F36" w:rsidRDefault="00867F36" w:rsidP="00717BE7"/>
    <w:p w14:paraId="2F843ADB" w14:textId="181EE856" w:rsidR="00867F36" w:rsidRDefault="00867F36" w:rsidP="00717BE7">
      <w:r>
        <w:t>MS TOTP DB setup:</w:t>
      </w:r>
    </w:p>
    <w:p w14:paraId="730402E4" w14:textId="77777777" w:rsidR="00867F36" w:rsidRDefault="00867F36" w:rsidP="00717BE7"/>
    <w:p w14:paraId="1C2D65F2" w14:textId="77777777" w:rsidR="00867F36" w:rsidRDefault="00867F36" w:rsidP="00867F36">
      <w:r>
        <w:t>select * from sc_user_account</w:t>
      </w:r>
    </w:p>
    <w:p w14:paraId="14ACB9DA" w14:textId="77777777" w:rsidR="00867F36" w:rsidRDefault="00867F36" w:rsidP="00867F36">
      <w:r>
        <w:t>where solium_account_number = 'CS89070840'</w:t>
      </w:r>
    </w:p>
    <w:p w14:paraId="416297DE" w14:textId="77777777" w:rsidR="00867F36" w:rsidRDefault="00867F36" w:rsidP="00867F36"/>
    <w:p w14:paraId="7E68F7E9" w14:textId="77777777" w:rsidR="00867F36" w:rsidRDefault="00867F36" w:rsidP="00867F36"/>
    <w:p w14:paraId="1BFBA4CD" w14:textId="77777777" w:rsidR="00867F36" w:rsidRDefault="00867F36" w:rsidP="00867F36">
      <w:r>
        <w:t>insert into sc_user_account_identifier</w:t>
      </w:r>
    </w:p>
    <w:p w14:paraId="1FEE0964" w14:textId="77777777" w:rsidR="00867F36" w:rsidRDefault="00867F36" w:rsidP="00867F36">
      <w:r>
        <w:t>values (3541046261159, 3441052340724, 'c85adf6c-b6d0-46ef-86f0-f1f65550fb94', sysdate, sysdate);</w:t>
      </w:r>
    </w:p>
    <w:p w14:paraId="09EB0EA8" w14:textId="77777777" w:rsidR="00867F36" w:rsidRDefault="00867F36" w:rsidP="00867F36"/>
    <w:p w14:paraId="199E07E5" w14:textId="77777777" w:rsidR="00867F36" w:rsidRDefault="00867F36" w:rsidP="00867F36">
      <w:r>
        <w:t>select * from sc_user_account_identifier</w:t>
      </w:r>
    </w:p>
    <w:p w14:paraId="5EA18CE5" w14:textId="77777777" w:rsidR="00867F36" w:rsidRDefault="00867F36" w:rsidP="00867F36">
      <w:r>
        <w:t>where user_account_identifier_id = 3541046261159</w:t>
      </w:r>
    </w:p>
    <w:p w14:paraId="76A70993" w14:textId="77777777" w:rsidR="00867F36" w:rsidRDefault="00867F36" w:rsidP="00867F36"/>
    <w:p w14:paraId="01274B2F" w14:textId="77777777" w:rsidR="00867F36" w:rsidRDefault="00867F36" w:rsidP="00867F36">
      <w:r>
        <w:lastRenderedPageBreak/>
        <w:t>select * from sc_user_account_identifier</w:t>
      </w:r>
    </w:p>
    <w:p w14:paraId="5B7C0A70" w14:textId="77777777" w:rsidR="00867F36" w:rsidRDefault="00867F36" w:rsidP="00867F36">
      <w:r>
        <w:t>where user_account_id = 3441052340724</w:t>
      </w:r>
    </w:p>
    <w:p w14:paraId="40A945A7" w14:textId="77777777" w:rsidR="00867F36" w:rsidRDefault="00867F36" w:rsidP="00867F36"/>
    <w:p w14:paraId="38E1EA3D" w14:textId="77777777" w:rsidR="00867F36" w:rsidRDefault="00867F36" w:rsidP="00867F36">
      <w:r>
        <w:t>select * from sc_user_account_identifier</w:t>
      </w:r>
    </w:p>
    <w:p w14:paraId="4DE40671" w14:textId="77777777" w:rsidR="00867F36" w:rsidRDefault="00867F36" w:rsidP="00867F36">
      <w:r>
        <w:t>where user_account_id in (select user_account_id from sc_user_account</w:t>
      </w:r>
    </w:p>
    <w:p w14:paraId="3FD8068D" w14:textId="77777777" w:rsidR="00867F36" w:rsidRDefault="00867F36" w:rsidP="00867F36">
      <w:r>
        <w:t>where solium_account_number = 'CS89070840');</w:t>
      </w:r>
    </w:p>
    <w:p w14:paraId="5D801F78" w14:textId="77777777" w:rsidR="00867F36" w:rsidRDefault="00867F36" w:rsidP="00867F36"/>
    <w:p w14:paraId="17442D0A" w14:textId="77777777" w:rsidR="00867F36" w:rsidRDefault="00867F36" w:rsidP="00867F36">
      <w:r>
        <w:t>select * from sc_user_auth_method;</w:t>
      </w:r>
    </w:p>
    <w:p w14:paraId="2D80A86F" w14:textId="77777777" w:rsidR="00867F36" w:rsidRDefault="00867F36" w:rsidP="00867F36"/>
    <w:p w14:paraId="3BCA6EF6" w14:textId="77777777" w:rsidR="00867F36" w:rsidRDefault="00867F36" w:rsidP="00867F36">
      <w:r>
        <w:t>insert into sc_user_auth_method</w:t>
      </w:r>
    </w:p>
    <w:p w14:paraId="600F9587" w14:textId="77777777" w:rsidR="00867F36" w:rsidRDefault="00867F36" w:rsidP="00867F36">
      <w:r>
        <w:t>values (3541046261159, 3441052340724, 'MORGAN_STANLEY', sysdate, sysdate);</w:t>
      </w:r>
    </w:p>
    <w:p w14:paraId="50E844CB" w14:textId="77777777" w:rsidR="00867F36" w:rsidRDefault="00867F36" w:rsidP="00867F36"/>
    <w:p w14:paraId="79A3F709" w14:textId="77777777" w:rsidR="00867F36" w:rsidRDefault="00867F36" w:rsidP="00867F36">
      <w:r>
        <w:t>select * from sc_user_auth_method</w:t>
      </w:r>
    </w:p>
    <w:p w14:paraId="22490590" w14:textId="77777777" w:rsidR="00867F36" w:rsidRDefault="00867F36" w:rsidP="00867F36">
      <w:r>
        <w:t>where user_account_id = 3441052340724</w:t>
      </w:r>
    </w:p>
    <w:p w14:paraId="6667315D" w14:textId="77777777" w:rsidR="00867F36" w:rsidRDefault="00867F36" w:rsidP="00867F36"/>
    <w:p w14:paraId="1FDDA4A3" w14:textId="77777777" w:rsidR="00867F36" w:rsidRDefault="00867F36" w:rsidP="00867F36">
      <w:r>
        <w:t>delete from sc_user_auth_method</w:t>
      </w:r>
    </w:p>
    <w:p w14:paraId="1501D19E" w14:textId="77777777" w:rsidR="00867F36" w:rsidRDefault="00867F36" w:rsidP="00867F36">
      <w:r>
        <w:t>where user_auth_method_id = 3541046261159;</w:t>
      </w:r>
    </w:p>
    <w:p w14:paraId="01D34A0F" w14:textId="77777777" w:rsidR="00867F36" w:rsidRDefault="00867F36" w:rsidP="00867F36">
      <w:r>
        <w:t>commit;</w:t>
      </w:r>
    </w:p>
    <w:p w14:paraId="21CCC2A5" w14:textId="77777777" w:rsidR="00867F36" w:rsidRDefault="00867F36" w:rsidP="00867F36"/>
    <w:p w14:paraId="4753F954" w14:textId="77777777" w:rsidR="00867F36" w:rsidRDefault="00867F36" w:rsidP="00867F36">
      <w:r>
        <w:t>update sc_user_auth_method</w:t>
      </w:r>
    </w:p>
    <w:p w14:paraId="7B90DDA2" w14:textId="77777777" w:rsidR="00867F36" w:rsidRDefault="00867F36" w:rsidP="00867F36">
      <w:r>
        <w:t>set authentication_method = 'MORGAN_STANLEY'</w:t>
      </w:r>
    </w:p>
    <w:p w14:paraId="7F93930C" w14:textId="77777777" w:rsidR="00867F36" w:rsidRDefault="00867F36" w:rsidP="00867F36">
      <w:r>
        <w:t>where user_account_id = 3441052340724</w:t>
      </w:r>
    </w:p>
    <w:p w14:paraId="5B7D35A9" w14:textId="77777777" w:rsidR="00867F36" w:rsidRDefault="00867F36" w:rsidP="00867F36">
      <w:r>
        <w:t>commit;</w:t>
      </w:r>
    </w:p>
    <w:p w14:paraId="6D806970" w14:textId="77777777" w:rsidR="00867F36" w:rsidRDefault="00867F36" w:rsidP="00867F36"/>
    <w:p w14:paraId="7259CDBE" w14:textId="77777777" w:rsidR="00867F36" w:rsidRDefault="00867F36" w:rsidP="00867F36">
      <w:r>
        <w:t>select * from sc_ms_data_exc_audit_log</w:t>
      </w:r>
    </w:p>
    <w:p w14:paraId="7A36ED21" w14:textId="77777777" w:rsidR="00867F36" w:rsidRDefault="00867F36" w:rsidP="00867F36">
      <w:r>
        <w:t>where data_exchange_type like '%MFA_STATUS_UPDATE%'</w:t>
      </w:r>
    </w:p>
    <w:p w14:paraId="2833F59D" w14:textId="77777777" w:rsidR="00867F36" w:rsidRDefault="00867F36" w:rsidP="00867F36">
      <w:r>
        <w:t>order by created_instant desc;</w:t>
      </w:r>
    </w:p>
    <w:p w14:paraId="6C624DCA" w14:textId="77777777" w:rsidR="00867F36" w:rsidRDefault="00867F36" w:rsidP="00867F36"/>
    <w:p w14:paraId="124F42B6" w14:textId="77777777" w:rsidR="00867F36" w:rsidRDefault="00867F36" w:rsidP="00867F36">
      <w:r>
        <w:t>update sc_feature_toggle</w:t>
      </w:r>
    </w:p>
    <w:p w14:paraId="05BEEB34" w14:textId="77777777" w:rsidR="00867F36" w:rsidRDefault="00867F36" w:rsidP="00867F36">
      <w:r>
        <w:t>set is_enabled = 1</w:t>
      </w:r>
    </w:p>
    <w:p w14:paraId="0851EE61" w14:textId="77777777" w:rsidR="00867F36" w:rsidRDefault="00867F36" w:rsidP="00867F36">
      <w:r>
        <w:t>where feature_toggle_type like 'MS_IDP%';</w:t>
      </w:r>
    </w:p>
    <w:p w14:paraId="4A32B377" w14:textId="77777777" w:rsidR="00867F36" w:rsidRDefault="00867F36" w:rsidP="00867F36">
      <w:r>
        <w:t>commit;</w:t>
      </w:r>
    </w:p>
    <w:p w14:paraId="161BA6DD" w14:textId="77777777" w:rsidR="00867F36" w:rsidRDefault="00867F36" w:rsidP="00867F36"/>
    <w:p w14:paraId="3DDD1C77" w14:textId="77777777" w:rsidR="00867F36" w:rsidRDefault="00867F36" w:rsidP="00867F36">
      <w:r>
        <w:t>select * from sc_feature_toggle</w:t>
      </w:r>
    </w:p>
    <w:p w14:paraId="6699D333" w14:textId="77777777" w:rsidR="00867F36" w:rsidRDefault="00867F36" w:rsidP="00867F36">
      <w:r>
        <w:t>where feature_toggle_type like 'USE_MORGAN_STANLEY_AUTHENTICATION';</w:t>
      </w:r>
    </w:p>
    <w:p w14:paraId="364840CB" w14:textId="77777777" w:rsidR="00867F36" w:rsidRDefault="00867F36" w:rsidP="00867F36"/>
    <w:p w14:paraId="0CEA697E" w14:textId="77777777" w:rsidR="00867F36" w:rsidRDefault="00867F36" w:rsidP="00867F36">
      <w:r>
        <w:t>select * from sc_feature_toggle</w:t>
      </w:r>
    </w:p>
    <w:p w14:paraId="17DDADAA" w14:textId="77777777" w:rsidR="00867F36" w:rsidRDefault="00867F36" w:rsidP="00867F36">
      <w:r>
        <w:t>where feature_toggle_type like 'ENABLE_MOGAN_STANLEY_IDP_FORGOT%';</w:t>
      </w:r>
    </w:p>
    <w:p w14:paraId="2E5C10A6" w14:textId="77777777" w:rsidR="00867F36" w:rsidRDefault="00867F36" w:rsidP="00867F36"/>
    <w:p w14:paraId="1CF78B7F" w14:textId="77777777" w:rsidR="00867F36" w:rsidRDefault="00867F36" w:rsidP="00867F36">
      <w:r>
        <w:t>update sc_feature_toggle</w:t>
      </w:r>
    </w:p>
    <w:p w14:paraId="5FAF3CC9" w14:textId="77777777" w:rsidR="00867F36" w:rsidRDefault="00867F36" w:rsidP="00867F36">
      <w:r>
        <w:t>set is_enabled = 1</w:t>
      </w:r>
    </w:p>
    <w:p w14:paraId="60BBC6F4" w14:textId="77777777" w:rsidR="00867F36" w:rsidRDefault="00867F36" w:rsidP="00867F36">
      <w:r>
        <w:t>where feature_toggle_type ='USE_MORGAN_STANLEY_AUTHENTICATION';</w:t>
      </w:r>
    </w:p>
    <w:p w14:paraId="1ECC79FA" w14:textId="77777777" w:rsidR="00867F36" w:rsidRDefault="00867F36" w:rsidP="00867F36">
      <w:r>
        <w:t>commit;</w:t>
      </w:r>
    </w:p>
    <w:p w14:paraId="25701E8C" w14:textId="77777777" w:rsidR="00867F36" w:rsidRDefault="00867F36" w:rsidP="00867F36"/>
    <w:p w14:paraId="5950B993" w14:textId="77777777" w:rsidR="00867F36" w:rsidRDefault="00867F36" w:rsidP="00867F36">
      <w:r>
        <w:t>update sc_feature_toggle</w:t>
      </w:r>
    </w:p>
    <w:p w14:paraId="08EC18A5" w14:textId="77777777" w:rsidR="00867F36" w:rsidRDefault="00867F36" w:rsidP="00867F36">
      <w:r>
        <w:t>set is_enabled = 1</w:t>
      </w:r>
    </w:p>
    <w:p w14:paraId="647A160E" w14:textId="77777777" w:rsidR="00867F36" w:rsidRDefault="00867F36" w:rsidP="00867F36">
      <w:r>
        <w:t>where feature_toggle_type = 'MS_FETCH_PHONE_DETAILS_USE_REST_SERVICE';</w:t>
      </w:r>
    </w:p>
    <w:p w14:paraId="3AAD060E" w14:textId="77777777" w:rsidR="00867F36" w:rsidRDefault="00867F36" w:rsidP="00867F36">
      <w:r>
        <w:lastRenderedPageBreak/>
        <w:t>commit;</w:t>
      </w:r>
    </w:p>
    <w:p w14:paraId="1ACE214D" w14:textId="77777777" w:rsidR="00867F36" w:rsidRDefault="00867F36" w:rsidP="00867F36"/>
    <w:p w14:paraId="70E0551F" w14:textId="77777777" w:rsidR="00867F36" w:rsidRDefault="00867F36" w:rsidP="00867F36">
      <w:r>
        <w:t>update sc_feature_toggle</w:t>
      </w:r>
    </w:p>
    <w:p w14:paraId="692E7168" w14:textId="77777777" w:rsidR="00867F36" w:rsidRDefault="00867F36" w:rsidP="00867F36">
      <w:r>
        <w:t>set is_enabled = 1</w:t>
      </w:r>
    </w:p>
    <w:p w14:paraId="35C19965" w14:textId="77777777" w:rsidR="00867F36" w:rsidRDefault="00867F36" w:rsidP="00867F36">
      <w:r>
        <w:t>where feature_toggle_type = 'ENABLE_MOGAN_STANLEY_IDP_FORGOT_USERNAME_PASSWORD_FLOW';</w:t>
      </w:r>
    </w:p>
    <w:p w14:paraId="5F267FC5" w14:textId="77777777" w:rsidR="00867F36" w:rsidRDefault="00867F36" w:rsidP="00867F36">
      <w:r>
        <w:t>commit;</w:t>
      </w:r>
    </w:p>
    <w:p w14:paraId="63009EBA" w14:textId="77777777" w:rsidR="00867F36" w:rsidRDefault="00867F36" w:rsidP="00867F36"/>
    <w:p w14:paraId="29D63092" w14:textId="77777777" w:rsidR="00867F36" w:rsidRDefault="00867F36" w:rsidP="00867F36">
      <w:r>
        <w:t>select * from sc_feature_toggle</w:t>
      </w:r>
    </w:p>
    <w:p w14:paraId="19121334" w14:textId="77777777" w:rsidR="00867F36" w:rsidRDefault="00867F36" w:rsidP="00867F36">
      <w:r>
        <w:t>where feature_toggle_type like 'MS_IDP%';</w:t>
      </w:r>
    </w:p>
    <w:p w14:paraId="65777446" w14:textId="77777777" w:rsidR="00867F36" w:rsidRDefault="00867F36" w:rsidP="00867F36"/>
    <w:p w14:paraId="32B49F16" w14:textId="77777777" w:rsidR="00867F36" w:rsidRDefault="00867F36" w:rsidP="00867F36">
      <w:r>
        <w:t>select * from sc_ms_data_exc_audit_log</w:t>
      </w:r>
    </w:p>
    <w:p w14:paraId="5647D9EB" w14:textId="77777777" w:rsidR="00867F36" w:rsidRDefault="00867F36" w:rsidP="00867F36">
      <w:r>
        <w:t>where data_exchange_type like '%IDP_LOGIN%'</w:t>
      </w:r>
    </w:p>
    <w:p w14:paraId="1D7FFECA" w14:textId="77777777" w:rsidR="00867F36" w:rsidRDefault="00867F36" w:rsidP="00867F36">
      <w:r>
        <w:t>order by created_instant desc;</w:t>
      </w:r>
    </w:p>
    <w:p w14:paraId="525E4CDF" w14:textId="77777777" w:rsidR="00867F36" w:rsidRDefault="00867F36" w:rsidP="00867F36"/>
    <w:p w14:paraId="06B7D76A" w14:textId="77777777" w:rsidR="00867F36" w:rsidRDefault="00867F36" w:rsidP="00867F36">
      <w:r>
        <w:t xml:space="preserve"> </w:t>
      </w:r>
    </w:p>
    <w:p w14:paraId="55CFAD29" w14:textId="77777777" w:rsidR="00867F36" w:rsidRDefault="00867F36" w:rsidP="00867F36">
      <w:r>
        <w:t>select * from sc_ms_data_exc_audit_log</w:t>
      </w:r>
    </w:p>
    <w:p w14:paraId="1B32EBD1" w14:textId="77777777" w:rsidR="00867F36" w:rsidRDefault="00867F36" w:rsidP="00867F36">
      <w:r>
        <w:t>where data_exchange_type like '%IDP_LOGIN%'</w:t>
      </w:r>
    </w:p>
    <w:p w14:paraId="0B8D7650" w14:textId="77777777" w:rsidR="00867F36" w:rsidRDefault="00867F36" w:rsidP="00867F36">
      <w:r>
        <w:t>order by created_instant desc;</w:t>
      </w:r>
    </w:p>
    <w:p w14:paraId="4D00962E" w14:textId="77777777" w:rsidR="00867F36" w:rsidRDefault="00867F36" w:rsidP="00867F36"/>
    <w:p w14:paraId="2A8E489D" w14:textId="77777777" w:rsidR="00867F36" w:rsidRDefault="00867F36" w:rsidP="00867F36">
      <w:r>
        <w:t>select * FROM sc_feature_toggle</w:t>
      </w:r>
    </w:p>
    <w:p w14:paraId="2F848A13" w14:textId="77777777" w:rsidR="00867F36" w:rsidRDefault="00867F36" w:rsidP="00867F36">
      <w:r>
        <w:t>WHERE feature_toggle_type = 'ENABLE_MORGAN_STANLEY_IDP_FORGOT_USERNAME_PASSWORD_FLOW';</w:t>
      </w:r>
    </w:p>
    <w:p w14:paraId="0AB1C8FB" w14:textId="77777777" w:rsidR="00867F36" w:rsidRDefault="00867F36" w:rsidP="00867F36"/>
    <w:p w14:paraId="617802FF" w14:textId="77777777" w:rsidR="00867F36" w:rsidRDefault="00867F36" w:rsidP="00867F36">
      <w:r>
        <w:t>update sc_feature_toggle</w:t>
      </w:r>
    </w:p>
    <w:p w14:paraId="5417EB38" w14:textId="77777777" w:rsidR="00867F36" w:rsidRDefault="00867F36" w:rsidP="00867F36">
      <w:r>
        <w:t>set is_enabled = 1</w:t>
      </w:r>
    </w:p>
    <w:p w14:paraId="34A7A37A" w14:textId="77777777" w:rsidR="00867F36" w:rsidRDefault="00867F36" w:rsidP="00867F36">
      <w:r>
        <w:t>WHERE feature_toggle_type = 'ENABLE_MORGAN_STANLEY_IDP_FORGOT_USERNAME_PASSWORD_FLOW';</w:t>
      </w:r>
    </w:p>
    <w:p w14:paraId="1E375AE3" w14:textId="77777777" w:rsidR="00867F36" w:rsidRDefault="00867F36" w:rsidP="00867F36">
      <w:r>
        <w:t>commit;</w:t>
      </w:r>
    </w:p>
    <w:p w14:paraId="4CA66897" w14:textId="77777777" w:rsidR="00867F36" w:rsidRDefault="00867F36" w:rsidP="00867F36"/>
    <w:p w14:paraId="2707568D" w14:textId="77777777" w:rsidR="00867F36" w:rsidRDefault="00867F36" w:rsidP="00867F36">
      <w:r>
        <w:t>update sc_feature_toggle</w:t>
      </w:r>
    </w:p>
    <w:p w14:paraId="5F903610" w14:textId="77777777" w:rsidR="00867F36" w:rsidRDefault="00867F36" w:rsidP="00867F36">
      <w:r>
        <w:t>set is_enabled = 1</w:t>
      </w:r>
    </w:p>
    <w:p w14:paraId="3A76F1A8" w14:textId="77777777" w:rsidR="00867F36" w:rsidRDefault="00867F36" w:rsidP="00867F36">
      <w:r>
        <w:t>WHERE feature_toggle_type = 'SEND_2FA_CHALLENGE_RESULTS_TO_RSA_CLOUD';</w:t>
      </w:r>
    </w:p>
    <w:p w14:paraId="00219ED0" w14:textId="77777777" w:rsidR="00867F36" w:rsidRDefault="00867F36" w:rsidP="00867F36">
      <w:r>
        <w:t>commit;</w:t>
      </w:r>
    </w:p>
    <w:p w14:paraId="24D650CE" w14:textId="77777777" w:rsidR="00867F36" w:rsidRDefault="00867F36" w:rsidP="00867F36"/>
    <w:p w14:paraId="4CE6AE00" w14:textId="77777777" w:rsidR="00867F36" w:rsidRDefault="00867F36" w:rsidP="00867F36"/>
    <w:p w14:paraId="48AE22F2" w14:textId="77777777" w:rsidR="00867F36" w:rsidRDefault="00867F36" w:rsidP="00867F36">
      <w:r>
        <w:t>DELETE FROM sc_feature_toggle WHERE feature_toggle_type = 'ENABLE_MORGAN_STANLEY_IDP_FORGOT_USERNAME_PASSWORD_FLOW';</w:t>
      </w:r>
    </w:p>
    <w:p w14:paraId="5B7F7BCC" w14:textId="77777777" w:rsidR="00867F36" w:rsidRDefault="00867F36" w:rsidP="00867F36">
      <w:r>
        <w:t>DELETE FROM sc_feature_toggle_type WHERE feature_toggle_type = 'ENABLE_MORGAN_STANLEY_IDP_FORGOT_USERNAME_PASSWORD_FLOW';</w:t>
      </w:r>
    </w:p>
    <w:p w14:paraId="44BD31CD" w14:textId="77777777" w:rsidR="00867F36" w:rsidRDefault="00867F36" w:rsidP="00867F36"/>
    <w:p w14:paraId="292C6682" w14:textId="77777777" w:rsidR="00867F36" w:rsidRDefault="00867F36" w:rsidP="00867F36">
      <w:r>
        <w:t>INSERT INTO sc_feature_toggle_type VALUES ('ENABLE_MORGAN_STANLEY_IDP_FORGOT_USERNAME_PASSWORD_FLOW');</w:t>
      </w:r>
    </w:p>
    <w:p w14:paraId="27654552" w14:textId="77777777" w:rsidR="00867F36" w:rsidRDefault="00867F36" w:rsidP="00867F36">
      <w:r>
        <w:t>INSERT INTO sc_feature_toggle VALUES ('ENABLE_MORGAN_STANLEY_IDP_FORGOT_USERNAME_PASSWORD_FLOW', 0, current_timestamp);</w:t>
      </w:r>
    </w:p>
    <w:p w14:paraId="73212830" w14:textId="77777777" w:rsidR="00867F36" w:rsidRDefault="00867F36" w:rsidP="00867F36"/>
    <w:p w14:paraId="5A0FABA0" w14:textId="77777777" w:rsidR="00867F36" w:rsidRDefault="00867F36" w:rsidP="00867F36">
      <w:r>
        <w:lastRenderedPageBreak/>
        <w:t>INSERT INTO sc_database_version VALUES ('7.27-133.07.sql', current_timestamp, user);</w:t>
      </w:r>
    </w:p>
    <w:p w14:paraId="26381270" w14:textId="77777777" w:rsidR="00867F36" w:rsidRDefault="00867F36" w:rsidP="00867F36"/>
    <w:p w14:paraId="50280916" w14:textId="77777777" w:rsidR="00867F36" w:rsidRDefault="00867F36" w:rsidP="00867F36">
      <w:r>
        <w:t>select * from sc_ms_data_exc_audit_log</w:t>
      </w:r>
    </w:p>
    <w:p w14:paraId="2AF165E3" w14:textId="77777777" w:rsidR="00867F36" w:rsidRDefault="00867F36" w:rsidP="00867F36">
      <w:r>
        <w:t>where data_exchange_type like '%UPDATE%'</w:t>
      </w:r>
    </w:p>
    <w:p w14:paraId="09DE8797" w14:textId="77777777" w:rsidR="00867F36" w:rsidRDefault="00867F36" w:rsidP="00867F36">
      <w:r>
        <w:t>order by created_instant desc;</w:t>
      </w:r>
    </w:p>
    <w:p w14:paraId="39046254" w14:textId="77777777" w:rsidR="00867F36" w:rsidRDefault="00867F36" w:rsidP="00867F36"/>
    <w:p w14:paraId="783D0C60" w14:textId="77777777" w:rsidR="00867F36" w:rsidRDefault="00867F36" w:rsidP="00867F36">
      <w:r>
        <w:t>select * from sc_ms_data_exc_audit_log</w:t>
      </w:r>
    </w:p>
    <w:p w14:paraId="5910B33D" w14:textId="77777777" w:rsidR="00867F36" w:rsidRDefault="00867F36" w:rsidP="00867F36">
      <w:r>
        <w:t>order by created_instant desc;</w:t>
      </w:r>
    </w:p>
    <w:p w14:paraId="70B90871" w14:textId="77777777" w:rsidR="00867F36" w:rsidRDefault="00867F36" w:rsidP="00867F36"/>
    <w:p w14:paraId="0585DCBA" w14:textId="77777777" w:rsidR="00867F36" w:rsidRDefault="00867F36" w:rsidP="00867F36">
      <w:r>
        <w:t>select * from sc_user</w:t>
      </w:r>
    </w:p>
    <w:p w14:paraId="7B7180D7" w14:textId="77777777" w:rsidR="00867F36" w:rsidRDefault="00867F36" w:rsidP="00867F36">
      <w:r>
        <w:t>where user_id = 3441052340482</w:t>
      </w:r>
    </w:p>
    <w:p w14:paraId="4C68BDED" w14:textId="77777777" w:rsidR="00867F36" w:rsidRDefault="00867F36" w:rsidP="00867F36"/>
    <w:p w14:paraId="694B16D2" w14:textId="77777777" w:rsidR="00867F36" w:rsidRDefault="00867F36" w:rsidP="00867F36">
      <w:r>
        <w:t>select * from sc_ms_party;</w:t>
      </w:r>
    </w:p>
    <w:p w14:paraId="00B75B72" w14:textId="77777777" w:rsidR="00867F36" w:rsidRDefault="00867F36" w:rsidP="00867F36">
      <w:r>
        <w:t>select * from sc_user_ms_party;</w:t>
      </w:r>
    </w:p>
    <w:p w14:paraId="153BE023" w14:textId="77777777" w:rsidR="00867F36" w:rsidRDefault="00867F36" w:rsidP="00867F36"/>
    <w:p w14:paraId="35124947" w14:textId="77777777" w:rsidR="00867F36" w:rsidRDefault="00867F36" w:rsidP="00867F36">
      <w:r>
        <w:t>insert into sc_ms_party</w:t>
      </w:r>
    </w:p>
    <w:p w14:paraId="1991EE5E" w14:textId="77777777" w:rsidR="00867F36" w:rsidRDefault="00867F36" w:rsidP="00867F36">
      <w:r>
        <w:t>values (1, 1234567890, sysdate, sysdate);</w:t>
      </w:r>
    </w:p>
    <w:p w14:paraId="0E724582" w14:textId="77777777" w:rsidR="00867F36" w:rsidRDefault="00867F36" w:rsidP="00867F36"/>
    <w:p w14:paraId="50E154A5" w14:textId="77777777" w:rsidR="00867F36" w:rsidRDefault="00867F36" w:rsidP="00867F36">
      <w:r>
        <w:t>insert into sc_user_ms_party</w:t>
      </w:r>
    </w:p>
    <w:p w14:paraId="1A835567" w14:textId="6F7919EA" w:rsidR="00867F36" w:rsidRPr="00717BE7" w:rsidRDefault="00867F36" w:rsidP="00867F36">
      <w:r>
        <w:t>values (1, 3441052340482, 1);</w:t>
      </w:r>
    </w:p>
    <w:p w14:paraId="62128AFC" w14:textId="77777777" w:rsidR="00717BE7" w:rsidRDefault="00717BE7" w:rsidP="0027079F"/>
    <w:p w14:paraId="7275B9C3" w14:textId="77777777" w:rsidR="0027079F" w:rsidRDefault="0027079F" w:rsidP="0027079F"/>
    <w:p w14:paraId="32757200" w14:textId="77777777" w:rsidR="007E2195" w:rsidRDefault="007E2195" w:rsidP="007E2195">
      <w:r>
        <w:rPr>
          <w:rStyle w:val="HTMLCode"/>
          <w:rFonts w:ascii="var(--ff-mono)" w:eastAsiaTheme="minorEastAsia" w:hAnsi="var(--ff-mono)"/>
          <w:color w:val="232629"/>
          <w:bdr w:val="none" w:sz="0" w:space="0" w:color="auto" w:frame="1"/>
        </w:rPr>
        <w:t>sed -i.bak '2,3d' filename.csv</w:t>
      </w:r>
      <w:r>
        <w:rPr>
          <w:rFonts w:ascii="Segoe UI" w:hAnsi="Segoe UI" w:cs="Segoe UI"/>
          <w:color w:val="232629"/>
          <w:sz w:val="23"/>
          <w:szCs w:val="23"/>
          <w:shd w:val="clear" w:color="auto" w:fill="FFFFFF"/>
        </w:rPr>
        <w:t> will delete lines 1 and 2 (assuming you have headers)</w:t>
      </w:r>
    </w:p>
    <w:p w14:paraId="7E2879D7" w14:textId="5038A7F5" w:rsidR="0027079F" w:rsidRDefault="00000000" w:rsidP="0027079F">
      <w:hyperlink r:id="rId64" w:history="1">
        <w:r w:rsidR="000346BC" w:rsidRPr="00814BC5">
          <w:rPr>
            <w:rStyle w:val="Hyperlink"/>
          </w:rPr>
          <w:t>https://stackoverflow.com/questions/29482817/unix-script-to-delete-the-first-line-of-a-file-on-a-mac</w:t>
        </w:r>
      </w:hyperlink>
    </w:p>
    <w:p w14:paraId="19A5A399" w14:textId="28903553" w:rsidR="000346BC" w:rsidRDefault="000346BC" w:rsidP="0027079F"/>
    <w:p w14:paraId="1878485A" w14:textId="77777777" w:rsidR="000346BC" w:rsidRDefault="000346BC" w:rsidP="000346BC">
      <w:r>
        <w:rPr>
          <w:rFonts w:ascii="Segoe UI" w:hAnsi="Segoe UI" w:cs="Segoe UI"/>
          <w:color w:val="242424"/>
          <w:sz w:val="21"/>
          <w:szCs w:val="21"/>
          <w:shd w:val="clear" w:color="auto" w:fill="FFFFFF"/>
        </w:rPr>
        <w:t>cat file.txt | grep -o '\(CARDINALITY.*\)' | sort</w:t>
      </w:r>
    </w:p>
    <w:p w14:paraId="3F5A8A64" w14:textId="4611E85C" w:rsidR="000346BC" w:rsidRDefault="000346BC" w:rsidP="0027079F"/>
    <w:p w14:paraId="01905175" w14:textId="77777777" w:rsidR="00E4644E" w:rsidRDefault="00E4644E" w:rsidP="00E4644E">
      <w:r>
        <w:rPr>
          <w:rFonts w:ascii="Segoe UI" w:hAnsi="Segoe UI" w:cs="Segoe UI"/>
          <w:color w:val="242424"/>
          <w:sz w:val="21"/>
          <w:szCs w:val="21"/>
          <w:shd w:val="clear" w:color="auto" w:fill="FFFFFF"/>
        </w:rPr>
        <w:t>select * from user_tables where table_name like '%SCHEDULE%';</w:t>
      </w:r>
    </w:p>
    <w:p w14:paraId="380BFA9F" w14:textId="0B3C0ADB" w:rsidR="00E4644E" w:rsidRDefault="00E4644E" w:rsidP="0027079F"/>
    <w:p w14:paraId="3B94DECA" w14:textId="77777777" w:rsidR="00172084" w:rsidRDefault="00172084" w:rsidP="0017208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connect as SYSTEM</w:t>
      </w:r>
    </w:p>
    <w:p w14:paraId="5933B2A3" w14:textId="77777777" w:rsidR="00172084" w:rsidRDefault="00172084" w:rsidP="00172084">
      <w:pPr>
        <w:pStyle w:val="NormalWeb"/>
        <w:shd w:val="clear" w:color="auto" w:fill="FFFFFF"/>
        <w:spacing w:before="0" w:beforeAutospacing="0" w:after="0" w:afterAutospacing="0"/>
        <w:rPr>
          <w:rFonts w:ascii="Segoe UI" w:hAnsi="Segoe UI" w:cs="Segoe UI"/>
          <w:color w:val="242424"/>
          <w:sz w:val="21"/>
          <w:szCs w:val="21"/>
        </w:rPr>
      </w:pPr>
    </w:p>
    <w:p w14:paraId="2F590D74" w14:textId="77777777" w:rsidR="00172084" w:rsidRDefault="00172084" w:rsidP="0017208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select * from v$sql</w:t>
      </w:r>
    </w:p>
    <w:p w14:paraId="0665E6BF" w14:textId="77777777" w:rsidR="00172084" w:rsidRDefault="00172084" w:rsidP="0017208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alter system flush BUFFER_CACHE; - flushes data</w:t>
      </w:r>
    </w:p>
    <w:p w14:paraId="0E51EB6E" w14:textId="77777777" w:rsidR="00172084" w:rsidRDefault="00172084" w:rsidP="0017208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Alter system flush SHARED_POOL; flushes from =v$sql</w:t>
      </w:r>
    </w:p>
    <w:p w14:paraId="19791F18" w14:textId="45F8E2EE" w:rsidR="00172084" w:rsidRDefault="00172084" w:rsidP="0027079F"/>
    <w:p w14:paraId="7826A15E" w14:textId="7D099C57" w:rsidR="00256486" w:rsidRDefault="00256486" w:rsidP="0027079F"/>
    <w:p w14:paraId="289BEFEB" w14:textId="77777777" w:rsidR="00256486" w:rsidRDefault="00256486" w:rsidP="00256486">
      <w:pPr>
        <w:pStyle w:val="NormalWeb"/>
        <w:spacing w:before="0" w:beforeAutospacing="0" w:after="0" w:afterAutospacing="0"/>
        <w:rPr>
          <w:rFonts w:ascii="Segoe UI" w:hAnsi="Segoe UI" w:cs="Segoe UI"/>
          <w:sz w:val="21"/>
          <w:szCs w:val="21"/>
        </w:rPr>
      </w:pPr>
      <w:r>
        <w:rPr>
          <w:rFonts w:ascii="Segoe UI" w:hAnsi="Segoe UI" w:cs="Segoe UI"/>
          <w:sz w:val="21"/>
          <w:szCs w:val="21"/>
        </w:rPr>
        <w:t>[2:15 p.m.] Stephan Stan</w:t>
      </w:r>
    </w:p>
    <w:p w14:paraId="014FD00F" w14:textId="77777777" w:rsidR="00256486" w:rsidRDefault="00256486" w:rsidP="00256486">
      <w:pPr>
        <w:pStyle w:val="NormalWeb"/>
        <w:rPr>
          <w:rFonts w:ascii="Segoe UI" w:hAnsi="Segoe UI" w:cs="Segoe UI"/>
          <w:sz w:val="21"/>
          <w:szCs w:val="21"/>
        </w:rPr>
      </w:pPr>
      <w:r>
        <w:rPr>
          <w:rFonts w:ascii="Segoe UI" w:hAnsi="Segoe UI" w:cs="Segoe UI"/>
          <w:sz w:val="21"/>
          <w:szCs w:val="21"/>
        </w:rPr>
        <w:t>$ pwd</w:t>
      </w:r>
      <w:r>
        <w:rPr>
          <w:rFonts w:ascii="Segoe UI" w:hAnsi="Segoe UI" w:cs="Segoe UI"/>
          <w:sz w:val="21"/>
          <w:szCs w:val="21"/>
        </w:rPr>
        <w:br/>
        <w:t>/etc/init.d</w:t>
      </w:r>
      <w:r>
        <w:rPr>
          <w:rFonts w:ascii="Segoe UI" w:hAnsi="Segoe UI" w:cs="Segoe UI"/>
          <w:sz w:val="21"/>
          <w:szCs w:val="21"/>
        </w:rPr>
        <w:br/>
        <w:t>sum-b-test&gt; stephan.stan@yka-sum-qa-app09:init.d</w:t>
      </w:r>
      <w:r>
        <w:rPr>
          <w:rFonts w:ascii="Segoe UI" w:hAnsi="Segoe UI" w:cs="Segoe UI"/>
          <w:sz w:val="21"/>
          <w:szCs w:val="21"/>
        </w:rPr>
        <w:br/>
        <w:t>$ ./apache-ignite status</w:t>
      </w:r>
      <w:r>
        <w:rPr>
          <w:rFonts w:ascii="Segoe UI" w:hAnsi="Segoe UI" w:cs="Segoe UI"/>
          <w:sz w:val="21"/>
          <w:szCs w:val="21"/>
        </w:rPr>
        <w:br/>
        <w:t>apache-ignite is running</w:t>
      </w:r>
      <w:r>
        <w:rPr>
          <w:rFonts w:ascii="Segoe UI" w:hAnsi="Segoe UI" w:cs="Segoe UI"/>
          <w:sz w:val="21"/>
          <w:szCs w:val="21"/>
        </w:rPr>
        <w:br/>
        <w:t>sum-b-test&gt; stephan.stan@yka-sum-qa-app09:init.d</w:t>
      </w:r>
      <w:r>
        <w:rPr>
          <w:rFonts w:ascii="Segoe UI" w:hAnsi="Segoe UI" w:cs="Segoe UI"/>
          <w:sz w:val="21"/>
          <w:szCs w:val="21"/>
        </w:rPr>
        <w:br/>
        <w:t>$</w:t>
      </w:r>
      <w:r>
        <w:rPr>
          <w:rFonts w:ascii="Segoe UI" w:hAnsi="Segoe UI" w:cs="Segoe UI"/>
          <w:sz w:val="21"/>
          <w:szCs w:val="21"/>
        </w:rPr>
        <w:br/>
        <w:t>sum-b-test&gt; stephan.stan@yka-sum-qa-app09:init.d</w:t>
      </w:r>
      <w:r>
        <w:rPr>
          <w:rFonts w:ascii="Segoe UI" w:hAnsi="Segoe UI" w:cs="Segoe UI"/>
          <w:sz w:val="21"/>
          <w:szCs w:val="21"/>
        </w:rPr>
        <w:br/>
      </w:r>
      <w:r>
        <w:rPr>
          <w:rFonts w:ascii="Segoe UI" w:hAnsi="Segoe UI" w:cs="Segoe UI"/>
          <w:sz w:val="21"/>
          <w:szCs w:val="21"/>
        </w:rPr>
        <w:lastRenderedPageBreak/>
        <w:t>$ ./apache-ignite status</w:t>
      </w:r>
      <w:r>
        <w:rPr>
          <w:rFonts w:ascii="Segoe UI" w:hAnsi="Segoe UI" w:cs="Segoe UI"/>
          <w:sz w:val="21"/>
          <w:szCs w:val="21"/>
        </w:rPr>
        <w:br/>
        <w:t>apache-ignite is running</w:t>
      </w:r>
      <w:r>
        <w:rPr>
          <w:rFonts w:ascii="Segoe UI" w:hAnsi="Segoe UI" w:cs="Segoe UI"/>
          <w:sz w:val="21"/>
          <w:szCs w:val="21"/>
        </w:rPr>
        <w:br/>
        <w:t>sum-b-test&gt; stephan.stan@yka-sum-qa-app09:init.d</w:t>
      </w:r>
      <w:r>
        <w:rPr>
          <w:rFonts w:ascii="Segoe UI" w:hAnsi="Segoe UI" w:cs="Segoe UI"/>
          <w:sz w:val="21"/>
          <w:szCs w:val="21"/>
        </w:rPr>
        <w:br/>
        <w:t>$</w:t>
      </w:r>
      <w:r>
        <w:rPr>
          <w:rFonts w:ascii="Segoe UI" w:hAnsi="Segoe UI" w:cs="Segoe UI"/>
          <w:sz w:val="21"/>
          <w:szCs w:val="21"/>
        </w:rPr>
        <w:br/>
        <w:t>sum-b-test&gt; stephan.stan@yka-sum-qa-app09:init.d</w:t>
      </w:r>
      <w:r>
        <w:rPr>
          <w:rFonts w:ascii="Segoe UI" w:hAnsi="Segoe UI" w:cs="Segoe UI"/>
          <w:sz w:val="21"/>
          <w:szCs w:val="21"/>
        </w:rPr>
        <w:br/>
        <w:t>$ ./apache-ignite stop</w:t>
      </w:r>
      <w:r>
        <w:rPr>
          <w:rFonts w:ascii="Segoe UI" w:hAnsi="Segoe UI" w:cs="Segoe UI"/>
          <w:sz w:val="21"/>
          <w:szCs w:val="21"/>
        </w:rPr>
        <w:br/>
        <w:t>Stopping apache-ignite: pkill: killing pid 1557292 failed: Operation not permitted</w:t>
      </w:r>
    </w:p>
    <w:p w14:paraId="6DED8013" w14:textId="77777777" w:rsidR="00256486" w:rsidRDefault="00256486" w:rsidP="00256486">
      <w:pPr>
        <w:pStyle w:val="NormalWeb"/>
        <w:rPr>
          <w:rFonts w:ascii="Segoe UI" w:hAnsi="Segoe UI" w:cs="Segoe UI"/>
          <w:sz w:val="21"/>
          <w:szCs w:val="21"/>
        </w:rPr>
      </w:pPr>
    </w:p>
    <w:p w14:paraId="4B5754AF" w14:textId="77777777" w:rsidR="00256486" w:rsidRDefault="00256486" w:rsidP="00256486">
      <w:pPr>
        <w:pStyle w:val="NormalWeb"/>
        <w:rPr>
          <w:rFonts w:ascii="Segoe UI" w:hAnsi="Segoe UI" w:cs="Segoe UI"/>
          <w:sz w:val="21"/>
          <w:szCs w:val="21"/>
        </w:rPr>
      </w:pPr>
      <w:r>
        <w:rPr>
          <w:rFonts w:ascii="Segoe UI" w:hAnsi="Segoe UI" w:cs="Segoe UI"/>
          <w:sz w:val="21"/>
          <w:szCs w:val="21"/>
        </w:rPr>
        <w:t>rm: cannot remove '/var/lock/subsys/apache-ignite': Permission denied</w:t>
      </w:r>
      <w:r>
        <w:rPr>
          <w:rFonts w:ascii="Segoe UI" w:hAnsi="Segoe UI" w:cs="Segoe UI"/>
          <w:sz w:val="21"/>
          <w:szCs w:val="21"/>
        </w:rPr>
        <w:br/>
        <w:t>sum-b-test&gt; stephan.stan@yka-sum-qa-app09:init.d</w:t>
      </w:r>
      <w:r>
        <w:rPr>
          <w:rFonts w:ascii="Segoe UI" w:hAnsi="Segoe UI" w:cs="Segoe UI"/>
          <w:sz w:val="21"/>
          <w:szCs w:val="21"/>
        </w:rPr>
        <w:br/>
        <w:t>$ sudo ./apache-ignite stop</w:t>
      </w:r>
    </w:p>
    <w:p w14:paraId="7058A5A6" w14:textId="77777777" w:rsidR="00256486" w:rsidRDefault="00256486" w:rsidP="00256486">
      <w:pPr>
        <w:pStyle w:val="NormalWeb"/>
        <w:rPr>
          <w:rFonts w:ascii="Segoe UI" w:hAnsi="Segoe UI" w:cs="Segoe UI"/>
          <w:sz w:val="21"/>
          <w:szCs w:val="21"/>
        </w:rPr>
      </w:pPr>
    </w:p>
    <w:p w14:paraId="13D7B69C" w14:textId="77777777" w:rsidR="00256486" w:rsidRDefault="00256486" w:rsidP="00256486">
      <w:pPr>
        <w:pStyle w:val="NormalWeb"/>
        <w:rPr>
          <w:rFonts w:ascii="Segoe UI" w:hAnsi="Segoe UI" w:cs="Segoe UI"/>
          <w:sz w:val="21"/>
          <w:szCs w:val="21"/>
        </w:rPr>
      </w:pPr>
      <w:r>
        <w:rPr>
          <w:rFonts w:ascii="Segoe UI" w:hAnsi="Segoe UI" w:cs="Segoe UI"/>
          <w:sz w:val="21"/>
          <w:szCs w:val="21"/>
        </w:rPr>
        <w:t>We trust you have received the usual lecture from the local System</w:t>
      </w:r>
      <w:r>
        <w:rPr>
          <w:rFonts w:ascii="Segoe UI" w:hAnsi="Segoe UI" w:cs="Segoe UI"/>
          <w:sz w:val="21"/>
          <w:szCs w:val="21"/>
        </w:rPr>
        <w:br/>
        <w:t>Administrator. It usually boils down to these three things:</w:t>
      </w:r>
    </w:p>
    <w:p w14:paraId="55854853" w14:textId="77777777" w:rsidR="00256486" w:rsidRDefault="00256486" w:rsidP="00256486">
      <w:pPr>
        <w:pStyle w:val="NormalWeb"/>
        <w:rPr>
          <w:rFonts w:ascii="Segoe UI" w:hAnsi="Segoe UI" w:cs="Segoe UI"/>
          <w:sz w:val="21"/>
          <w:szCs w:val="21"/>
        </w:rPr>
      </w:pPr>
    </w:p>
    <w:p w14:paraId="75348731" w14:textId="77777777" w:rsidR="00256486" w:rsidRDefault="00256486" w:rsidP="00256486">
      <w:pPr>
        <w:pStyle w:val="NormalWeb"/>
        <w:rPr>
          <w:rFonts w:ascii="Segoe UI" w:hAnsi="Segoe UI" w:cs="Segoe UI"/>
          <w:sz w:val="21"/>
          <w:szCs w:val="21"/>
        </w:rPr>
      </w:pPr>
      <w:r>
        <w:rPr>
          <w:rFonts w:ascii="Segoe UI" w:hAnsi="Segoe UI" w:cs="Segoe UI"/>
          <w:sz w:val="21"/>
          <w:szCs w:val="21"/>
        </w:rPr>
        <w:t>#1) Respect the privacy of others.</w:t>
      </w:r>
      <w:r>
        <w:rPr>
          <w:rFonts w:ascii="Segoe UI" w:hAnsi="Segoe UI" w:cs="Segoe UI"/>
          <w:sz w:val="21"/>
          <w:szCs w:val="21"/>
        </w:rPr>
        <w:br/>
        <w:t>#2) Think before you type.</w:t>
      </w:r>
      <w:r>
        <w:rPr>
          <w:rFonts w:ascii="Segoe UI" w:hAnsi="Segoe UI" w:cs="Segoe UI"/>
          <w:sz w:val="21"/>
          <w:szCs w:val="21"/>
        </w:rPr>
        <w:br/>
        <w:t>#3) With great power comes great responsibility.</w:t>
      </w:r>
    </w:p>
    <w:p w14:paraId="7B336A58" w14:textId="77777777" w:rsidR="00256486" w:rsidRDefault="00256486" w:rsidP="00256486">
      <w:pPr>
        <w:pStyle w:val="NormalWeb"/>
        <w:rPr>
          <w:rFonts w:ascii="Segoe UI" w:hAnsi="Segoe UI" w:cs="Segoe UI"/>
          <w:sz w:val="21"/>
          <w:szCs w:val="21"/>
        </w:rPr>
      </w:pPr>
    </w:p>
    <w:p w14:paraId="7E83A26F" w14:textId="77777777" w:rsidR="00256486" w:rsidRDefault="00256486" w:rsidP="00256486">
      <w:pPr>
        <w:pStyle w:val="NormalWeb"/>
        <w:rPr>
          <w:rFonts w:ascii="Segoe UI" w:hAnsi="Segoe UI" w:cs="Segoe UI"/>
          <w:sz w:val="21"/>
          <w:szCs w:val="21"/>
        </w:rPr>
      </w:pPr>
      <w:r>
        <w:rPr>
          <w:rFonts w:ascii="Segoe UI" w:hAnsi="Segoe UI" w:cs="Segoe UI"/>
          <w:sz w:val="21"/>
          <w:szCs w:val="21"/>
        </w:rPr>
        <w:t>[sudo] password for root:</w:t>
      </w:r>
    </w:p>
    <w:p w14:paraId="1AFB6EE4" w14:textId="77777777" w:rsidR="00256486" w:rsidRDefault="00256486" w:rsidP="00256486">
      <w:pPr>
        <w:pStyle w:val="NormalWeb"/>
      </w:pPr>
    </w:p>
    <w:p w14:paraId="3AD9F054" w14:textId="77777777" w:rsidR="00256486" w:rsidRDefault="00256486" w:rsidP="00256486">
      <w:pPr>
        <w:pStyle w:val="NormalWeb"/>
        <w:spacing w:before="0" w:beforeAutospacing="0" w:after="0" w:afterAutospacing="0"/>
        <w:rPr>
          <w:rFonts w:ascii="Segoe UI" w:hAnsi="Segoe UI" w:cs="Segoe UI"/>
          <w:sz w:val="21"/>
          <w:szCs w:val="21"/>
        </w:rPr>
      </w:pPr>
      <w:r>
        <w:rPr>
          <w:rFonts w:ascii="Segoe UI" w:hAnsi="Segoe UI" w:cs="Segoe UI"/>
          <w:sz w:val="21"/>
          <w:szCs w:val="21"/>
        </w:rPr>
        <w:t>[2:15 p.m.] Stephan Stan</w:t>
      </w:r>
    </w:p>
    <w:p w14:paraId="55E595A4" w14:textId="77777777" w:rsidR="00256486" w:rsidRDefault="00256486" w:rsidP="00256486">
      <w:pPr>
        <w:pStyle w:val="NormalWeb"/>
        <w:rPr>
          <w:rFonts w:ascii="Segoe UI" w:hAnsi="Segoe UI" w:cs="Segoe UI"/>
          <w:sz w:val="21"/>
          <w:szCs w:val="21"/>
        </w:rPr>
      </w:pPr>
      <w:r>
        <w:rPr>
          <w:rFonts w:ascii="Segoe UI" w:hAnsi="Segoe UI" w:cs="Segoe UI"/>
          <w:sz w:val="21"/>
          <w:szCs w:val="21"/>
        </w:rPr>
        <w:t>didn't work need root access.</w:t>
      </w:r>
    </w:p>
    <w:p w14:paraId="43C2FE5B" w14:textId="77777777" w:rsidR="00A35C8C" w:rsidRDefault="00A35C8C" w:rsidP="00A35C8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000000"/>
          <w:sz w:val="21"/>
          <w:szCs w:val="21"/>
          <w:bdr w:val="none" w:sz="0" w:space="0" w:color="auto" w:frame="1"/>
        </w:rPr>
        <w:t>cd /usr/share/apache-ignite/bin/</w:t>
      </w:r>
    </w:p>
    <w:p w14:paraId="2AA4CB84" w14:textId="77777777" w:rsidR="00A35C8C" w:rsidRDefault="00A35C8C" w:rsidP="00A35C8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333333"/>
          <w:sz w:val="21"/>
          <w:szCs w:val="21"/>
          <w:bdr w:val="none" w:sz="0" w:space="0" w:color="auto" w:frame="1"/>
        </w:rPr>
        <w:t> </w:t>
      </w:r>
      <w:r>
        <w:rPr>
          <w:rStyle w:val="HTMLCode"/>
          <w:rFonts w:ascii="Consolas" w:eastAsiaTheme="minorEastAsia" w:hAnsi="Consolas" w:cs="Consolas"/>
          <w:color w:val="009900"/>
          <w:sz w:val="21"/>
          <w:szCs w:val="21"/>
          <w:bdr w:val="none" w:sz="0" w:space="0" w:color="auto" w:frame="1"/>
        </w:rPr>
        <w:t>637</w:t>
      </w:r>
      <w:r>
        <w:rPr>
          <w:rFonts w:ascii="Consolas" w:hAnsi="Consolas" w:cs="Consolas"/>
          <w:color w:val="333333"/>
          <w:sz w:val="21"/>
          <w:szCs w:val="21"/>
        </w:rPr>
        <w:t>  </w:t>
      </w:r>
      <w:r>
        <w:rPr>
          <w:rStyle w:val="HTMLCode"/>
          <w:rFonts w:ascii="Consolas" w:eastAsiaTheme="minorEastAsia" w:hAnsi="Consolas" w:cs="Consolas"/>
          <w:color w:val="000000"/>
          <w:sz w:val="21"/>
          <w:szCs w:val="21"/>
          <w:bdr w:val="none" w:sz="0" w:space="0" w:color="auto" w:frame="1"/>
        </w:rPr>
        <w:t>ls</w:t>
      </w:r>
    </w:p>
    <w:p w14:paraId="0F20545B" w14:textId="77777777" w:rsidR="00A35C8C" w:rsidRDefault="00A35C8C" w:rsidP="00A35C8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333333"/>
          <w:sz w:val="21"/>
          <w:szCs w:val="21"/>
          <w:bdr w:val="none" w:sz="0" w:space="0" w:color="auto" w:frame="1"/>
        </w:rPr>
        <w:t> </w:t>
      </w:r>
      <w:r>
        <w:rPr>
          <w:rStyle w:val="HTMLCode"/>
          <w:rFonts w:ascii="Consolas" w:eastAsiaTheme="minorEastAsia" w:hAnsi="Consolas" w:cs="Consolas"/>
          <w:color w:val="009900"/>
          <w:sz w:val="21"/>
          <w:szCs w:val="21"/>
          <w:bdr w:val="none" w:sz="0" w:space="0" w:color="auto" w:frame="1"/>
        </w:rPr>
        <w:t>638</w:t>
      </w:r>
      <w:r>
        <w:rPr>
          <w:rFonts w:ascii="Consolas" w:hAnsi="Consolas" w:cs="Consolas"/>
          <w:color w:val="333333"/>
          <w:sz w:val="21"/>
          <w:szCs w:val="21"/>
        </w:rPr>
        <w:t>  </w:t>
      </w:r>
      <w:r>
        <w:rPr>
          <w:rStyle w:val="HTMLCode"/>
          <w:rFonts w:ascii="Consolas" w:eastAsiaTheme="minorEastAsia" w:hAnsi="Consolas" w:cs="Consolas"/>
          <w:color w:val="000000"/>
          <w:sz w:val="21"/>
          <w:szCs w:val="21"/>
          <w:bdr w:val="none" w:sz="0" w:space="0" w:color="auto" w:frame="1"/>
        </w:rPr>
        <w:t>./ignitevisorcmd.sh</w:t>
      </w:r>
    </w:p>
    <w:p w14:paraId="6650F2E2" w14:textId="77777777" w:rsidR="00A35C8C" w:rsidRDefault="00A35C8C" w:rsidP="00A35C8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333333"/>
          <w:sz w:val="21"/>
          <w:szCs w:val="21"/>
          <w:bdr w:val="none" w:sz="0" w:space="0" w:color="auto" w:frame="1"/>
        </w:rPr>
        <w:t> </w:t>
      </w:r>
      <w:r>
        <w:rPr>
          <w:rStyle w:val="HTMLCode"/>
          <w:rFonts w:ascii="Consolas" w:eastAsiaTheme="minorEastAsia" w:hAnsi="Consolas" w:cs="Consolas"/>
          <w:color w:val="009900"/>
          <w:sz w:val="21"/>
          <w:szCs w:val="21"/>
          <w:bdr w:val="none" w:sz="0" w:space="0" w:color="auto" w:frame="1"/>
        </w:rPr>
        <w:t>639</w:t>
      </w:r>
      <w:r>
        <w:rPr>
          <w:rFonts w:ascii="Consolas" w:hAnsi="Consolas" w:cs="Consolas"/>
          <w:color w:val="333333"/>
          <w:sz w:val="21"/>
          <w:szCs w:val="21"/>
        </w:rPr>
        <w:t>  </w:t>
      </w:r>
      <w:r>
        <w:rPr>
          <w:rStyle w:val="HTMLCode"/>
          <w:rFonts w:ascii="Consolas" w:eastAsiaTheme="minorEastAsia" w:hAnsi="Consolas" w:cs="Consolas"/>
          <w:color w:val="000000"/>
          <w:sz w:val="21"/>
          <w:szCs w:val="21"/>
          <w:bdr w:val="none" w:sz="0" w:space="0" w:color="auto" w:frame="1"/>
        </w:rPr>
        <w:t>vim ignitevisorcmd.sh</w:t>
      </w:r>
    </w:p>
    <w:p w14:paraId="4A82C169" w14:textId="77777777" w:rsidR="00A35C8C" w:rsidRDefault="00A35C8C" w:rsidP="00A35C8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333333"/>
          <w:sz w:val="21"/>
          <w:szCs w:val="21"/>
          <w:bdr w:val="none" w:sz="0" w:space="0" w:color="auto" w:frame="1"/>
        </w:rPr>
        <w:t> </w:t>
      </w:r>
      <w:r>
        <w:rPr>
          <w:rStyle w:val="HTMLCode"/>
          <w:rFonts w:ascii="Consolas" w:eastAsiaTheme="minorEastAsia" w:hAnsi="Consolas" w:cs="Consolas"/>
          <w:color w:val="009900"/>
          <w:sz w:val="21"/>
          <w:szCs w:val="21"/>
          <w:bdr w:val="none" w:sz="0" w:space="0" w:color="auto" w:frame="1"/>
        </w:rPr>
        <w:t>640</w:t>
      </w:r>
      <w:r>
        <w:rPr>
          <w:rFonts w:ascii="Consolas" w:hAnsi="Consolas" w:cs="Consolas"/>
          <w:color w:val="333333"/>
          <w:sz w:val="21"/>
          <w:szCs w:val="21"/>
        </w:rPr>
        <w:t>  </w:t>
      </w:r>
      <w:r>
        <w:rPr>
          <w:rStyle w:val="HTMLCode"/>
          <w:rFonts w:ascii="Consolas" w:eastAsiaTheme="minorEastAsia" w:hAnsi="Consolas" w:cs="Consolas"/>
          <w:color w:val="000000"/>
          <w:sz w:val="21"/>
          <w:szCs w:val="21"/>
          <w:bdr w:val="none" w:sz="0" w:space="0" w:color="auto" w:frame="1"/>
        </w:rPr>
        <w:t>./ignitevisorcmd.sh</w:t>
      </w:r>
    </w:p>
    <w:p w14:paraId="1542B5E9" w14:textId="77777777" w:rsidR="00A35C8C" w:rsidRDefault="00A35C8C" w:rsidP="00A35C8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333333"/>
          <w:sz w:val="21"/>
          <w:szCs w:val="21"/>
          <w:bdr w:val="none" w:sz="0" w:space="0" w:color="auto" w:frame="1"/>
        </w:rPr>
        <w:t> </w:t>
      </w:r>
      <w:r>
        <w:rPr>
          <w:rStyle w:val="HTMLCode"/>
          <w:rFonts w:ascii="Consolas" w:eastAsiaTheme="minorEastAsia" w:hAnsi="Consolas" w:cs="Consolas"/>
          <w:color w:val="009900"/>
          <w:sz w:val="21"/>
          <w:szCs w:val="21"/>
          <w:bdr w:val="none" w:sz="0" w:space="0" w:color="auto" w:frame="1"/>
        </w:rPr>
        <w:t>641</w:t>
      </w:r>
      <w:r>
        <w:rPr>
          <w:rFonts w:ascii="Consolas" w:hAnsi="Consolas" w:cs="Consolas"/>
          <w:color w:val="333333"/>
          <w:sz w:val="21"/>
          <w:szCs w:val="21"/>
        </w:rPr>
        <w:t>  </w:t>
      </w:r>
      <w:r>
        <w:rPr>
          <w:rStyle w:val="HTMLCode"/>
          <w:rFonts w:ascii="Consolas" w:eastAsiaTheme="minorEastAsia" w:hAnsi="Consolas" w:cs="Consolas"/>
          <w:color w:val="000000"/>
          <w:sz w:val="21"/>
          <w:szCs w:val="21"/>
          <w:bdr w:val="none" w:sz="0" w:space="0" w:color="auto" w:frame="1"/>
        </w:rPr>
        <w:t>cd /etc/init.d/</w:t>
      </w:r>
    </w:p>
    <w:p w14:paraId="3B495A2D" w14:textId="77777777" w:rsidR="00A35C8C" w:rsidRDefault="00A35C8C" w:rsidP="00A35C8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333333"/>
          <w:sz w:val="21"/>
          <w:szCs w:val="21"/>
          <w:bdr w:val="none" w:sz="0" w:space="0" w:color="auto" w:frame="1"/>
        </w:rPr>
        <w:t> </w:t>
      </w:r>
      <w:r>
        <w:rPr>
          <w:rStyle w:val="HTMLCode"/>
          <w:rFonts w:ascii="Consolas" w:eastAsiaTheme="minorEastAsia" w:hAnsi="Consolas" w:cs="Consolas"/>
          <w:color w:val="009900"/>
          <w:sz w:val="21"/>
          <w:szCs w:val="21"/>
          <w:bdr w:val="none" w:sz="0" w:space="0" w:color="auto" w:frame="1"/>
        </w:rPr>
        <w:t>642</w:t>
      </w:r>
      <w:r>
        <w:rPr>
          <w:rFonts w:ascii="Consolas" w:hAnsi="Consolas" w:cs="Consolas"/>
          <w:color w:val="333333"/>
          <w:sz w:val="21"/>
          <w:szCs w:val="21"/>
        </w:rPr>
        <w:t>  </w:t>
      </w:r>
      <w:r>
        <w:rPr>
          <w:rStyle w:val="HTMLCode"/>
          <w:rFonts w:ascii="Consolas" w:eastAsiaTheme="minorEastAsia" w:hAnsi="Consolas" w:cs="Consolas"/>
          <w:color w:val="000000"/>
          <w:sz w:val="21"/>
          <w:szCs w:val="21"/>
          <w:bdr w:val="none" w:sz="0" w:space="0" w:color="auto" w:frame="1"/>
        </w:rPr>
        <w:t>ls</w:t>
      </w:r>
    </w:p>
    <w:p w14:paraId="08154279" w14:textId="77777777" w:rsidR="00A35C8C" w:rsidRDefault="00A35C8C" w:rsidP="00A35C8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333333"/>
          <w:sz w:val="21"/>
          <w:szCs w:val="21"/>
          <w:bdr w:val="none" w:sz="0" w:space="0" w:color="auto" w:frame="1"/>
        </w:rPr>
        <w:t> </w:t>
      </w:r>
      <w:r>
        <w:rPr>
          <w:rStyle w:val="HTMLCode"/>
          <w:rFonts w:ascii="Consolas" w:eastAsiaTheme="minorEastAsia" w:hAnsi="Consolas" w:cs="Consolas"/>
          <w:color w:val="009900"/>
          <w:sz w:val="21"/>
          <w:szCs w:val="21"/>
          <w:bdr w:val="none" w:sz="0" w:space="0" w:color="auto" w:frame="1"/>
        </w:rPr>
        <w:t>643</w:t>
      </w:r>
      <w:r>
        <w:rPr>
          <w:rFonts w:ascii="Consolas" w:hAnsi="Consolas" w:cs="Consolas"/>
          <w:color w:val="333333"/>
          <w:sz w:val="21"/>
          <w:szCs w:val="21"/>
        </w:rPr>
        <w:t>  </w:t>
      </w:r>
      <w:r>
        <w:rPr>
          <w:rStyle w:val="HTMLCode"/>
          <w:rFonts w:ascii="Consolas" w:eastAsiaTheme="minorEastAsia" w:hAnsi="Consolas" w:cs="Consolas"/>
          <w:color w:val="000000"/>
          <w:sz w:val="21"/>
          <w:szCs w:val="21"/>
          <w:bdr w:val="none" w:sz="0" w:space="0" w:color="auto" w:frame="1"/>
        </w:rPr>
        <w:t>./apache-ignite stop</w:t>
      </w:r>
    </w:p>
    <w:p w14:paraId="32A3D26E" w14:textId="77777777" w:rsidR="00A35C8C" w:rsidRDefault="00A35C8C" w:rsidP="00A35C8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333333"/>
          <w:sz w:val="21"/>
          <w:szCs w:val="21"/>
          <w:bdr w:val="none" w:sz="0" w:space="0" w:color="auto" w:frame="1"/>
        </w:rPr>
        <w:t> </w:t>
      </w:r>
      <w:r>
        <w:rPr>
          <w:rStyle w:val="HTMLCode"/>
          <w:rFonts w:ascii="Consolas" w:eastAsiaTheme="minorEastAsia" w:hAnsi="Consolas" w:cs="Consolas"/>
          <w:color w:val="009900"/>
          <w:sz w:val="21"/>
          <w:szCs w:val="21"/>
          <w:bdr w:val="none" w:sz="0" w:space="0" w:color="auto" w:frame="1"/>
        </w:rPr>
        <w:t>644</w:t>
      </w:r>
      <w:r>
        <w:rPr>
          <w:rFonts w:ascii="Consolas" w:hAnsi="Consolas" w:cs="Consolas"/>
          <w:color w:val="333333"/>
          <w:sz w:val="21"/>
          <w:szCs w:val="21"/>
        </w:rPr>
        <w:t>  </w:t>
      </w:r>
      <w:r>
        <w:rPr>
          <w:rStyle w:val="HTMLCode"/>
          <w:rFonts w:ascii="Consolas" w:eastAsiaTheme="minorEastAsia" w:hAnsi="Consolas" w:cs="Consolas"/>
          <w:color w:val="000000"/>
          <w:sz w:val="21"/>
          <w:szCs w:val="21"/>
          <w:bdr w:val="none" w:sz="0" w:space="0" w:color="auto" w:frame="1"/>
        </w:rPr>
        <w:t>cd /usr/share/apache-ignite/bin/</w:t>
      </w:r>
    </w:p>
    <w:p w14:paraId="51CCA1D2" w14:textId="77777777" w:rsidR="00A35C8C" w:rsidRDefault="00A35C8C" w:rsidP="00A35C8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333333"/>
          <w:sz w:val="21"/>
          <w:szCs w:val="21"/>
          <w:bdr w:val="none" w:sz="0" w:space="0" w:color="auto" w:frame="1"/>
        </w:rPr>
        <w:t> </w:t>
      </w:r>
      <w:r>
        <w:rPr>
          <w:rStyle w:val="HTMLCode"/>
          <w:rFonts w:ascii="Consolas" w:eastAsiaTheme="minorEastAsia" w:hAnsi="Consolas" w:cs="Consolas"/>
          <w:color w:val="009900"/>
          <w:sz w:val="21"/>
          <w:szCs w:val="21"/>
          <w:bdr w:val="none" w:sz="0" w:space="0" w:color="auto" w:frame="1"/>
        </w:rPr>
        <w:t>645</w:t>
      </w:r>
      <w:r>
        <w:rPr>
          <w:rFonts w:ascii="Consolas" w:hAnsi="Consolas" w:cs="Consolas"/>
          <w:color w:val="333333"/>
          <w:sz w:val="21"/>
          <w:szCs w:val="21"/>
        </w:rPr>
        <w:t>  </w:t>
      </w:r>
      <w:r>
        <w:rPr>
          <w:rStyle w:val="HTMLCode"/>
          <w:rFonts w:ascii="Consolas" w:eastAsiaTheme="minorEastAsia" w:hAnsi="Consolas" w:cs="Consolas"/>
          <w:color w:val="000000"/>
          <w:sz w:val="21"/>
          <w:szCs w:val="21"/>
          <w:bdr w:val="none" w:sz="0" w:space="0" w:color="auto" w:frame="1"/>
        </w:rPr>
        <w:t>./ignitevisorcmd.sh</w:t>
      </w:r>
    </w:p>
    <w:p w14:paraId="3268E9A7" w14:textId="77777777" w:rsidR="00A35C8C" w:rsidRDefault="00A35C8C" w:rsidP="00A35C8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333333"/>
          <w:sz w:val="21"/>
          <w:szCs w:val="21"/>
          <w:bdr w:val="none" w:sz="0" w:space="0" w:color="auto" w:frame="1"/>
        </w:rPr>
        <w:t> </w:t>
      </w:r>
      <w:r>
        <w:rPr>
          <w:rStyle w:val="HTMLCode"/>
          <w:rFonts w:ascii="Consolas" w:eastAsiaTheme="minorEastAsia" w:hAnsi="Consolas" w:cs="Consolas"/>
          <w:color w:val="009900"/>
          <w:sz w:val="21"/>
          <w:szCs w:val="21"/>
          <w:bdr w:val="none" w:sz="0" w:space="0" w:color="auto" w:frame="1"/>
        </w:rPr>
        <w:t>646</w:t>
      </w:r>
      <w:r>
        <w:rPr>
          <w:rFonts w:ascii="Consolas" w:hAnsi="Consolas" w:cs="Consolas"/>
          <w:color w:val="333333"/>
          <w:sz w:val="21"/>
          <w:szCs w:val="21"/>
        </w:rPr>
        <w:t>   </w:t>
      </w:r>
      <w:r>
        <w:rPr>
          <w:rStyle w:val="HTMLCode"/>
          <w:rFonts w:ascii="Consolas" w:eastAsiaTheme="minorEastAsia" w:hAnsi="Consolas" w:cs="Consolas"/>
          <w:color w:val="000000"/>
          <w:sz w:val="21"/>
          <w:szCs w:val="21"/>
          <w:bdr w:val="none" w:sz="0" w:space="0" w:color="auto" w:frame="1"/>
        </w:rPr>
        <w:t>cd /etc/init.d/</w:t>
      </w:r>
    </w:p>
    <w:p w14:paraId="7DD888E0" w14:textId="77777777" w:rsidR="00A35C8C" w:rsidRDefault="00A35C8C" w:rsidP="00A35C8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333333"/>
          <w:sz w:val="21"/>
          <w:szCs w:val="21"/>
          <w:bdr w:val="none" w:sz="0" w:space="0" w:color="auto" w:frame="1"/>
        </w:rPr>
        <w:lastRenderedPageBreak/>
        <w:t> </w:t>
      </w:r>
      <w:r>
        <w:rPr>
          <w:rStyle w:val="HTMLCode"/>
          <w:rFonts w:ascii="Consolas" w:eastAsiaTheme="minorEastAsia" w:hAnsi="Consolas" w:cs="Consolas"/>
          <w:color w:val="009900"/>
          <w:sz w:val="21"/>
          <w:szCs w:val="21"/>
          <w:bdr w:val="none" w:sz="0" w:space="0" w:color="auto" w:frame="1"/>
        </w:rPr>
        <w:t>647</w:t>
      </w:r>
      <w:r>
        <w:rPr>
          <w:rFonts w:ascii="Consolas" w:hAnsi="Consolas" w:cs="Consolas"/>
          <w:color w:val="333333"/>
          <w:sz w:val="21"/>
          <w:szCs w:val="21"/>
        </w:rPr>
        <w:t>  </w:t>
      </w:r>
      <w:r>
        <w:rPr>
          <w:rStyle w:val="HTMLCode"/>
          <w:rFonts w:ascii="Consolas" w:eastAsiaTheme="minorEastAsia" w:hAnsi="Consolas" w:cs="Consolas"/>
          <w:color w:val="000000"/>
          <w:sz w:val="21"/>
          <w:szCs w:val="21"/>
          <w:bdr w:val="none" w:sz="0" w:space="0" w:color="auto" w:frame="1"/>
        </w:rPr>
        <w:t>./apache-ignite start</w:t>
      </w:r>
    </w:p>
    <w:p w14:paraId="7707F813" w14:textId="77777777" w:rsidR="00A35C8C" w:rsidRDefault="00A35C8C" w:rsidP="00A35C8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333333"/>
          <w:sz w:val="21"/>
          <w:szCs w:val="21"/>
          <w:bdr w:val="none" w:sz="0" w:space="0" w:color="auto" w:frame="1"/>
        </w:rPr>
        <w:t> </w:t>
      </w:r>
      <w:r>
        <w:rPr>
          <w:rStyle w:val="HTMLCode"/>
          <w:rFonts w:ascii="Consolas" w:eastAsiaTheme="minorEastAsia" w:hAnsi="Consolas" w:cs="Consolas"/>
          <w:color w:val="009900"/>
          <w:sz w:val="21"/>
          <w:szCs w:val="21"/>
          <w:bdr w:val="none" w:sz="0" w:space="0" w:color="auto" w:frame="1"/>
        </w:rPr>
        <w:t>648</w:t>
      </w:r>
      <w:r>
        <w:rPr>
          <w:rFonts w:ascii="Consolas" w:hAnsi="Consolas" w:cs="Consolas"/>
          <w:color w:val="333333"/>
          <w:sz w:val="21"/>
          <w:szCs w:val="21"/>
        </w:rPr>
        <w:t>  </w:t>
      </w:r>
      <w:r>
        <w:rPr>
          <w:rStyle w:val="HTMLCode"/>
          <w:rFonts w:ascii="Consolas" w:eastAsiaTheme="minorEastAsia" w:hAnsi="Consolas" w:cs="Consolas"/>
          <w:color w:val="000000"/>
          <w:sz w:val="21"/>
          <w:szCs w:val="21"/>
          <w:bdr w:val="none" w:sz="0" w:space="0" w:color="auto" w:frame="1"/>
        </w:rPr>
        <w:t>./apache-ignite status</w:t>
      </w:r>
    </w:p>
    <w:p w14:paraId="07C4F71A" w14:textId="77777777" w:rsidR="00A35C8C" w:rsidRDefault="00A35C8C" w:rsidP="00A35C8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333333"/>
          <w:sz w:val="21"/>
          <w:szCs w:val="21"/>
          <w:bdr w:val="none" w:sz="0" w:space="0" w:color="auto" w:frame="1"/>
        </w:rPr>
        <w:t> </w:t>
      </w:r>
      <w:r>
        <w:rPr>
          <w:rStyle w:val="HTMLCode"/>
          <w:rFonts w:ascii="Consolas" w:eastAsiaTheme="minorEastAsia" w:hAnsi="Consolas" w:cs="Consolas"/>
          <w:color w:val="009900"/>
          <w:sz w:val="21"/>
          <w:szCs w:val="21"/>
          <w:bdr w:val="none" w:sz="0" w:space="0" w:color="auto" w:frame="1"/>
        </w:rPr>
        <w:t>649</w:t>
      </w:r>
      <w:r>
        <w:rPr>
          <w:rFonts w:ascii="Consolas" w:hAnsi="Consolas" w:cs="Consolas"/>
          <w:color w:val="333333"/>
          <w:sz w:val="21"/>
          <w:szCs w:val="21"/>
        </w:rPr>
        <w:t>  </w:t>
      </w:r>
      <w:r>
        <w:rPr>
          <w:rStyle w:val="HTMLCode"/>
          <w:rFonts w:ascii="Consolas" w:eastAsiaTheme="minorEastAsia" w:hAnsi="Consolas" w:cs="Consolas"/>
          <w:color w:val="000000"/>
          <w:sz w:val="21"/>
          <w:szCs w:val="21"/>
          <w:bdr w:val="none" w:sz="0" w:space="0" w:color="auto" w:frame="1"/>
        </w:rPr>
        <w:t>cd -</w:t>
      </w:r>
    </w:p>
    <w:p w14:paraId="2A486036" w14:textId="77777777" w:rsidR="00A35C8C" w:rsidRDefault="00A35C8C" w:rsidP="00A35C8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333333"/>
          <w:sz w:val="21"/>
          <w:szCs w:val="21"/>
          <w:bdr w:val="none" w:sz="0" w:space="0" w:color="auto" w:frame="1"/>
        </w:rPr>
        <w:t> </w:t>
      </w:r>
      <w:r>
        <w:rPr>
          <w:rStyle w:val="HTMLCode"/>
          <w:rFonts w:ascii="Consolas" w:eastAsiaTheme="minorEastAsia" w:hAnsi="Consolas" w:cs="Consolas"/>
          <w:color w:val="009900"/>
          <w:sz w:val="21"/>
          <w:szCs w:val="21"/>
          <w:bdr w:val="none" w:sz="0" w:space="0" w:color="auto" w:frame="1"/>
        </w:rPr>
        <w:t>650</w:t>
      </w:r>
      <w:r>
        <w:rPr>
          <w:rFonts w:ascii="Consolas" w:hAnsi="Consolas" w:cs="Consolas"/>
          <w:color w:val="333333"/>
          <w:sz w:val="21"/>
          <w:szCs w:val="21"/>
        </w:rPr>
        <w:t>  </w:t>
      </w:r>
      <w:r>
        <w:rPr>
          <w:rStyle w:val="HTMLCode"/>
          <w:rFonts w:ascii="Consolas" w:eastAsiaTheme="minorEastAsia" w:hAnsi="Consolas" w:cs="Consolas"/>
          <w:color w:val="000000"/>
          <w:sz w:val="21"/>
          <w:szCs w:val="21"/>
          <w:bdr w:val="none" w:sz="0" w:space="0" w:color="auto" w:frame="1"/>
        </w:rPr>
        <w:t>./ignitevisorcmd.sh</w:t>
      </w:r>
    </w:p>
    <w:p w14:paraId="359FC133" w14:textId="77777777" w:rsidR="00A35C8C" w:rsidRDefault="00A35C8C" w:rsidP="00A35C8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333333"/>
          <w:sz w:val="21"/>
          <w:szCs w:val="21"/>
          <w:bdr w:val="none" w:sz="0" w:space="0" w:color="auto" w:frame="1"/>
        </w:rPr>
        <w:t> </w:t>
      </w:r>
      <w:r>
        <w:rPr>
          <w:rStyle w:val="HTMLCode"/>
          <w:rFonts w:ascii="Consolas" w:eastAsiaTheme="minorEastAsia" w:hAnsi="Consolas" w:cs="Consolas"/>
          <w:color w:val="009900"/>
          <w:sz w:val="21"/>
          <w:szCs w:val="21"/>
          <w:bdr w:val="none" w:sz="0" w:space="0" w:color="auto" w:frame="1"/>
        </w:rPr>
        <w:t>651</w:t>
      </w:r>
      <w:r>
        <w:rPr>
          <w:rFonts w:ascii="Consolas" w:hAnsi="Consolas" w:cs="Consolas"/>
          <w:color w:val="333333"/>
          <w:sz w:val="21"/>
          <w:szCs w:val="21"/>
        </w:rPr>
        <w:t>  </w:t>
      </w:r>
      <w:r>
        <w:rPr>
          <w:rStyle w:val="HTMLCode"/>
          <w:rFonts w:ascii="Consolas" w:eastAsiaTheme="minorEastAsia" w:hAnsi="Consolas" w:cs="Consolas"/>
          <w:color w:val="000000"/>
          <w:sz w:val="21"/>
          <w:szCs w:val="21"/>
          <w:bdr w:val="none" w:sz="0" w:space="0" w:color="auto" w:frame="1"/>
        </w:rPr>
        <w:t>vim ignitevisorcmd.sh</w:t>
      </w:r>
    </w:p>
    <w:p w14:paraId="4CC3833D" w14:textId="77777777" w:rsidR="00A35C8C" w:rsidRDefault="00A35C8C" w:rsidP="00A35C8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333333"/>
          <w:sz w:val="21"/>
          <w:szCs w:val="21"/>
          <w:bdr w:val="none" w:sz="0" w:space="0" w:color="auto" w:frame="1"/>
        </w:rPr>
        <w:t> </w:t>
      </w:r>
      <w:r>
        <w:rPr>
          <w:rStyle w:val="HTMLCode"/>
          <w:rFonts w:ascii="Consolas" w:eastAsiaTheme="minorEastAsia" w:hAnsi="Consolas" w:cs="Consolas"/>
          <w:color w:val="009900"/>
          <w:sz w:val="21"/>
          <w:szCs w:val="21"/>
          <w:bdr w:val="none" w:sz="0" w:space="0" w:color="auto" w:frame="1"/>
        </w:rPr>
        <w:t>652</w:t>
      </w:r>
      <w:r>
        <w:rPr>
          <w:rFonts w:ascii="Consolas" w:hAnsi="Consolas" w:cs="Consolas"/>
          <w:color w:val="333333"/>
          <w:sz w:val="21"/>
          <w:szCs w:val="21"/>
        </w:rPr>
        <w:t>  </w:t>
      </w:r>
      <w:r>
        <w:rPr>
          <w:rStyle w:val="HTMLCode"/>
          <w:rFonts w:ascii="Consolas" w:eastAsiaTheme="minorEastAsia" w:hAnsi="Consolas" w:cs="Consolas"/>
          <w:color w:val="000000"/>
          <w:sz w:val="21"/>
          <w:szCs w:val="21"/>
          <w:bdr w:val="none" w:sz="0" w:space="0" w:color="auto" w:frame="1"/>
        </w:rPr>
        <w:t>cd -</w:t>
      </w:r>
    </w:p>
    <w:p w14:paraId="038EA078" w14:textId="77777777" w:rsidR="00A35C8C" w:rsidRDefault="00A35C8C" w:rsidP="00A35C8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333333"/>
          <w:sz w:val="21"/>
          <w:szCs w:val="21"/>
          <w:bdr w:val="none" w:sz="0" w:space="0" w:color="auto" w:frame="1"/>
        </w:rPr>
        <w:t> </w:t>
      </w:r>
      <w:r>
        <w:rPr>
          <w:rStyle w:val="HTMLCode"/>
          <w:rFonts w:ascii="Consolas" w:eastAsiaTheme="minorEastAsia" w:hAnsi="Consolas" w:cs="Consolas"/>
          <w:color w:val="009900"/>
          <w:sz w:val="21"/>
          <w:szCs w:val="21"/>
          <w:bdr w:val="none" w:sz="0" w:space="0" w:color="auto" w:frame="1"/>
        </w:rPr>
        <w:t>653</w:t>
      </w:r>
      <w:r>
        <w:rPr>
          <w:rFonts w:ascii="Consolas" w:hAnsi="Consolas" w:cs="Consolas"/>
          <w:color w:val="333333"/>
          <w:sz w:val="21"/>
          <w:szCs w:val="21"/>
        </w:rPr>
        <w:t>  </w:t>
      </w:r>
      <w:r>
        <w:rPr>
          <w:rStyle w:val="HTMLCode"/>
          <w:rFonts w:ascii="Consolas" w:eastAsiaTheme="minorEastAsia" w:hAnsi="Consolas" w:cs="Consolas"/>
          <w:color w:val="000000"/>
          <w:sz w:val="21"/>
          <w:szCs w:val="21"/>
          <w:bdr w:val="none" w:sz="0" w:space="0" w:color="auto" w:frame="1"/>
        </w:rPr>
        <w:t>./apache-ignite status</w:t>
      </w:r>
    </w:p>
    <w:p w14:paraId="11AEBEE3" w14:textId="77777777" w:rsidR="00A35C8C" w:rsidRDefault="00A35C8C" w:rsidP="00A35C8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333333"/>
          <w:sz w:val="21"/>
          <w:szCs w:val="21"/>
          <w:bdr w:val="none" w:sz="0" w:space="0" w:color="auto" w:frame="1"/>
        </w:rPr>
        <w:t> </w:t>
      </w:r>
      <w:r>
        <w:rPr>
          <w:rStyle w:val="HTMLCode"/>
          <w:rFonts w:ascii="Consolas" w:eastAsiaTheme="minorEastAsia" w:hAnsi="Consolas" w:cs="Consolas"/>
          <w:color w:val="009900"/>
          <w:sz w:val="21"/>
          <w:szCs w:val="21"/>
          <w:bdr w:val="none" w:sz="0" w:space="0" w:color="auto" w:frame="1"/>
        </w:rPr>
        <w:t>654</w:t>
      </w:r>
      <w:r>
        <w:rPr>
          <w:rFonts w:ascii="Consolas" w:hAnsi="Consolas" w:cs="Consolas"/>
          <w:color w:val="333333"/>
          <w:sz w:val="21"/>
          <w:szCs w:val="21"/>
        </w:rPr>
        <w:t>  </w:t>
      </w:r>
      <w:r>
        <w:rPr>
          <w:rStyle w:val="HTMLCode"/>
          <w:rFonts w:ascii="Consolas" w:eastAsiaTheme="minorEastAsia" w:hAnsi="Consolas" w:cs="Consolas"/>
          <w:color w:val="000000"/>
          <w:sz w:val="21"/>
          <w:szCs w:val="21"/>
          <w:bdr w:val="none" w:sz="0" w:space="0" w:color="auto" w:frame="1"/>
        </w:rPr>
        <w:t>./apache-ignite stop</w:t>
      </w:r>
    </w:p>
    <w:p w14:paraId="77DDD324" w14:textId="77777777" w:rsidR="00A35C8C" w:rsidRDefault="00A35C8C" w:rsidP="00A35C8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333333"/>
          <w:sz w:val="21"/>
          <w:szCs w:val="21"/>
          <w:bdr w:val="none" w:sz="0" w:space="0" w:color="auto" w:frame="1"/>
        </w:rPr>
        <w:t> </w:t>
      </w:r>
      <w:r>
        <w:rPr>
          <w:rStyle w:val="HTMLCode"/>
          <w:rFonts w:ascii="Consolas" w:eastAsiaTheme="minorEastAsia" w:hAnsi="Consolas" w:cs="Consolas"/>
          <w:color w:val="009900"/>
          <w:sz w:val="21"/>
          <w:szCs w:val="21"/>
          <w:bdr w:val="none" w:sz="0" w:space="0" w:color="auto" w:frame="1"/>
        </w:rPr>
        <w:t>655</w:t>
      </w:r>
      <w:r>
        <w:rPr>
          <w:rFonts w:ascii="Consolas" w:hAnsi="Consolas" w:cs="Consolas"/>
          <w:color w:val="333333"/>
          <w:sz w:val="21"/>
          <w:szCs w:val="21"/>
        </w:rPr>
        <w:t>  </w:t>
      </w:r>
      <w:r>
        <w:rPr>
          <w:rStyle w:val="HTMLCode"/>
          <w:rFonts w:ascii="Consolas" w:eastAsiaTheme="minorEastAsia" w:hAnsi="Consolas" w:cs="Consolas"/>
          <w:color w:val="000000"/>
          <w:sz w:val="21"/>
          <w:szCs w:val="21"/>
          <w:bdr w:val="none" w:sz="0" w:space="0" w:color="auto" w:frame="1"/>
        </w:rPr>
        <w:t>./apache-ignite status</w:t>
      </w:r>
    </w:p>
    <w:p w14:paraId="13FA13A0" w14:textId="77777777" w:rsidR="00A35C8C" w:rsidRDefault="00A35C8C" w:rsidP="00A35C8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333333"/>
          <w:sz w:val="21"/>
          <w:szCs w:val="21"/>
          <w:bdr w:val="none" w:sz="0" w:space="0" w:color="auto" w:frame="1"/>
        </w:rPr>
        <w:t> </w:t>
      </w:r>
      <w:r>
        <w:rPr>
          <w:rStyle w:val="HTMLCode"/>
          <w:rFonts w:ascii="Consolas" w:eastAsiaTheme="minorEastAsia" w:hAnsi="Consolas" w:cs="Consolas"/>
          <w:color w:val="009900"/>
          <w:sz w:val="21"/>
          <w:szCs w:val="21"/>
          <w:bdr w:val="none" w:sz="0" w:space="0" w:color="auto" w:frame="1"/>
        </w:rPr>
        <w:t>656</w:t>
      </w:r>
      <w:r>
        <w:rPr>
          <w:rFonts w:ascii="Consolas" w:hAnsi="Consolas" w:cs="Consolas"/>
          <w:color w:val="333333"/>
          <w:sz w:val="21"/>
          <w:szCs w:val="21"/>
        </w:rPr>
        <w:t>  </w:t>
      </w:r>
      <w:r>
        <w:rPr>
          <w:rStyle w:val="HTMLCode"/>
          <w:rFonts w:ascii="Consolas" w:eastAsiaTheme="minorEastAsia" w:hAnsi="Consolas" w:cs="Consolas"/>
          <w:color w:val="000000"/>
          <w:sz w:val="21"/>
          <w:szCs w:val="21"/>
          <w:bdr w:val="none" w:sz="0" w:space="0" w:color="auto" w:frame="1"/>
        </w:rPr>
        <w:t>./apache-ignite start</w:t>
      </w:r>
    </w:p>
    <w:p w14:paraId="7BCFAB3A" w14:textId="77777777" w:rsidR="00A35C8C" w:rsidRDefault="00A35C8C" w:rsidP="00A35C8C">
      <w:pPr>
        <w:shd w:val="clear" w:color="auto" w:fill="FFFFFF"/>
        <w:spacing w:line="300" w:lineRule="atLeast"/>
        <w:textAlignment w:val="baseline"/>
        <w:rPr>
          <w:rFonts w:ascii="Consolas" w:hAnsi="Consolas" w:cs="Consolas"/>
          <w:color w:val="333333"/>
          <w:sz w:val="21"/>
          <w:szCs w:val="21"/>
        </w:rPr>
      </w:pPr>
      <w:r>
        <w:rPr>
          <w:rStyle w:val="HTMLCode"/>
          <w:rFonts w:ascii="Consolas" w:eastAsiaTheme="minorEastAsia" w:hAnsi="Consolas" w:cs="Consolas"/>
          <w:color w:val="333333"/>
          <w:sz w:val="21"/>
          <w:szCs w:val="21"/>
          <w:bdr w:val="none" w:sz="0" w:space="0" w:color="auto" w:frame="1"/>
        </w:rPr>
        <w:t> </w:t>
      </w:r>
      <w:r>
        <w:rPr>
          <w:rStyle w:val="HTMLCode"/>
          <w:rFonts w:ascii="Consolas" w:eastAsiaTheme="minorEastAsia" w:hAnsi="Consolas" w:cs="Consolas"/>
          <w:color w:val="009900"/>
          <w:sz w:val="21"/>
          <w:szCs w:val="21"/>
          <w:bdr w:val="none" w:sz="0" w:space="0" w:color="auto" w:frame="1"/>
        </w:rPr>
        <w:t>657</w:t>
      </w:r>
      <w:r>
        <w:rPr>
          <w:rFonts w:ascii="Consolas" w:hAnsi="Consolas" w:cs="Consolas"/>
          <w:color w:val="333333"/>
          <w:sz w:val="21"/>
          <w:szCs w:val="21"/>
        </w:rPr>
        <w:t>  </w:t>
      </w:r>
      <w:r>
        <w:rPr>
          <w:rStyle w:val="HTMLCode"/>
          <w:rFonts w:ascii="Consolas" w:eastAsiaTheme="minorEastAsia" w:hAnsi="Consolas" w:cs="Consolas"/>
          <w:color w:val="000000"/>
          <w:sz w:val="21"/>
          <w:szCs w:val="21"/>
          <w:bdr w:val="none" w:sz="0" w:space="0" w:color="auto" w:frame="1"/>
        </w:rPr>
        <w:t>cd -</w:t>
      </w:r>
    </w:p>
    <w:p w14:paraId="74BFA5EC" w14:textId="3E64F556" w:rsidR="00256486" w:rsidRDefault="00256486" w:rsidP="0027079F"/>
    <w:p w14:paraId="4224BC22" w14:textId="165240AB" w:rsidR="00507E1C" w:rsidRDefault="00507E1C" w:rsidP="0027079F"/>
    <w:p w14:paraId="3302957A" w14:textId="77777777" w:rsidR="00507E1C" w:rsidRDefault="00507E1C" w:rsidP="00507E1C">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How to use jprofiler to run local perfguard tests</w:t>
      </w:r>
    </w:p>
    <w:p w14:paraId="052D4A95" w14:textId="77777777" w:rsidR="00507E1C" w:rsidRDefault="00507E1C" w:rsidP="00507E1C">
      <w:pPr>
        <w:pStyle w:val="NormalWeb"/>
        <w:shd w:val="clear" w:color="auto" w:fill="FFFFFF"/>
        <w:spacing w:before="0" w:beforeAutospacing="0" w:after="0" w:afterAutospacing="0"/>
        <w:rPr>
          <w:rFonts w:ascii="Segoe UI" w:hAnsi="Segoe UI" w:cs="Segoe UI"/>
          <w:color w:val="242424"/>
          <w:sz w:val="21"/>
          <w:szCs w:val="21"/>
        </w:rPr>
      </w:pPr>
    </w:p>
    <w:p w14:paraId="3592E0C4" w14:textId="77777777" w:rsidR="00507E1C" w:rsidRDefault="00507E1C" w:rsidP="00507E1C">
      <w:pPr>
        <w:numPr>
          <w:ilvl w:val="0"/>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create perfguard db with info at:</w:t>
      </w:r>
      <w:r>
        <w:rPr>
          <w:rFonts w:ascii="Segoe UI" w:hAnsi="Segoe UI" w:cs="Segoe UI"/>
          <w:color w:val="242424"/>
          <w:sz w:val="21"/>
          <w:szCs w:val="21"/>
        </w:rPr>
        <w:br/>
      </w:r>
      <w:hyperlink r:id="rId65" w:tgtFrame="_blank" w:tooltip="https://confluence.solium.com/display/dev/2021/04/12/running+perfguard+test+in+macos" w:history="1">
        <w:r>
          <w:rPr>
            <w:rStyle w:val="Hyperlink"/>
            <w:rFonts w:ascii="Segoe UI" w:hAnsi="Segoe UI" w:cs="Segoe UI"/>
            <w:color w:val="6264A7"/>
            <w:sz w:val="21"/>
            <w:szCs w:val="21"/>
          </w:rPr>
          <w:t>https://confluence.solium.com/display/DEV/2021/04/12/Running+PerfGuard+Test+In+MacOS</w:t>
        </w:r>
      </w:hyperlink>
    </w:p>
    <w:p w14:paraId="5EC5803D" w14:textId="77777777" w:rsidR="00507E1C" w:rsidRDefault="00507E1C" w:rsidP="00507E1C">
      <w:pPr>
        <w:numPr>
          <w:ilvl w:val="0"/>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configure jprofiler as per the link below:</w:t>
      </w:r>
      <w:r>
        <w:rPr>
          <w:rFonts w:ascii="Segoe UI" w:hAnsi="Segoe UI" w:cs="Segoe UI"/>
          <w:color w:val="242424"/>
          <w:sz w:val="21"/>
          <w:szCs w:val="21"/>
        </w:rPr>
        <w:br/>
      </w:r>
      <w:hyperlink r:id="rId66" w:tgtFrame="_blank" w:tooltip="https://confluence.solium.com/display/dev/using+jprofiler+with+perfguard+tests" w:history="1">
        <w:r>
          <w:rPr>
            <w:rStyle w:val="Hyperlink"/>
            <w:rFonts w:ascii="Segoe UI" w:hAnsi="Segoe UI" w:cs="Segoe UI"/>
            <w:color w:val="6264A7"/>
            <w:sz w:val="21"/>
            <w:szCs w:val="21"/>
          </w:rPr>
          <w:t>https://confluence.solium.com/display/DEV/Using+JProfiler+with+Perfguard+Tests</w:t>
        </w:r>
      </w:hyperlink>
    </w:p>
    <w:p w14:paraId="59D59779" w14:textId="77777777" w:rsidR="00507E1C" w:rsidRDefault="00507E1C" w:rsidP="00507E1C">
      <w:pPr>
        <w:numPr>
          <w:ilvl w:val="1"/>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you can skip the step related to editing domain/startWebLogic.sh</w:t>
      </w:r>
    </w:p>
    <w:p w14:paraId="7220EBB3" w14:textId="77777777" w:rsidR="00507E1C" w:rsidRDefault="00507E1C" w:rsidP="00507E1C">
      <w:pPr>
        <w:numPr>
          <w:ilvl w:val="1"/>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NOTE: It's a good idea to save the script and file changes in a git stash to be used later if needed</w:t>
      </w:r>
    </w:p>
    <w:p w14:paraId="73FF1DB2" w14:textId="77777777" w:rsidR="00507E1C" w:rsidRDefault="00507E1C" w:rsidP="00507E1C">
      <w:pPr>
        <w:numPr>
          <w:ilvl w:val="0"/>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to checkout the commit for a specific perfguard run (ie. before and after runs), go to the Status/default page for the build number, and scroll down to the bottom, the revision listed for refs/remotes/origin/develop_stable is the commit for that build to check out locally</w:t>
      </w:r>
    </w:p>
    <w:p w14:paraId="1D23369E" w14:textId="77777777" w:rsidR="00507E1C" w:rsidRDefault="00507E1C" w:rsidP="00507E1C">
      <w:pPr>
        <w:numPr>
          <w:ilvl w:val="0"/>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If running single test, right click the test, go to Modify Run Configuration, and for VM options add "-Dperfguard.profile=true" (without the quotes).</w:t>
      </w:r>
    </w:p>
    <w:p w14:paraId="6AF3161A" w14:textId="77777777" w:rsidR="00507E1C" w:rsidRDefault="00507E1C" w:rsidP="00507E1C">
      <w:pPr>
        <w:numPr>
          <w:ilvl w:val="1"/>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NOTE: Will likely need to do this for all tests that want to run.</w:t>
      </w:r>
    </w:p>
    <w:p w14:paraId="0AA3C0F6" w14:textId="77777777" w:rsidR="00507E1C" w:rsidRDefault="00507E1C" w:rsidP="00507E1C">
      <w:pPr>
        <w:numPr>
          <w:ilvl w:val="0"/>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start jprofiler, select WebLogic Server 12c on localhost, DO NOT CLICK START</w:t>
      </w:r>
    </w:p>
    <w:p w14:paraId="472E44DB" w14:textId="77777777" w:rsidR="00507E1C" w:rsidRDefault="00507E1C" w:rsidP="00507E1C">
      <w:pPr>
        <w:numPr>
          <w:ilvl w:val="0"/>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run perfguard test in intellij (IMPORTANT: Only run one at a time, errors can occur if run multiple at once)</w:t>
      </w:r>
    </w:p>
    <w:p w14:paraId="551454D5" w14:textId="77777777" w:rsidR="00507E1C" w:rsidRDefault="00507E1C" w:rsidP="00507E1C">
      <w:pPr>
        <w:numPr>
          <w:ilvl w:val="1"/>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NOTE: The first time you run the perfGuard test, stop recording right after you connect with jprofiler. Then start recording and run a second time with everything warmed up.</w:t>
      </w:r>
    </w:p>
    <w:p w14:paraId="08074FF7" w14:textId="77777777" w:rsidR="00507E1C" w:rsidRDefault="00507E1C" w:rsidP="00507E1C">
      <w:pPr>
        <w:numPr>
          <w:ilvl w:val="1"/>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once you see "startSw.sh&gt; JProfiler&gt; Waiting for a connection from the JProfiler GUI ...", quickly switch to the open jprofiler window and click Start, for Profiling settings select Template: Sampling for CPU profiling, for Initial recording profile select "CPU recording", click OK</w:t>
      </w:r>
    </w:p>
    <w:p w14:paraId="1B936F61" w14:textId="77777777" w:rsidR="00507E1C" w:rsidRDefault="00507E1C" w:rsidP="00507E1C">
      <w:pPr>
        <w:numPr>
          <w:ilvl w:val="1"/>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if you miss starting jprofiler, you will see the error below:</w:t>
      </w:r>
      <w:r>
        <w:rPr>
          <w:rFonts w:ascii="Segoe UI" w:hAnsi="Segoe UI" w:cs="Segoe UI"/>
          <w:color w:val="242424"/>
          <w:sz w:val="21"/>
          <w:szCs w:val="21"/>
        </w:rPr>
        <w:br/>
        <w:t>startSw.sh&gt; ERROR: Weblogic still not up after 100 tries</w:t>
      </w:r>
    </w:p>
    <w:p w14:paraId="02249C02" w14:textId="77777777" w:rsidR="00507E1C" w:rsidRDefault="00507E1C" w:rsidP="00507E1C">
      <w:pPr>
        <w:numPr>
          <w:ilvl w:val="1"/>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if could not connect to weblogic errors, kill off all instances</w:t>
      </w:r>
    </w:p>
    <w:p w14:paraId="51819BF1" w14:textId="77777777" w:rsidR="00507E1C" w:rsidRDefault="00507E1C" w:rsidP="00507E1C">
      <w:pPr>
        <w:numPr>
          <w:ilvl w:val="2"/>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cd ~/dev/shareworks/tools/tarpit</w:t>
      </w:r>
    </w:p>
    <w:p w14:paraId="744854A0" w14:textId="77777777" w:rsidR="00507E1C" w:rsidRDefault="00507E1C" w:rsidP="00507E1C">
      <w:pPr>
        <w:numPr>
          <w:ilvl w:val="2"/>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./killSw.sh</w:t>
      </w:r>
    </w:p>
    <w:p w14:paraId="15E37A6F" w14:textId="77777777" w:rsidR="00507E1C" w:rsidRDefault="00507E1C" w:rsidP="00507E1C">
      <w:pPr>
        <w:numPr>
          <w:ilvl w:val="0"/>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after the perfguard test completes, click Stop Recordings button (not Stop) and then Save Snapshot button to save the results</w:t>
      </w:r>
    </w:p>
    <w:p w14:paraId="52DCB4FD" w14:textId="77777777" w:rsidR="00507E1C" w:rsidRDefault="00507E1C" w:rsidP="00507E1C">
      <w:pPr>
        <w:numPr>
          <w:ilvl w:val="0"/>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to view the timing for the different code paths, go to CPU views, Call Tree</w:t>
      </w:r>
    </w:p>
    <w:p w14:paraId="78181E61" w14:textId="77777777" w:rsidR="00507E1C" w:rsidRDefault="00507E1C" w:rsidP="00507E1C">
      <w:pPr>
        <w:numPr>
          <w:ilvl w:val="0"/>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lastRenderedPageBreak/>
        <w:t>if you are running a data import perfguard testS and get errors similar to the one below, make sure you are only running one test at a time, and try running the failing test a second time</w:t>
      </w:r>
    </w:p>
    <w:p w14:paraId="50527296" w14:textId="77777777" w:rsidR="00507E1C" w:rsidRDefault="00507E1C" w:rsidP="00507E1C">
      <w:pPr>
        <w:numPr>
          <w:ilvl w:val="1"/>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IDIJE-01: ERROR: TEST EXITING BEFORE ENSUREING ALL DI JOBS HAVE COMPLETED!</w:t>
      </w:r>
    </w:p>
    <w:p w14:paraId="0602CE5F" w14:textId="77777777" w:rsidR="00507E1C" w:rsidRDefault="00507E1C" w:rsidP="00507E1C">
      <w:pPr>
        <w:numPr>
          <w:ilvl w:val="0"/>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best to run all perfguard tests a second time so everything is preloaded from the first run</w:t>
      </w:r>
    </w:p>
    <w:p w14:paraId="34B3B8E0" w14:textId="77777777" w:rsidR="00507E1C" w:rsidRDefault="00507E1C" w:rsidP="00507E1C">
      <w:pPr>
        <w:numPr>
          <w:ilvl w:val="1"/>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to do this click Start Recordings in jprofiler (this should clear out the previous results), run the test again from intellij</w:t>
      </w:r>
    </w:p>
    <w:p w14:paraId="6DC84336" w14:textId="77777777" w:rsidR="00507E1C" w:rsidRDefault="00507E1C" w:rsidP="00507E1C">
      <w:pPr>
        <w:numPr>
          <w:ilvl w:val="0"/>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after you have the before/after snapshots, compare them in jprofiler</w:t>
      </w:r>
    </w:p>
    <w:p w14:paraId="36C766A7" w14:textId="77777777" w:rsidR="00507E1C" w:rsidRDefault="00507E1C" w:rsidP="00507E1C">
      <w:pPr>
        <w:numPr>
          <w:ilvl w:val="1"/>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go to Start Center, Open Snapshots, Compare Multiple Snapshots, Use this window (if prompted), browse to and open your two snapshot files, select both snapshots, right click one of them, go to Create CPU Comparison, and select the following:</w:t>
      </w:r>
    </w:p>
    <w:p w14:paraId="1AB9EE36" w14:textId="77777777" w:rsidR="00507E1C" w:rsidRDefault="00507E1C" w:rsidP="00507E1C">
      <w:pPr>
        <w:numPr>
          <w:ilvl w:val="2"/>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Choose cpu comparison type: Call tree comparison</w:t>
      </w:r>
    </w:p>
    <w:p w14:paraId="69F4436A" w14:textId="77777777" w:rsidR="00507E1C" w:rsidRDefault="00507E1C" w:rsidP="00507E1C">
      <w:pPr>
        <w:numPr>
          <w:ilvl w:val="2"/>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First/Second snapshot: (make sure the correct snapshots are selected for first/second)</w:t>
      </w:r>
    </w:p>
    <w:p w14:paraId="5ACB2361" w14:textId="77777777" w:rsidR="00507E1C" w:rsidRDefault="00507E1C" w:rsidP="00507E1C">
      <w:pPr>
        <w:numPr>
          <w:ilvl w:val="2"/>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Choose the threads that should be compared</w:t>
      </w:r>
    </w:p>
    <w:p w14:paraId="3E193354" w14:textId="77777777" w:rsidR="00507E1C" w:rsidRDefault="00507E1C" w:rsidP="00507E1C">
      <w:pPr>
        <w:numPr>
          <w:ilvl w:val="3"/>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First snapshot: All thread groups</w:t>
      </w:r>
    </w:p>
    <w:p w14:paraId="67D2F75A" w14:textId="77777777" w:rsidR="00507E1C" w:rsidRDefault="00507E1C" w:rsidP="00507E1C">
      <w:pPr>
        <w:numPr>
          <w:ilvl w:val="3"/>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Second snapshot: Same as for first snapshot</w:t>
      </w:r>
    </w:p>
    <w:p w14:paraId="23682FBC" w14:textId="77777777" w:rsidR="00507E1C" w:rsidRDefault="00507E1C" w:rsidP="00507E1C">
      <w:pPr>
        <w:numPr>
          <w:ilvl w:val="2"/>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Select view parameters</w:t>
      </w:r>
    </w:p>
    <w:p w14:paraId="6EFBF252" w14:textId="77777777" w:rsidR="00507E1C" w:rsidRDefault="00507E1C" w:rsidP="00507E1C">
      <w:pPr>
        <w:numPr>
          <w:ilvl w:val="3"/>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Thread status: All states</w:t>
      </w:r>
    </w:p>
    <w:p w14:paraId="528C2860" w14:textId="77777777" w:rsidR="00507E1C" w:rsidRDefault="00507E1C" w:rsidP="00507E1C">
      <w:pPr>
        <w:numPr>
          <w:ilvl w:val="3"/>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Aggregation level: methods</w:t>
      </w:r>
    </w:p>
    <w:p w14:paraId="65F5DCFD" w14:textId="24FC7BC4" w:rsidR="00507E1C" w:rsidRDefault="00507E1C" w:rsidP="00507E1C">
      <w:pPr>
        <w:numPr>
          <w:ilvl w:val="1"/>
          <w:numId w:val="23"/>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drill down through the list based on the largest time increases</w:t>
      </w:r>
    </w:p>
    <w:p w14:paraId="45FF3FB6" w14:textId="77777777" w:rsidR="00DE2368" w:rsidRPr="00DE2368" w:rsidRDefault="00DE2368" w:rsidP="00DE2368">
      <w:pPr>
        <w:pStyle w:val="ListParagraph"/>
        <w:numPr>
          <w:ilvl w:val="0"/>
          <w:numId w:val="23"/>
        </w:numPr>
        <w:rPr>
          <w:rStyle w:val="cm-line"/>
          <w:rFonts w:ascii="Consolas" w:eastAsiaTheme="minorEastAsia" w:hAnsi="Consolas" w:cs="Consolas"/>
          <w:color w:val="424242"/>
          <w:sz w:val="21"/>
          <w:szCs w:val="21"/>
        </w:rPr>
      </w:pPr>
      <w:r w:rsidRPr="00DE2368">
        <w:rPr>
          <w:rStyle w:val="cm-line"/>
          <w:rFonts w:ascii="Consolas" w:eastAsiaTheme="minorEastAsia" w:hAnsi="Consolas" w:cs="Consolas"/>
          <w:color w:val="424242"/>
          <w:sz w:val="21"/>
          <w:szCs w:val="21"/>
        </w:rPr>
        <w:t>--Find file definition based on file type code</w:t>
      </w:r>
    </w:p>
    <w:p w14:paraId="6C3C1589" w14:textId="77777777" w:rsidR="00DE2368" w:rsidRPr="00DE2368" w:rsidRDefault="00DE2368" w:rsidP="00DE2368">
      <w:pPr>
        <w:pStyle w:val="ListParagraph"/>
        <w:numPr>
          <w:ilvl w:val="0"/>
          <w:numId w:val="23"/>
        </w:numPr>
        <w:rPr>
          <w:rStyle w:val="cm-line"/>
          <w:rFonts w:ascii="Consolas" w:eastAsiaTheme="minorEastAsia" w:hAnsi="Consolas" w:cs="Consolas"/>
          <w:color w:val="424242"/>
          <w:sz w:val="21"/>
          <w:szCs w:val="21"/>
        </w:rPr>
      </w:pPr>
      <w:r w:rsidRPr="00DE2368">
        <w:rPr>
          <w:rStyle w:val="cm-line"/>
          <w:rFonts w:ascii="Consolas" w:eastAsiaTheme="minorEastAsia" w:hAnsi="Consolas" w:cs="Consolas"/>
          <w:color w:val="424242"/>
          <w:sz w:val="21"/>
          <w:szCs w:val="21"/>
        </w:rPr>
        <w:t>select * from sc_dataexport_file_def where dataexport_file_type_code like '%MARGIN%'; --Copy id from results. Use relevant info to identify desired row</w:t>
      </w:r>
    </w:p>
    <w:p w14:paraId="5813229A" w14:textId="77777777" w:rsidR="00DE2368" w:rsidRPr="00DE2368" w:rsidRDefault="00DE2368" w:rsidP="00DE2368">
      <w:pPr>
        <w:pStyle w:val="ListParagraph"/>
        <w:numPr>
          <w:ilvl w:val="0"/>
          <w:numId w:val="23"/>
        </w:numPr>
        <w:rPr>
          <w:rStyle w:val="cm-line"/>
          <w:rFonts w:ascii="Consolas" w:eastAsiaTheme="minorEastAsia" w:hAnsi="Consolas" w:cs="Consolas"/>
          <w:color w:val="424242"/>
          <w:sz w:val="21"/>
          <w:szCs w:val="21"/>
        </w:rPr>
      </w:pPr>
      <w:r w:rsidRPr="00DE2368">
        <w:rPr>
          <w:rStyle w:val="cm-line"/>
          <w:rFonts w:ascii="Consolas" w:eastAsiaTheme="minorEastAsia" w:hAnsi="Consolas" w:cs="Consolas"/>
          <w:color w:val="424242"/>
          <w:sz w:val="21"/>
          <w:szCs w:val="21"/>
        </w:rPr>
        <w:t>--Update to 'MANUAL' if you don't want to send anything over SFTP. Update to 'SFTP' if you do</w:t>
      </w:r>
    </w:p>
    <w:p w14:paraId="71235545" w14:textId="77777777" w:rsidR="00DE2368" w:rsidRPr="00DE2368" w:rsidRDefault="00DE2368" w:rsidP="00DE2368">
      <w:pPr>
        <w:pStyle w:val="ListParagraph"/>
        <w:numPr>
          <w:ilvl w:val="0"/>
          <w:numId w:val="23"/>
        </w:numPr>
        <w:rPr>
          <w:rStyle w:val="cm-line"/>
          <w:rFonts w:ascii="Consolas" w:eastAsiaTheme="minorEastAsia" w:hAnsi="Consolas" w:cs="Consolas"/>
          <w:color w:val="424242"/>
          <w:sz w:val="21"/>
          <w:szCs w:val="21"/>
        </w:rPr>
      </w:pPr>
      <w:r w:rsidRPr="00DE2368">
        <w:rPr>
          <w:rStyle w:val="cm-line"/>
          <w:rFonts w:ascii="Consolas" w:eastAsiaTheme="minorEastAsia" w:hAnsi="Consolas" w:cs="Consolas"/>
          <w:color w:val="424242"/>
          <w:sz w:val="21"/>
          <w:szCs w:val="21"/>
        </w:rPr>
        <w:t>update sc_dataexport_file_def</w:t>
      </w:r>
    </w:p>
    <w:p w14:paraId="738B2469" w14:textId="77777777" w:rsidR="00DE2368" w:rsidRPr="00DE2368" w:rsidRDefault="00DE2368" w:rsidP="00DE2368">
      <w:pPr>
        <w:pStyle w:val="ListParagraph"/>
        <w:numPr>
          <w:ilvl w:val="0"/>
          <w:numId w:val="23"/>
        </w:numPr>
        <w:rPr>
          <w:rStyle w:val="cm-line"/>
          <w:rFonts w:ascii="Consolas" w:eastAsiaTheme="minorEastAsia" w:hAnsi="Consolas" w:cs="Consolas"/>
          <w:color w:val="424242"/>
          <w:sz w:val="21"/>
          <w:szCs w:val="21"/>
        </w:rPr>
      </w:pPr>
      <w:r w:rsidRPr="00DE2368">
        <w:rPr>
          <w:rStyle w:val="cm-line"/>
          <w:rFonts w:ascii="Consolas" w:eastAsiaTheme="minorEastAsia" w:hAnsi="Consolas" w:cs="Consolas"/>
          <w:color w:val="424242"/>
          <w:sz w:val="21"/>
          <w:szCs w:val="21"/>
        </w:rPr>
        <w:t>set DATAEXPORT_TRANSFER_TYPE_CODE = 'SFTP'</w:t>
      </w:r>
    </w:p>
    <w:p w14:paraId="3C00C329" w14:textId="77777777" w:rsidR="00DE2368" w:rsidRPr="00DE2368" w:rsidRDefault="00DE2368" w:rsidP="00DE2368">
      <w:pPr>
        <w:pStyle w:val="ListParagraph"/>
        <w:numPr>
          <w:ilvl w:val="0"/>
          <w:numId w:val="23"/>
        </w:numPr>
        <w:rPr>
          <w:rStyle w:val="cm-line"/>
          <w:rFonts w:ascii="Consolas" w:eastAsiaTheme="minorEastAsia" w:hAnsi="Consolas" w:cs="Consolas"/>
          <w:color w:val="424242"/>
          <w:sz w:val="21"/>
          <w:szCs w:val="21"/>
        </w:rPr>
      </w:pPr>
      <w:r w:rsidRPr="00DE2368">
        <w:rPr>
          <w:rStyle w:val="cm-line"/>
          <w:rFonts w:ascii="Consolas" w:eastAsiaTheme="minorEastAsia" w:hAnsi="Consolas" w:cs="Consolas"/>
          <w:color w:val="424242"/>
          <w:sz w:val="21"/>
          <w:szCs w:val="21"/>
        </w:rPr>
        <w:t>where DATAEXPORT_FILE_DEF_ID = 108983850664;</w:t>
      </w:r>
    </w:p>
    <w:p w14:paraId="044BCED8" w14:textId="77777777" w:rsidR="00DE2368" w:rsidRPr="00DE2368" w:rsidRDefault="00DE2368" w:rsidP="00DE2368">
      <w:pPr>
        <w:pStyle w:val="ListParagraph"/>
        <w:numPr>
          <w:ilvl w:val="0"/>
          <w:numId w:val="23"/>
        </w:numPr>
        <w:rPr>
          <w:rStyle w:val="cm-line"/>
          <w:rFonts w:ascii="Consolas" w:eastAsiaTheme="minorEastAsia" w:hAnsi="Consolas" w:cs="Consolas"/>
          <w:color w:val="424242"/>
          <w:sz w:val="21"/>
          <w:szCs w:val="21"/>
        </w:rPr>
      </w:pPr>
      <w:r w:rsidRPr="00DE2368">
        <w:rPr>
          <w:rStyle w:val="cm-line"/>
          <w:rFonts w:ascii="Consolas" w:eastAsiaTheme="minorEastAsia" w:hAnsi="Consolas" w:cs="Consolas"/>
          <w:color w:val="424242"/>
          <w:sz w:val="21"/>
          <w:szCs w:val="21"/>
        </w:rPr>
        <w:t>--Needto insert a new endpoint when there IS NOT an existing one - otherwise ignore this</w:t>
      </w:r>
    </w:p>
    <w:p w14:paraId="6B4AEADD" w14:textId="77777777" w:rsidR="00DE2368" w:rsidRPr="00DE2368" w:rsidRDefault="00DE2368" w:rsidP="00DE2368">
      <w:pPr>
        <w:pStyle w:val="ListParagraph"/>
        <w:numPr>
          <w:ilvl w:val="0"/>
          <w:numId w:val="23"/>
        </w:numPr>
        <w:rPr>
          <w:rStyle w:val="cm-line"/>
          <w:rFonts w:ascii="Consolas" w:eastAsiaTheme="minorEastAsia" w:hAnsi="Consolas" w:cs="Consolas"/>
          <w:color w:val="424242"/>
          <w:sz w:val="21"/>
          <w:szCs w:val="21"/>
        </w:rPr>
      </w:pPr>
      <w:r w:rsidRPr="00DE2368">
        <w:rPr>
          <w:rStyle w:val="cm-line"/>
          <w:rFonts w:ascii="Consolas" w:eastAsiaTheme="minorEastAsia" w:hAnsi="Consolas" w:cs="Consolas"/>
          <w:color w:val="424242"/>
          <w:sz w:val="21"/>
          <w:szCs w:val="21"/>
        </w:rPr>
        <w:t>insert into sc_dataexport_sftp values (ID_SEQUENCE.nextval,'Gainskeeper','sftp-uat-wl.morganstanley.com','agnofrex','GqYtZOv9JWKsynb8','../upload',sysdate,22,null); --The Gainskeeper sub-directories were created on the server before this step</w:t>
      </w:r>
    </w:p>
    <w:p w14:paraId="34211B8B" w14:textId="77777777" w:rsidR="00DE2368" w:rsidRPr="00DE2368" w:rsidRDefault="00DE2368" w:rsidP="00DE2368">
      <w:pPr>
        <w:pStyle w:val="ListParagraph"/>
        <w:numPr>
          <w:ilvl w:val="0"/>
          <w:numId w:val="23"/>
        </w:numPr>
        <w:rPr>
          <w:rStyle w:val="cm-line"/>
          <w:rFonts w:ascii="Consolas" w:eastAsiaTheme="minorEastAsia" w:hAnsi="Consolas" w:cs="Consolas"/>
          <w:color w:val="424242"/>
          <w:sz w:val="21"/>
          <w:szCs w:val="21"/>
        </w:rPr>
      </w:pPr>
      <w:r w:rsidRPr="00DE2368">
        <w:rPr>
          <w:rStyle w:val="cm-line"/>
          <w:rFonts w:ascii="Consolas" w:eastAsiaTheme="minorEastAsia" w:hAnsi="Consolas" w:cs="Consolas"/>
          <w:color w:val="424242"/>
          <w:sz w:val="21"/>
          <w:szCs w:val="21"/>
        </w:rPr>
        <w:t>select * from sc_dataexport_sftp; where dataexport_sftp_id = 62709919384; -- ms sum comet primary</w:t>
      </w:r>
    </w:p>
    <w:p w14:paraId="752A75B1" w14:textId="77777777" w:rsidR="00DE2368" w:rsidRPr="00DE2368" w:rsidRDefault="00DE2368" w:rsidP="00DE2368">
      <w:pPr>
        <w:pStyle w:val="ListParagraph"/>
        <w:numPr>
          <w:ilvl w:val="0"/>
          <w:numId w:val="23"/>
        </w:numPr>
        <w:rPr>
          <w:rStyle w:val="cm-line"/>
          <w:rFonts w:ascii="Consolas" w:eastAsiaTheme="minorEastAsia" w:hAnsi="Consolas" w:cs="Consolas"/>
          <w:color w:val="424242"/>
          <w:sz w:val="21"/>
          <w:szCs w:val="21"/>
        </w:rPr>
      </w:pPr>
      <w:r w:rsidRPr="00DE2368">
        <w:rPr>
          <w:rStyle w:val="cm-line"/>
          <w:rFonts w:ascii="Consolas" w:eastAsiaTheme="minorEastAsia" w:hAnsi="Consolas" w:cs="Consolas"/>
          <w:color w:val="424242"/>
          <w:sz w:val="21"/>
          <w:szCs w:val="21"/>
        </w:rPr>
        <w:t>--Associates the file definition to the sftp endpoint (grabbing IDs from sc_dataexport_file_def and sc_dataexport_sftp respectively)</w:t>
      </w:r>
    </w:p>
    <w:p w14:paraId="78F1EB1A" w14:textId="77777777" w:rsidR="00DE2368" w:rsidRPr="00DE2368" w:rsidRDefault="00DE2368" w:rsidP="00DE2368">
      <w:pPr>
        <w:pStyle w:val="ListParagraph"/>
        <w:numPr>
          <w:ilvl w:val="0"/>
          <w:numId w:val="23"/>
        </w:numPr>
        <w:rPr>
          <w:rStyle w:val="cm-line"/>
          <w:rFonts w:ascii="Consolas" w:eastAsiaTheme="minorEastAsia" w:hAnsi="Consolas" w:cs="Consolas"/>
          <w:color w:val="424242"/>
          <w:sz w:val="21"/>
          <w:szCs w:val="21"/>
        </w:rPr>
      </w:pPr>
      <w:r w:rsidRPr="00DE2368">
        <w:rPr>
          <w:rStyle w:val="cm-line"/>
          <w:rFonts w:ascii="Consolas" w:eastAsiaTheme="minorEastAsia" w:hAnsi="Consolas" w:cs="Consolas"/>
          <w:color w:val="424242"/>
          <w:sz w:val="21"/>
          <w:szCs w:val="21"/>
        </w:rPr>
        <w:t>insert into SC_DATAEXPORT_FILE_DEF_SFTP VALUES (108983850664, 108993347644); --These values are grabbed from the sc_dataexport_file_def and sc_dataexport_sftp tables respectively</w:t>
      </w:r>
    </w:p>
    <w:p w14:paraId="73D5428C" w14:textId="77777777" w:rsidR="00DE2368" w:rsidRPr="00DE2368" w:rsidRDefault="00DE2368" w:rsidP="00DE2368">
      <w:pPr>
        <w:pStyle w:val="ListParagraph"/>
        <w:numPr>
          <w:ilvl w:val="0"/>
          <w:numId w:val="23"/>
        </w:numPr>
        <w:rPr>
          <w:rStyle w:val="cm-line"/>
          <w:rFonts w:ascii="Consolas" w:eastAsiaTheme="minorEastAsia" w:hAnsi="Consolas" w:cs="Consolas"/>
          <w:color w:val="424242"/>
          <w:sz w:val="21"/>
          <w:szCs w:val="21"/>
        </w:rPr>
      </w:pPr>
      <w:r w:rsidRPr="00DE2368">
        <w:rPr>
          <w:rStyle w:val="cm-line"/>
          <w:rFonts w:ascii="Consolas" w:eastAsiaTheme="minorEastAsia" w:hAnsi="Consolas" w:cs="Consolas"/>
          <w:color w:val="424242"/>
          <w:sz w:val="21"/>
          <w:szCs w:val="21"/>
        </w:rPr>
        <w:lastRenderedPageBreak/>
        <w:t>--Can check if a file deinintion is already associated with an end point using the IDs from sc_dataexport_file_def and sc_dataexport_sftp</w:t>
      </w:r>
    </w:p>
    <w:p w14:paraId="5766E9AC" w14:textId="77777777" w:rsidR="00DE2368" w:rsidRPr="00DE2368" w:rsidRDefault="00DE2368" w:rsidP="00DE2368">
      <w:pPr>
        <w:pStyle w:val="ListParagraph"/>
        <w:numPr>
          <w:ilvl w:val="0"/>
          <w:numId w:val="23"/>
        </w:numPr>
        <w:rPr>
          <w:rStyle w:val="cm-line"/>
          <w:rFonts w:ascii="Consolas" w:eastAsiaTheme="minorEastAsia" w:hAnsi="Consolas" w:cs="Consolas"/>
          <w:color w:val="424242"/>
          <w:sz w:val="21"/>
          <w:szCs w:val="21"/>
        </w:rPr>
      </w:pPr>
      <w:r w:rsidRPr="00DE2368">
        <w:rPr>
          <w:rStyle w:val="cm-line"/>
          <w:rFonts w:ascii="Consolas" w:eastAsiaTheme="minorEastAsia" w:hAnsi="Consolas" w:cs="Consolas"/>
          <w:color w:val="424242"/>
          <w:sz w:val="21"/>
          <w:szCs w:val="21"/>
        </w:rPr>
        <w:t>select * from SC_DATAEXPORT_FILE_DEF_SFTP</w:t>
      </w:r>
    </w:p>
    <w:p w14:paraId="221F4C38" w14:textId="77777777" w:rsidR="00DE2368" w:rsidRPr="00DE2368" w:rsidRDefault="00DE2368" w:rsidP="00DE2368">
      <w:pPr>
        <w:pStyle w:val="ListParagraph"/>
        <w:numPr>
          <w:ilvl w:val="0"/>
          <w:numId w:val="23"/>
        </w:numPr>
        <w:rPr>
          <w:rStyle w:val="cm-line"/>
          <w:rFonts w:ascii="Consolas" w:eastAsiaTheme="minorEastAsia" w:hAnsi="Consolas" w:cs="Consolas"/>
          <w:color w:val="424242"/>
          <w:sz w:val="21"/>
          <w:szCs w:val="21"/>
        </w:rPr>
      </w:pPr>
      <w:r w:rsidRPr="00DE2368">
        <w:rPr>
          <w:rStyle w:val="cm-line"/>
          <w:rFonts w:ascii="Consolas" w:eastAsiaTheme="minorEastAsia" w:hAnsi="Consolas" w:cs="Consolas"/>
          <w:color w:val="424242"/>
          <w:sz w:val="21"/>
          <w:szCs w:val="21"/>
        </w:rPr>
        <w:t>where DATAEXPORT_FILE_DEF_ID in (39289267299,</w:t>
      </w:r>
    </w:p>
    <w:p w14:paraId="25BBC6EE" w14:textId="77777777" w:rsidR="00DE2368" w:rsidRDefault="00DE2368" w:rsidP="00DE2368">
      <w:pPr>
        <w:pStyle w:val="ListParagraph"/>
        <w:numPr>
          <w:ilvl w:val="0"/>
          <w:numId w:val="23"/>
        </w:numPr>
      </w:pPr>
      <w:r w:rsidRPr="00DE2368">
        <w:rPr>
          <w:rStyle w:val="cm-line"/>
          <w:rFonts w:ascii="Consolas" w:eastAsiaTheme="minorEastAsia" w:hAnsi="Consolas" w:cs="Consolas"/>
          <w:color w:val="424242"/>
          <w:sz w:val="21"/>
          <w:szCs w:val="21"/>
        </w:rPr>
        <w:t>62709919384);</w:t>
      </w:r>
    </w:p>
    <w:p w14:paraId="442BA077" w14:textId="2172362F" w:rsidR="00053ACA" w:rsidRPr="00053ACA" w:rsidRDefault="00053ACA" w:rsidP="00053ACA">
      <w:pPr>
        <w:pStyle w:val="ListParagraph"/>
        <w:numPr>
          <w:ilvl w:val="0"/>
          <w:numId w:val="23"/>
        </w:numPr>
      </w:pPr>
      <w:r w:rsidRPr="00053ACA">
        <w:rPr>
          <w:rFonts w:ascii="Consolas" w:hAnsi="Consolas" w:cs="Consolas"/>
          <w:color w:val="B9BDB6"/>
          <w:sz w:val="21"/>
          <w:szCs w:val="21"/>
          <w:shd w:val="clear" w:color="auto" w:fill="1B2426"/>
        </w:rPr>
        <w:t>docker pull ark.solium.com/docker/ansible</w:t>
      </w:r>
    </w:p>
    <w:p w14:paraId="35956F0F" w14:textId="6A2094BB" w:rsidR="00053ACA" w:rsidRDefault="00000000" w:rsidP="00053ACA">
      <w:pPr>
        <w:pStyle w:val="ListParagraph"/>
        <w:numPr>
          <w:ilvl w:val="0"/>
          <w:numId w:val="23"/>
        </w:numPr>
      </w:pPr>
      <w:hyperlink r:id="rId67" w:history="1">
        <w:r w:rsidR="00053ACA" w:rsidRPr="001A74E1">
          <w:rPr>
            <w:rStyle w:val="Hyperlink"/>
          </w:rPr>
          <w:t>https://confluence.solium.com/display/product/User+Pages</w:t>
        </w:r>
      </w:hyperlink>
    </w:p>
    <w:p w14:paraId="6CD164F3" w14:textId="768B514B" w:rsidR="00053ACA" w:rsidRDefault="00000000" w:rsidP="00053ACA">
      <w:pPr>
        <w:pStyle w:val="ListParagraph"/>
        <w:numPr>
          <w:ilvl w:val="0"/>
          <w:numId w:val="23"/>
        </w:numPr>
      </w:pPr>
      <w:hyperlink r:id="rId68" w:history="1">
        <w:r w:rsidR="00053ACA" w:rsidRPr="001A74E1">
          <w:rPr>
            <w:rStyle w:val="Hyperlink"/>
          </w:rPr>
          <w:t>https://jira.solium.com/browse/MSQA-42201</w:t>
        </w:r>
      </w:hyperlink>
    </w:p>
    <w:p w14:paraId="7D77F309" w14:textId="46A9D3B6" w:rsidR="00053ACA" w:rsidRDefault="00000000" w:rsidP="00053ACA">
      <w:pPr>
        <w:pStyle w:val="ListParagraph"/>
        <w:numPr>
          <w:ilvl w:val="0"/>
          <w:numId w:val="23"/>
        </w:numPr>
      </w:pPr>
      <w:hyperlink r:id="rId69" w:history="1">
        <w:r w:rsidR="00053ACA" w:rsidRPr="001A74E1">
          <w:rPr>
            <w:rStyle w:val="Hyperlink"/>
          </w:rPr>
          <w:t>https://jira.solium.com/browse/MSQA-42170</w:t>
        </w:r>
      </w:hyperlink>
    </w:p>
    <w:p w14:paraId="7B046A91" w14:textId="38A0AFE4" w:rsidR="00053ACA" w:rsidRDefault="00053ACA" w:rsidP="00053ACA">
      <w:pPr>
        <w:pStyle w:val="ListParagraph"/>
        <w:numPr>
          <w:ilvl w:val="0"/>
          <w:numId w:val="23"/>
        </w:numPr>
      </w:pPr>
      <w:r w:rsidRPr="00053ACA">
        <w:t>https://jira.solium.com/browse/MSQA-42168</w:t>
      </w:r>
    </w:p>
    <w:p w14:paraId="0524C6EE" w14:textId="77777777" w:rsidR="00DE2368" w:rsidRPr="00053ACA" w:rsidRDefault="00DE2368" w:rsidP="00DE2368">
      <w:pPr>
        <w:shd w:val="clear" w:color="auto" w:fill="FFFFFF"/>
        <w:spacing w:before="100" w:beforeAutospacing="1" w:after="100" w:afterAutospacing="1"/>
        <w:rPr>
          <w:rFonts w:ascii="Segoe UI" w:hAnsi="Segoe UI" w:cs="Segoe UI"/>
          <w:color w:val="242424"/>
          <w:sz w:val="21"/>
          <w:szCs w:val="21"/>
          <w:lang w:val="en-US"/>
        </w:rPr>
      </w:pPr>
    </w:p>
    <w:p w14:paraId="6C878B34" w14:textId="1793F44F" w:rsidR="00507E1C" w:rsidRDefault="00507E1C" w:rsidP="0027079F"/>
    <w:p w14:paraId="2C0E8F7F" w14:textId="77777777" w:rsidR="00DE2368" w:rsidRDefault="00DE2368" w:rsidP="00DE2368">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1) sftp 'username@server' - so example is "sftp test_sftp@qa-sftp-mft.solium.com"</w:t>
      </w:r>
    </w:p>
    <w:p w14:paraId="45A3D700" w14:textId="77777777" w:rsidR="00DE2368" w:rsidRDefault="00DE2368" w:rsidP="00DE2368">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2) Enter the password - it's 'q1w2e3r4' for the test user</w:t>
      </w:r>
    </w:p>
    <w:p w14:paraId="397BE900" w14:textId="11324BDA" w:rsidR="00DE2368" w:rsidRDefault="00DE2368" w:rsidP="00DE2368">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3) You're probably in the /download folder so just 'cd ../upload' to move to the /upload folder</w:t>
      </w:r>
    </w:p>
    <w:p w14:paraId="5194ABC2" w14:textId="4F8E08D8" w:rsidR="009D33B1" w:rsidRDefault="009D33B1" w:rsidP="00DE2368">
      <w:pPr>
        <w:pStyle w:val="NormalWeb"/>
        <w:shd w:val="clear" w:color="auto" w:fill="FFFFFF"/>
        <w:spacing w:before="0" w:beforeAutospacing="0" w:after="0" w:afterAutospacing="0"/>
        <w:rPr>
          <w:rFonts w:ascii="Segoe UI" w:hAnsi="Segoe UI" w:cs="Segoe UI"/>
          <w:color w:val="242424"/>
          <w:sz w:val="21"/>
          <w:szCs w:val="21"/>
        </w:rPr>
      </w:pPr>
    </w:p>
    <w:p w14:paraId="16F6185E" w14:textId="2587F9B8" w:rsidR="009D33B1" w:rsidRDefault="009D33B1" w:rsidP="00DE2368">
      <w:pPr>
        <w:pStyle w:val="NormalWeb"/>
        <w:shd w:val="clear" w:color="auto" w:fill="FFFFFF"/>
        <w:spacing w:before="0" w:beforeAutospacing="0" w:after="0" w:afterAutospacing="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./import-sw-local-db.sh -f margin_performance_test_7_37.tar.gz margin_performance_test_7_37 margin_pt_local_7_37 int</w:t>
      </w:r>
    </w:p>
    <w:p w14:paraId="6C83D3F8" w14:textId="1867BFEA" w:rsidR="00311FFB" w:rsidRDefault="00311FFB" w:rsidP="00DE2368">
      <w:pPr>
        <w:pStyle w:val="NormalWeb"/>
        <w:shd w:val="clear" w:color="auto" w:fill="FFFFFF"/>
        <w:spacing w:before="0" w:beforeAutospacing="0" w:after="0" w:afterAutospacing="0"/>
        <w:rPr>
          <w:rFonts w:ascii="Menlo" w:eastAsiaTheme="minorHAnsi" w:hAnsi="Menlo" w:cs="Menlo"/>
          <w:color w:val="000000"/>
          <w:sz w:val="22"/>
          <w:szCs w:val="22"/>
          <w:lang w:val="en-US" w:eastAsia="ja-JP"/>
        </w:rPr>
      </w:pPr>
    </w:p>
    <w:p w14:paraId="0E38F120" w14:textId="77777777" w:rsidR="00311FFB" w:rsidRDefault="00311FFB" w:rsidP="00311FFB">
      <w:r>
        <w:rPr>
          <w:rFonts w:ascii="Segoe UI" w:hAnsi="Segoe UI" w:cs="Segoe UI"/>
          <w:color w:val="172B4D"/>
          <w:sz w:val="21"/>
          <w:szCs w:val="21"/>
          <w:shd w:val="clear" w:color="auto" w:fill="F4F5F7"/>
        </w:rPr>
        <w:t>SELECT</w:t>
      </w:r>
      <w:r>
        <w:rPr>
          <w:rStyle w:val="apple-converted-space"/>
          <w:rFonts w:ascii="Segoe UI" w:eastAsiaTheme="minorEastAsia" w:hAnsi="Segoe UI" w:cs="Segoe UI"/>
          <w:color w:val="172B4D"/>
          <w:sz w:val="21"/>
          <w:szCs w:val="21"/>
          <w:shd w:val="clear" w:color="auto" w:fill="F4F5F7"/>
        </w:rPr>
        <w:t> </w:t>
      </w:r>
      <w:r>
        <w:rPr>
          <w:rFonts w:ascii="Segoe UI" w:hAnsi="Segoe UI" w:cs="Segoe UI"/>
          <w:color w:val="172B4D"/>
          <w:sz w:val="21"/>
          <w:szCs w:val="21"/>
        </w:rPr>
        <w:br/>
      </w:r>
      <w:r>
        <w:rPr>
          <w:rFonts w:ascii="Segoe UI" w:hAnsi="Segoe UI" w:cs="Segoe UI"/>
          <w:color w:val="172B4D"/>
          <w:sz w:val="21"/>
          <w:szCs w:val="21"/>
          <w:shd w:val="clear" w:color="auto" w:fill="F4F5F7"/>
        </w:rPr>
        <w:t>sc_holding_entry.holding_entry_id,</w:t>
      </w:r>
      <w:r>
        <w:rPr>
          <w:rFonts w:ascii="Segoe UI" w:hAnsi="Segoe UI" w:cs="Segoe UI"/>
          <w:color w:val="172B4D"/>
          <w:sz w:val="21"/>
          <w:szCs w:val="21"/>
        </w:rPr>
        <w:br/>
      </w:r>
      <w:r>
        <w:rPr>
          <w:rFonts w:ascii="Segoe UI" w:hAnsi="Segoe UI" w:cs="Segoe UI"/>
          <w:color w:val="172B4D"/>
          <w:sz w:val="21"/>
          <w:szCs w:val="21"/>
          <w:shd w:val="clear" w:color="auto" w:fill="F4F5F7"/>
        </w:rPr>
        <w:t>sc_holding_entry.quantity,</w:t>
      </w:r>
      <w:r>
        <w:rPr>
          <w:rFonts w:ascii="Segoe UI" w:hAnsi="Segoe UI" w:cs="Segoe UI"/>
          <w:color w:val="172B4D"/>
          <w:sz w:val="21"/>
          <w:szCs w:val="21"/>
        </w:rPr>
        <w:br/>
      </w:r>
      <w:r>
        <w:rPr>
          <w:rFonts w:ascii="Segoe UI" w:hAnsi="Segoe UI" w:cs="Segoe UI"/>
          <w:color w:val="172B4D"/>
          <w:sz w:val="21"/>
          <w:szCs w:val="21"/>
          <w:shd w:val="clear" w:color="auto" w:fill="F4F5F7"/>
        </w:rPr>
        <w:t>sc_fund_inc_divdist.payment_date,</w:t>
      </w:r>
      <w:r>
        <w:rPr>
          <w:rFonts w:ascii="Segoe UI" w:hAnsi="Segoe UI" w:cs="Segoe UI"/>
          <w:color w:val="172B4D"/>
          <w:sz w:val="21"/>
          <w:szCs w:val="21"/>
        </w:rPr>
        <w:br/>
      </w:r>
      <w:r>
        <w:rPr>
          <w:rFonts w:ascii="Segoe UI" w:hAnsi="Segoe UI" w:cs="Segoe UI"/>
          <w:color w:val="172B4D"/>
          <w:sz w:val="21"/>
          <w:szCs w:val="21"/>
          <w:shd w:val="clear" w:color="auto" w:fill="F4F5F7"/>
        </w:rPr>
        <w:t>sc_transaction.transaction_id,</w:t>
      </w:r>
      <w:r>
        <w:rPr>
          <w:rFonts w:ascii="Segoe UI" w:hAnsi="Segoe UI" w:cs="Segoe UI"/>
          <w:color w:val="172B4D"/>
          <w:sz w:val="21"/>
          <w:szCs w:val="21"/>
        </w:rPr>
        <w:br/>
      </w:r>
      <w:r>
        <w:rPr>
          <w:rFonts w:ascii="Segoe UI" w:hAnsi="Segoe UI" w:cs="Segoe UI"/>
          <w:color w:val="172B4D"/>
          <w:sz w:val="21"/>
          <w:szCs w:val="21"/>
          <w:shd w:val="clear" w:color="auto" w:fill="F4F5F7"/>
        </w:rPr>
        <w:t>sc_bank_reference.account_number,</w:t>
      </w:r>
      <w:r>
        <w:rPr>
          <w:rFonts w:ascii="Segoe UI" w:hAnsi="Segoe UI" w:cs="Segoe UI"/>
          <w:color w:val="172B4D"/>
          <w:sz w:val="21"/>
          <w:szCs w:val="21"/>
        </w:rPr>
        <w:br/>
      </w:r>
      <w:r>
        <w:rPr>
          <w:rFonts w:ascii="Segoe UI" w:hAnsi="Segoe UI" w:cs="Segoe UI"/>
          <w:color w:val="172B4D"/>
          <w:sz w:val="21"/>
          <w:szCs w:val="21"/>
          <w:shd w:val="clear" w:color="auto" w:fill="F4F5F7"/>
        </w:rPr>
        <w:t>sc_employee.user_id,</w:t>
      </w:r>
      <w:r>
        <w:rPr>
          <w:rFonts w:ascii="Segoe UI" w:hAnsi="Segoe UI" w:cs="Segoe UI"/>
          <w:color w:val="172B4D"/>
          <w:sz w:val="21"/>
          <w:szCs w:val="21"/>
        </w:rPr>
        <w:br/>
      </w:r>
      <w:r>
        <w:rPr>
          <w:rFonts w:ascii="Segoe UI" w:hAnsi="Segoe UI" w:cs="Segoe UI"/>
          <w:color w:val="172B4D"/>
          <w:sz w:val="21"/>
          <w:szCs w:val="21"/>
          <w:shd w:val="clear" w:color="auto" w:fill="F4F5F7"/>
        </w:rPr>
        <w:t>sc_company_ver.client_identifier,</w:t>
      </w:r>
      <w:r>
        <w:rPr>
          <w:rFonts w:ascii="Segoe UI" w:hAnsi="Segoe UI" w:cs="Segoe UI"/>
          <w:color w:val="172B4D"/>
          <w:sz w:val="21"/>
          <w:szCs w:val="21"/>
        </w:rPr>
        <w:br/>
      </w:r>
      <w:r>
        <w:rPr>
          <w:rFonts w:ascii="Segoe UI" w:hAnsi="Segoe UI" w:cs="Segoe UI"/>
          <w:color w:val="172B4D"/>
          <w:sz w:val="21"/>
          <w:szCs w:val="21"/>
          <w:shd w:val="clear" w:color="auto" w:fill="F4F5F7"/>
        </w:rPr>
        <w:t>sc_holding_entry.in_accnt_holding_account_type</w:t>
      </w:r>
      <w:r>
        <w:rPr>
          <w:rFonts w:ascii="Segoe UI" w:hAnsi="Segoe UI" w:cs="Segoe UI"/>
          <w:color w:val="172B4D"/>
          <w:sz w:val="21"/>
          <w:szCs w:val="21"/>
        </w:rPr>
        <w:br/>
      </w:r>
      <w:r>
        <w:rPr>
          <w:rFonts w:ascii="Segoe UI" w:hAnsi="Segoe UI" w:cs="Segoe UI"/>
          <w:color w:val="172B4D"/>
          <w:sz w:val="21"/>
          <w:szCs w:val="21"/>
          <w:shd w:val="clear" w:color="auto" w:fill="F4F5F7"/>
        </w:rPr>
        <w:t>FROM sc_holding_entry</w:t>
      </w:r>
      <w:r>
        <w:rPr>
          <w:rFonts w:ascii="Segoe UI" w:hAnsi="Segoe UI" w:cs="Segoe UI"/>
          <w:color w:val="172B4D"/>
          <w:sz w:val="21"/>
          <w:szCs w:val="21"/>
        </w:rPr>
        <w:br/>
      </w:r>
      <w:r>
        <w:rPr>
          <w:rFonts w:ascii="Segoe UI" w:hAnsi="Segoe UI" w:cs="Segoe UI"/>
          <w:color w:val="172B4D"/>
          <w:sz w:val="21"/>
          <w:szCs w:val="21"/>
          <w:shd w:val="clear" w:color="auto" w:fill="F4F5F7"/>
        </w:rPr>
        <w:t>INNER JOIN sc_comp_disbursement_accnt ON sc_holding_entry.in_comp_disbursement_accnt_id = sc_comp_disbursement_accnt.comp_disbursement_accnt_id</w:t>
      </w:r>
      <w:r>
        <w:rPr>
          <w:rFonts w:ascii="Segoe UI" w:hAnsi="Segoe UI" w:cs="Segoe UI"/>
          <w:color w:val="172B4D"/>
          <w:sz w:val="21"/>
          <w:szCs w:val="21"/>
        </w:rPr>
        <w:br/>
      </w:r>
      <w:r>
        <w:rPr>
          <w:rFonts w:ascii="Segoe UI" w:hAnsi="Segoe UI" w:cs="Segoe UI"/>
          <w:color w:val="172B4D"/>
          <w:sz w:val="21"/>
          <w:szCs w:val="21"/>
          <w:shd w:val="clear" w:color="auto" w:fill="F4F5F7"/>
        </w:rPr>
        <w:t>INNER JOIN sc_bank_reference ON sc_comp_disbursement_accnt.bank_reference_id = sc_bank_reference.bank_reference_id</w:t>
      </w:r>
      <w:r>
        <w:rPr>
          <w:rStyle w:val="apple-converted-space"/>
          <w:rFonts w:ascii="Segoe UI" w:eastAsiaTheme="minorEastAsia" w:hAnsi="Segoe UI" w:cs="Segoe UI"/>
          <w:color w:val="172B4D"/>
          <w:sz w:val="21"/>
          <w:szCs w:val="21"/>
          <w:shd w:val="clear" w:color="auto" w:fill="F4F5F7"/>
        </w:rPr>
        <w:t> </w:t>
      </w:r>
      <w:r>
        <w:rPr>
          <w:rFonts w:ascii="Segoe UI" w:hAnsi="Segoe UI" w:cs="Segoe UI"/>
          <w:color w:val="172B4D"/>
          <w:sz w:val="21"/>
          <w:szCs w:val="21"/>
        </w:rPr>
        <w:br/>
      </w:r>
      <w:r>
        <w:rPr>
          <w:rFonts w:ascii="Segoe UI" w:hAnsi="Segoe UI" w:cs="Segoe UI"/>
          <w:color w:val="172B4D"/>
          <w:sz w:val="21"/>
          <w:szCs w:val="21"/>
          <w:shd w:val="clear" w:color="auto" w:fill="F4F5F7"/>
        </w:rPr>
        <w:t>INNER JOIN sc_fund_inc_divdist ON sc_fund_inc_divdist.fund_inc_divdist_id = sc_holding_entry.fund_inc_divdist_id</w:t>
      </w:r>
      <w:r>
        <w:rPr>
          <w:rFonts w:ascii="Segoe UI" w:hAnsi="Segoe UI" w:cs="Segoe UI"/>
          <w:color w:val="172B4D"/>
          <w:sz w:val="21"/>
          <w:szCs w:val="21"/>
        </w:rPr>
        <w:br/>
      </w:r>
      <w:r>
        <w:rPr>
          <w:rFonts w:ascii="Segoe UI" w:hAnsi="Segoe UI" w:cs="Segoe UI"/>
          <w:color w:val="172B4D"/>
          <w:sz w:val="21"/>
          <w:szCs w:val="21"/>
          <w:shd w:val="clear" w:color="auto" w:fill="F4F5F7"/>
        </w:rPr>
        <w:t>INNER JOIN sc_fund ON sc_fund_inc_divdist.fund_id = sc_fund.fund_id</w:t>
      </w:r>
      <w:r>
        <w:rPr>
          <w:rFonts w:ascii="Segoe UI" w:hAnsi="Segoe UI" w:cs="Segoe UI"/>
          <w:color w:val="172B4D"/>
          <w:sz w:val="21"/>
          <w:szCs w:val="21"/>
        </w:rPr>
        <w:br/>
      </w:r>
      <w:r>
        <w:rPr>
          <w:rFonts w:ascii="Segoe UI" w:hAnsi="Segoe UI" w:cs="Segoe UI"/>
          <w:color w:val="172B4D"/>
          <w:sz w:val="21"/>
          <w:szCs w:val="21"/>
          <w:shd w:val="clear" w:color="auto" w:fill="F4F5F7"/>
        </w:rPr>
        <w:t>INNER JOIN sc_grant_based_plan ON sc_grant_based_plan.grant_based_plan_id = sc_fund_inc_divdist.grant_based_plan_id</w:t>
      </w:r>
      <w:r>
        <w:rPr>
          <w:rFonts w:ascii="Segoe UI" w:hAnsi="Segoe UI" w:cs="Segoe UI"/>
          <w:color w:val="172B4D"/>
          <w:sz w:val="21"/>
          <w:szCs w:val="21"/>
        </w:rPr>
        <w:br/>
      </w:r>
      <w:r>
        <w:rPr>
          <w:rFonts w:ascii="Segoe UI" w:hAnsi="Segoe UI" w:cs="Segoe UI"/>
          <w:color w:val="172B4D"/>
          <w:sz w:val="21"/>
          <w:szCs w:val="21"/>
          <w:shd w:val="clear" w:color="auto" w:fill="F4F5F7"/>
        </w:rPr>
        <w:t>INNER JOIN sc_company ON sc_grant_based_plan.company_id = sc_company.company_id</w:t>
      </w:r>
      <w:r>
        <w:rPr>
          <w:rFonts w:ascii="Segoe UI" w:hAnsi="Segoe UI" w:cs="Segoe UI"/>
          <w:color w:val="172B4D"/>
          <w:sz w:val="21"/>
          <w:szCs w:val="21"/>
        </w:rPr>
        <w:br/>
      </w:r>
      <w:r>
        <w:rPr>
          <w:rFonts w:ascii="Segoe UI" w:hAnsi="Segoe UI" w:cs="Segoe UI"/>
          <w:color w:val="172B4D"/>
          <w:sz w:val="21"/>
          <w:szCs w:val="21"/>
          <w:shd w:val="clear" w:color="auto" w:fill="F4F5F7"/>
        </w:rPr>
        <w:t>INNER JOIN sc_company_ver ON sc_company.curr_company_ver_id = sc_company_ver.company_ver_id</w:t>
      </w:r>
      <w:r>
        <w:rPr>
          <w:rFonts w:ascii="Segoe UI" w:hAnsi="Segoe UI" w:cs="Segoe UI"/>
          <w:color w:val="172B4D"/>
          <w:sz w:val="21"/>
          <w:szCs w:val="21"/>
        </w:rPr>
        <w:br/>
      </w:r>
      <w:r>
        <w:rPr>
          <w:rFonts w:ascii="Segoe UI" w:hAnsi="Segoe UI" w:cs="Segoe UI"/>
          <w:color w:val="172B4D"/>
          <w:sz w:val="21"/>
          <w:szCs w:val="21"/>
          <w:shd w:val="clear" w:color="auto" w:fill="F4F5F7"/>
        </w:rPr>
        <w:t>INNER JOIN sc_transaction ON sc_transaction.transaction_id = sc_holding_entry.transaction_id</w:t>
      </w:r>
      <w:r>
        <w:rPr>
          <w:rFonts w:ascii="Segoe UI" w:hAnsi="Segoe UI" w:cs="Segoe UI"/>
          <w:color w:val="172B4D"/>
          <w:sz w:val="21"/>
          <w:szCs w:val="21"/>
        </w:rPr>
        <w:br/>
      </w:r>
      <w:r>
        <w:rPr>
          <w:rFonts w:ascii="Segoe UI" w:hAnsi="Segoe UI" w:cs="Segoe UI"/>
          <w:color w:val="172B4D"/>
          <w:sz w:val="21"/>
          <w:szCs w:val="21"/>
          <w:shd w:val="clear" w:color="auto" w:fill="F4F5F7"/>
        </w:rPr>
        <w:t>INNER JOIN sc_ee_savings_plan ON sc_holding_entry.out_accnt_ee_savings_plan_id = sc_ee_savings_plan.ee_savings_plan_id</w:t>
      </w:r>
      <w:r>
        <w:rPr>
          <w:rFonts w:ascii="Segoe UI" w:hAnsi="Segoe UI" w:cs="Segoe UI"/>
          <w:color w:val="172B4D"/>
          <w:sz w:val="21"/>
          <w:szCs w:val="21"/>
        </w:rPr>
        <w:br/>
      </w:r>
      <w:r>
        <w:rPr>
          <w:rFonts w:ascii="Segoe UI" w:hAnsi="Segoe UI" w:cs="Segoe UI"/>
          <w:color w:val="172B4D"/>
          <w:sz w:val="21"/>
          <w:szCs w:val="21"/>
          <w:shd w:val="clear" w:color="auto" w:fill="F4F5F7"/>
        </w:rPr>
        <w:lastRenderedPageBreak/>
        <w:t>INNER JOIN sc_employee ON sc_employee.employee_id = sc_ee_savings_plan.employee_id</w:t>
      </w:r>
      <w:r>
        <w:rPr>
          <w:rFonts w:ascii="Segoe UI" w:hAnsi="Segoe UI" w:cs="Segoe UI"/>
          <w:color w:val="172B4D"/>
          <w:sz w:val="21"/>
          <w:szCs w:val="21"/>
        </w:rPr>
        <w:br/>
      </w:r>
      <w:r>
        <w:rPr>
          <w:rFonts w:ascii="Segoe UI" w:hAnsi="Segoe UI" w:cs="Segoe UI"/>
          <w:color w:val="172B4D"/>
          <w:sz w:val="21"/>
          <w:szCs w:val="21"/>
          <w:shd w:val="clear" w:color="auto" w:fill="F4F5F7"/>
        </w:rPr>
        <w:t>WHERE sc_holding_entry.in_accnt_holding_account_type IN ('IRS_WH','IRS_ESRW','IRS_NRA')</w:t>
      </w:r>
      <w:r>
        <w:rPr>
          <w:rFonts w:ascii="Segoe UI" w:hAnsi="Segoe UI" w:cs="Segoe UI"/>
          <w:color w:val="172B4D"/>
          <w:sz w:val="21"/>
          <w:szCs w:val="21"/>
        </w:rPr>
        <w:br/>
      </w:r>
      <w:r>
        <w:rPr>
          <w:rFonts w:ascii="Segoe UI" w:hAnsi="Segoe UI" w:cs="Segoe UI"/>
          <w:color w:val="172B4D"/>
          <w:sz w:val="21"/>
          <w:szCs w:val="21"/>
          <w:shd w:val="clear" w:color="auto" w:fill="F4F5F7"/>
        </w:rPr>
        <w:t>AND sc_holding_entry.out_accnt_holding_account_type = 'OUT_CASH'</w:t>
      </w:r>
      <w:r>
        <w:rPr>
          <w:rFonts w:ascii="Segoe UI" w:hAnsi="Segoe UI" w:cs="Segoe UI"/>
          <w:color w:val="172B4D"/>
          <w:sz w:val="21"/>
          <w:szCs w:val="21"/>
        </w:rPr>
        <w:br/>
      </w:r>
      <w:r>
        <w:rPr>
          <w:rFonts w:ascii="Segoe UI" w:hAnsi="Segoe UI" w:cs="Segoe UI"/>
          <w:color w:val="172B4D"/>
          <w:sz w:val="21"/>
          <w:szCs w:val="21"/>
          <w:shd w:val="clear" w:color="auto" w:fill="F4F5F7"/>
        </w:rPr>
        <w:t>;</w:t>
      </w:r>
    </w:p>
    <w:p w14:paraId="5F3A405C" w14:textId="63E33C02" w:rsidR="00311FFB" w:rsidRDefault="00311FFB" w:rsidP="00DE2368">
      <w:pPr>
        <w:pStyle w:val="NormalWeb"/>
        <w:shd w:val="clear" w:color="auto" w:fill="FFFFFF"/>
        <w:spacing w:before="0" w:beforeAutospacing="0" w:after="0" w:afterAutospacing="0"/>
        <w:rPr>
          <w:rFonts w:ascii="Segoe UI" w:hAnsi="Segoe UI" w:cs="Segoe UI"/>
          <w:color w:val="242424"/>
          <w:sz w:val="21"/>
          <w:szCs w:val="21"/>
        </w:rPr>
      </w:pPr>
    </w:p>
    <w:p w14:paraId="5CAFF79A" w14:textId="77777777" w:rsidR="001E4835" w:rsidRPr="001E4835" w:rsidRDefault="001E4835" w:rsidP="001E4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E4835">
        <w:rPr>
          <w:rFonts w:ascii="Courier New" w:hAnsi="Courier New" w:cs="Courier New"/>
          <w:color w:val="172B4D"/>
          <w:sz w:val="18"/>
          <w:szCs w:val="18"/>
        </w:rPr>
        <w:t>select spf_withdrawal_id,</w:t>
      </w:r>
    </w:p>
    <w:p w14:paraId="65BAC721" w14:textId="77777777" w:rsidR="001E4835" w:rsidRPr="001E4835" w:rsidRDefault="001E4835" w:rsidP="001E4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E4835">
        <w:rPr>
          <w:rFonts w:ascii="Courier New" w:hAnsi="Courier New" w:cs="Courier New"/>
          <w:color w:val="172B4D"/>
          <w:sz w:val="18"/>
          <w:szCs w:val="18"/>
        </w:rPr>
        <w:t>OUT_ACCNT_HOLDING_ACCOUNT_TYPE,</w:t>
      </w:r>
    </w:p>
    <w:p w14:paraId="49762450" w14:textId="77777777" w:rsidR="001E4835" w:rsidRPr="001E4835" w:rsidRDefault="001E4835" w:rsidP="001E4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E4835">
        <w:rPr>
          <w:rFonts w:ascii="Courier New" w:hAnsi="Courier New" w:cs="Courier New"/>
          <w:color w:val="172B4D"/>
          <w:sz w:val="18"/>
          <w:szCs w:val="18"/>
        </w:rPr>
        <w:t>in_ACCNT_HOLDING_ACCOUNT_TYPE,</w:t>
      </w:r>
    </w:p>
    <w:p w14:paraId="545BFD68" w14:textId="77777777" w:rsidR="001E4835" w:rsidRPr="001E4835" w:rsidRDefault="001E4835" w:rsidP="001E4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E4835">
        <w:rPr>
          <w:rFonts w:ascii="Courier New" w:hAnsi="Courier New" w:cs="Courier New"/>
          <w:color w:val="172B4D"/>
          <w:sz w:val="18"/>
          <w:szCs w:val="18"/>
        </w:rPr>
        <w:t>OUT_COMP_DISBURSEMENT_ACCNT_ID ,</w:t>
      </w:r>
    </w:p>
    <w:p w14:paraId="681571A5" w14:textId="77777777" w:rsidR="001E4835" w:rsidRPr="001E4835" w:rsidRDefault="001E4835" w:rsidP="001E4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E4835">
        <w:rPr>
          <w:rFonts w:ascii="Courier New" w:hAnsi="Courier New" w:cs="Courier New"/>
          <w:color w:val="172B4D"/>
          <w:sz w:val="18"/>
          <w:szCs w:val="18"/>
        </w:rPr>
        <w:t>in_COMP_DISBURSEMENT_ACCNT_ID,</w:t>
      </w:r>
    </w:p>
    <w:p w14:paraId="19B5B23E" w14:textId="77777777" w:rsidR="001E4835" w:rsidRPr="001E4835" w:rsidRDefault="001E4835" w:rsidP="001E4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E4835">
        <w:rPr>
          <w:rFonts w:ascii="Courier New" w:hAnsi="Courier New" w:cs="Courier New"/>
          <w:color w:val="172B4D"/>
          <w:sz w:val="18"/>
          <w:szCs w:val="18"/>
        </w:rPr>
        <w:t>OUT_COMPANY_BROKERAGE_ACCNT_ID,</w:t>
      </w:r>
    </w:p>
    <w:p w14:paraId="6A83AC31" w14:textId="77777777" w:rsidR="001E4835" w:rsidRPr="001E4835" w:rsidRDefault="001E4835" w:rsidP="001E4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E4835">
        <w:rPr>
          <w:rFonts w:ascii="Courier New" w:hAnsi="Courier New" w:cs="Courier New"/>
          <w:color w:val="172B4D"/>
          <w:sz w:val="18"/>
          <w:szCs w:val="18"/>
        </w:rPr>
        <w:t>IN_COMPANY_BROKERAGE_ACCNT_ID,</w:t>
      </w:r>
    </w:p>
    <w:p w14:paraId="5871D26E" w14:textId="77777777" w:rsidR="001E4835" w:rsidRPr="001E4835" w:rsidRDefault="001E4835" w:rsidP="001E4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E4835">
        <w:rPr>
          <w:rFonts w:ascii="Courier New" w:hAnsi="Courier New" w:cs="Courier New"/>
          <w:color w:val="172B4D"/>
          <w:sz w:val="18"/>
          <w:szCs w:val="18"/>
        </w:rPr>
        <w:t>quantity,</w:t>
      </w:r>
    </w:p>
    <w:p w14:paraId="21A29EC1" w14:textId="77777777" w:rsidR="001E4835" w:rsidRPr="001E4835" w:rsidRDefault="001E4835" w:rsidP="001E4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E4835">
        <w:rPr>
          <w:rFonts w:ascii="Courier New" w:hAnsi="Courier New" w:cs="Courier New"/>
          <w:color w:val="172B4D"/>
          <w:sz w:val="18"/>
          <w:szCs w:val="18"/>
        </w:rPr>
        <w:t>market_value,</w:t>
      </w:r>
    </w:p>
    <w:p w14:paraId="76B10EF4" w14:textId="77777777" w:rsidR="001E4835" w:rsidRPr="001E4835" w:rsidRDefault="001E4835" w:rsidP="001E4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E4835">
        <w:rPr>
          <w:rFonts w:ascii="Courier New" w:hAnsi="Courier New" w:cs="Courier New"/>
          <w:color w:val="172B4D"/>
          <w:sz w:val="18"/>
          <w:szCs w:val="18"/>
        </w:rPr>
        <w:t>entry_date_time</w:t>
      </w:r>
    </w:p>
    <w:p w14:paraId="0197935E" w14:textId="77777777" w:rsidR="001E4835" w:rsidRPr="001E4835" w:rsidRDefault="001E4835" w:rsidP="001E4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E4835">
        <w:rPr>
          <w:rFonts w:ascii="Courier New" w:hAnsi="Courier New" w:cs="Courier New"/>
          <w:color w:val="172B4D"/>
          <w:sz w:val="18"/>
          <w:szCs w:val="18"/>
        </w:rPr>
        <w:t>FROM sc_holding_entry</w:t>
      </w:r>
    </w:p>
    <w:p w14:paraId="2EFD1FD7" w14:textId="77777777" w:rsidR="001E4835" w:rsidRPr="001E4835" w:rsidRDefault="001E4835" w:rsidP="001E4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E4835">
        <w:rPr>
          <w:rFonts w:ascii="Courier New" w:hAnsi="Courier New" w:cs="Courier New"/>
          <w:color w:val="172B4D"/>
          <w:sz w:val="18"/>
          <w:szCs w:val="18"/>
        </w:rPr>
        <w:t xml:space="preserve">WHERE FUND_INC_DIVDIST_ID is not </w:t>
      </w:r>
      <w:r w:rsidRPr="001E4835">
        <w:rPr>
          <w:rFonts w:ascii="Courier New" w:hAnsi="Courier New" w:cs="Courier New"/>
          <w:color w:val="910091"/>
          <w:sz w:val="18"/>
          <w:szCs w:val="18"/>
        </w:rPr>
        <w:t>null</w:t>
      </w:r>
    </w:p>
    <w:p w14:paraId="3FBB58C4" w14:textId="77777777" w:rsidR="001E4835" w:rsidRPr="001E4835" w:rsidRDefault="001E4835" w:rsidP="001E4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E4835">
        <w:rPr>
          <w:rFonts w:ascii="Courier New" w:hAnsi="Courier New" w:cs="Courier New"/>
          <w:color w:val="172B4D"/>
          <w:sz w:val="18"/>
          <w:szCs w:val="18"/>
        </w:rPr>
        <w:t>ORDER BY entry_date_time DESC;</w:t>
      </w:r>
    </w:p>
    <w:p w14:paraId="1F81FC02" w14:textId="30FC3CBB" w:rsidR="001E4835" w:rsidRDefault="001E4835" w:rsidP="00DE2368">
      <w:pPr>
        <w:pStyle w:val="NormalWeb"/>
        <w:shd w:val="clear" w:color="auto" w:fill="FFFFFF"/>
        <w:spacing w:before="0" w:beforeAutospacing="0" w:after="0" w:afterAutospacing="0"/>
        <w:rPr>
          <w:rFonts w:ascii="Segoe UI" w:hAnsi="Segoe UI" w:cs="Segoe UI"/>
          <w:color w:val="242424"/>
          <w:sz w:val="21"/>
          <w:szCs w:val="21"/>
        </w:rPr>
      </w:pPr>
    </w:p>
    <w:p w14:paraId="12CADEC1" w14:textId="77777777" w:rsidR="00346B6D" w:rsidRDefault="00346B6D" w:rsidP="00346B6D">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cat margin_morgan_stanley_20201006_ascii_56412187.xml | sort &gt; 1.xml</w:t>
      </w:r>
    </w:p>
    <w:p w14:paraId="0BD0430C" w14:textId="77777777" w:rsidR="00346B6D" w:rsidRDefault="00346B6D" w:rsidP="00346B6D">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cat margin_morgan_stanley_20201006_ascii_56412188.xml | sort &gt; 2.xml</w:t>
      </w:r>
    </w:p>
    <w:p w14:paraId="57B2AC25" w14:textId="289037D6" w:rsidR="00346B6D" w:rsidRDefault="00346B6D" w:rsidP="00DE2368">
      <w:pPr>
        <w:pStyle w:val="NormalWeb"/>
        <w:shd w:val="clear" w:color="auto" w:fill="FFFFFF"/>
        <w:spacing w:before="0" w:beforeAutospacing="0" w:after="0" w:afterAutospacing="0"/>
        <w:rPr>
          <w:rFonts w:ascii="Segoe UI" w:hAnsi="Segoe UI" w:cs="Segoe UI"/>
          <w:color w:val="242424"/>
          <w:sz w:val="21"/>
          <w:szCs w:val="21"/>
        </w:rPr>
      </w:pPr>
    </w:p>
    <w:p w14:paraId="1FC7D0DD" w14:textId="69D7016C" w:rsidR="001D0E24" w:rsidRDefault="001D0E24" w:rsidP="001D0E2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To get my local weblogic working with a remote database, I entered "sw start weblogic remote" into my terminal session. I then kept using the tab key to get the options to complete the rest of the command. For msqa02, I ended up with the command below (you can delete "password" and press the tab key to get the correct password):</w:t>
      </w:r>
    </w:p>
    <w:p w14:paraId="785E7D4C" w14:textId="3684CFB5" w:rsidR="001D0E24" w:rsidRDefault="001D0E24" w:rsidP="001D0E24">
      <w:pPr>
        <w:pStyle w:val="NormalWeb"/>
        <w:shd w:val="clear" w:color="auto" w:fill="FFFFFF"/>
        <w:spacing w:before="0" w:beforeAutospacing="0" w:after="0" w:afterAutospacing="0"/>
        <w:rPr>
          <w:rFonts w:ascii="Segoe UI" w:hAnsi="Segoe UI" w:cs="Segoe UI"/>
          <w:color w:val="242424"/>
          <w:sz w:val="21"/>
          <w:szCs w:val="21"/>
        </w:rPr>
      </w:pPr>
    </w:p>
    <w:p w14:paraId="20211BA9" w14:textId="48C37910" w:rsidR="001D0E24" w:rsidRDefault="001D0E24" w:rsidP="001D0E2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Start weblogic:</w:t>
      </w:r>
    </w:p>
    <w:p w14:paraId="4FA47B3C" w14:textId="62459B15" w:rsidR="001D0E24" w:rsidRDefault="001D0E24" w:rsidP="001D0E2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sw start weblogic remote ms-qa02 jdbc:oracle:thin:@yyc-ms-qadb02.solium.net:1521:qa ms_qa02 Test_q1w2e3 -f</w:t>
      </w:r>
    </w:p>
    <w:p w14:paraId="4B2CB562" w14:textId="0D374067" w:rsidR="001D0E24" w:rsidRDefault="001D0E24" w:rsidP="001D0E24">
      <w:pPr>
        <w:pStyle w:val="NormalWeb"/>
        <w:shd w:val="clear" w:color="auto" w:fill="FFFFFF"/>
        <w:spacing w:before="0" w:beforeAutospacing="0" w:after="0" w:afterAutospacing="0"/>
        <w:rPr>
          <w:rFonts w:ascii="Segoe UI" w:hAnsi="Segoe UI" w:cs="Segoe UI"/>
          <w:color w:val="242424"/>
          <w:sz w:val="21"/>
          <w:szCs w:val="21"/>
        </w:rPr>
      </w:pPr>
    </w:p>
    <w:p w14:paraId="1BAE740E" w14:textId="6C57B27D" w:rsidR="001D0E24" w:rsidRDefault="001D0E24" w:rsidP="001D0E24">
      <w:pPr>
        <w:pStyle w:val="NormalWeb"/>
        <w:shd w:val="clear" w:color="auto" w:fill="FFFFFF"/>
        <w:spacing w:before="0" w:beforeAutospacing="0" w:after="0" w:afterAutospacing="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./start.sh jdbc:oracle:thin:@localhost:1521:local margin_pt_local_7_37 int -f</w:t>
      </w:r>
    </w:p>
    <w:p w14:paraId="7B675B92" w14:textId="57532E42" w:rsidR="003D2F45" w:rsidRDefault="003D2F45" w:rsidP="001D0E24">
      <w:pPr>
        <w:pStyle w:val="NormalWeb"/>
        <w:shd w:val="clear" w:color="auto" w:fill="FFFFFF"/>
        <w:spacing w:before="0" w:beforeAutospacing="0" w:after="0" w:afterAutospacing="0"/>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./start.sh -u20 jdbc:oracle:thin:@localhost:1521:local margin_pt_local_7_37 int -f</w:t>
      </w:r>
    </w:p>
    <w:p w14:paraId="2E8D8896" w14:textId="06BDA3FC" w:rsidR="001D0E24" w:rsidRDefault="001D0E24" w:rsidP="001D0E24">
      <w:pPr>
        <w:pStyle w:val="NormalWeb"/>
        <w:shd w:val="clear" w:color="auto" w:fill="FFFFFF"/>
        <w:spacing w:before="0" w:beforeAutospacing="0" w:after="0" w:afterAutospacing="0"/>
        <w:rPr>
          <w:rFonts w:ascii="Menlo" w:eastAsiaTheme="minorHAnsi" w:hAnsi="Menlo" w:cs="Menlo"/>
          <w:color w:val="000000"/>
          <w:sz w:val="22"/>
          <w:szCs w:val="22"/>
          <w:lang w:val="en-US" w:eastAsia="ja-JP"/>
        </w:rPr>
      </w:pPr>
    </w:p>
    <w:p w14:paraId="0A123627" w14:textId="77777777" w:rsidR="001D0E24" w:rsidRPr="001D0E24" w:rsidRDefault="001D0E24" w:rsidP="001D0E24">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D0E24">
        <w:rPr>
          <w:rFonts w:ascii="Courier New" w:hAnsi="Courier New" w:cs="Courier New"/>
          <w:color w:val="910091"/>
          <w:sz w:val="18"/>
          <w:szCs w:val="18"/>
        </w:rPr>
        <w:t>SELECT</w:t>
      </w:r>
      <w:r w:rsidRPr="001D0E24">
        <w:rPr>
          <w:rFonts w:ascii="Courier New" w:hAnsi="Courier New" w:cs="Courier New"/>
          <w:color w:val="172B4D"/>
          <w:sz w:val="18"/>
          <w:szCs w:val="18"/>
        </w:rPr>
        <w:t xml:space="preserve"> </w:t>
      </w:r>
    </w:p>
    <w:p w14:paraId="77B423DF" w14:textId="77777777" w:rsidR="001D0E24" w:rsidRPr="001D0E24" w:rsidRDefault="001D0E24" w:rsidP="001D0E24">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D0E24">
        <w:rPr>
          <w:rFonts w:ascii="Courier New" w:hAnsi="Courier New" w:cs="Courier New"/>
          <w:color w:val="172B4D"/>
          <w:sz w:val="18"/>
          <w:szCs w:val="18"/>
        </w:rPr>
        <w:t xml:space="preserve"> to_char(</w:t>
      </w:r>
      <w:r w:rsidRPr="001D0E24">
        <w:rPr>
          <w:rFonts w:ascii="Courier New" w:hAnsi="Courier New" w:cs="Courier New"/>
          <w:color w:val="910091"/>
          <w:sz w:val="18"/>
          <w:szCs w:val="18"/>
        </w:rPr>
        <w:t>CAST</w:t>
      </w:r>
      <w:r w:rsidRPr="001D0E24">
        <w:rPr>
          <w:rFonts w:ascii="Courier New" w:hAnsi="Courier New" w:cs="Courier New"/>
          <w:color w:val="172B4D"/>
          <w:sz w:val="18"/>
          <w:szCs w:val="18"/>
        </w:rPr>
        <w:t xml:space="preserve">(sc_holding_entry.entry_date_time </w:t>
      </w:r>
      <w:r w:rsidRPr="001D0E24">
        <w:rPr>
          <w:rFonts w:ascii="Courier New" w:hAnsi="Courier New" w:cs="Courier New"/>
          <w:color w:val="910091"/>
          <w:sz w:val="18"/>
          <w:szCs w:val="18"/>
        </w:rPr>
        <w:t>AS</w:t>
      </w:r>
      <w:r w:rsidRPr="001D0E24">
        <w:rPr>
          <w:rFonts w:ascii="Courier New" w:hAnsi="Courier New" w:cs="Courier New"/>
          <w:color w:val="172B4D"/>
          <w:sz w:val="18"/>
          <w:szCs w:val="18"/>
        </w:rPr>
        <w:t xml:space="preserve"> </w:t>
      </w:r>
      <w:r w:rsidRPr="001D0E24">
        <w:rPr>
          <w:rFonts w:ascii="Courier New" w:hAnsi="Courier New" w:cs="Courier New"/>
          <w:color w:val="910091"/>
          <w:sz w:val="18"/>
          <w:szCs w:val="18"/>
        </w:rPr>
        <w:t>DATE</w:t>
      </w:r>
      <w:r w:rsidRPr="001D0E24">
        <w:rPr>
          <w:rFonts w:ascii="Courier New" w:hAnsi="Courier New" w:cs="Courier New"/>
          <w:color w:val="172B4D"/>
          <w:sz w:val="18"/>
          <w:szCs w:val="18"/>
        </w:rPr>
        <w:t>)),</w:t>
      </w:r>
    </w:p>
    <w:p w14:paraId="54D11A92" w14:textId="77777777" w:rsidR="001D0E24" w:rsidRPr="001D0E24" w:rsidRDefault="001D0E24" w:rsidP="001D0E24">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D0E24">
        <w:rPr>
          <w:rFonts w:ascii="Courier New" w:hAnsi="Courier New" w:cs="Courier New"/>
          <w:color w:val="172B4D"/>
          <w:sz w:val="18"/>
          <w:szCs w:val="18"/>
        </w:rPr>
        <w:t xml:space="preserve"> </w:t>
      </w:r>
      <w:r w:rsidRPr="001D0E24">
        <w:rPr>
          <w:rFonts w:ascii="Courier New" w:hAnsi="Courier New" w:cs="Courier New"/>
          <w:color w:val="910091"/>
          <w:sz w:val="18"/>
          <w:szCs w:val="18"/>
        </w:rPr>
        <w:t>count</w:t>
      </w:r>
      <w:r w:rsidRPr="001D0E24">
        <w:rPr>
          <w:rFonts w:ascii="Courier New" w:hAnsi="Courier New" w:cs="Courier New"/>
          <w:color w:val="172B4D"/>
          <w:sz w:val="18"/>
          <w:szCs w:val="18"/>
        </w:rPr>
        <w:t>(</w:t>
      </w:r>
      <w:r w:rsidRPr="001D0E24">
        <w:rPr>
          <w:rFonts w:ascii="Courier New" w:hAnsi="Courier New" w:cs="Courier New"/>
          <w:color w:val="910091"/>
          <w:sz w:val="18"/>
          <w:szCs w:val="18"/>
        </w:rPr>
        <w:t>distinct</w:t>
      </w:r>
      <w:r w:rsidRPr="001D0E24">
        <w:rPr>
          <w:rFonts w:ascii="Courier New" w:hAnsi="Courier New" w:cs="Courier New"/>
          <w:color w:val="172B4D"/>
          <w:sz w:val="18"/>
          <w:szCs w:val="18"/>
        </w:rPr>
        <w:t xml:space="preserve"> sc_holding_entry.holding_entry_id)</w:t>
      </w:r>
    </w:p>
    <w:p w14:paraId="74F536EA" w14:textId="77777777" w:rsidR="001D0E24" w:rsidRPr="001D0E24" w:rsidRDefault="001D0E24" w:rsidP="001D0E24">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D0E24">
        <w:rPr>
          <w:rFonts w:ascii="Courier New" w:hAnsi="Courier New" w:cs="Courier New"/>
          <w:color w:val="910091"/>
          <w:sz w:val="18"/>
          <w:szCs w:val="18"/>
        </w:rPr>
        <w:t>FROM</w:t>
      </w:r>
      <w:r w:rsidRPr="001D0E24">
        <w:rPr>
          <w:rFonts w:ascii="Courier New" w:hAnsi="Courier New" w:cs="Courier New"/>
          <w:color w:val="172B4D"/>
          <w:sz w:val="18"/>
          <w:szCs w:val="18"/>
        </w:rPr>
        <w:t xml:space="preserve"> sc_holding_entry </w:t>
      </w:r>
    </w:p>
    <w:p w14:paraId="7E48B414" w14:textId="77777777" w:rsidR="001D0E24" w:rsidRPr="001D0E24" w:rsidRDefault="001D0E24" w:rsidP="001D0E24">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D0E24">
        <w:rPr>
          <w:rFonts w:ascii="Courier New" w:hAnsi="Courier New" w:cs="Courier New"/>
          <w:color w:val="910091"/>
          <w:sz w:val="18"/>
          <w:szCs w:val="18"/>
        </w:rPr>
        <w:t>INNER</w:t>
      </w:r>
      <w:r w:rsidRPr="001D0E24">
        <w:rPr>
          <w:rFonts w:ascii="Courier New" w:hAnsi="Courier New" w:cs="Courier New"/>
          <w:color w:val="172B4D"/>
          <w:sz w:val="18"/>
          <w:szCs w:val="18"/>
        </w:rPr>
        <w:t xml:space="preserve"> </w:t>
      </w:r>
      <w:r w:rsidRPr="001D0E24">
        <w:rPr>
          <w:rFonts w:ascii="Courier New" w:hAnsi="Courier New" w:cs="Courier New"/>
          <w:color w:val="910091"/>
          <w:sz w:val="18"/>
          <w:szCs w:val="18"/>
        </w:rPr>
        <w:t>JOIN</w:t>
      </w:r>
      <w:r w:rsidRPr="001D0E24">
        <w:rPr>
          <w:rFonts w:ascii="Courier New" w:hAnsi="Courier New" w:cs="Courier New"/>
          <w:color w:val="172B4D"/>
          <w:sz w:val="18"/>
          <w:szCs w:val="18"/>
        </w:rPr>
        <w:t xml:space="preserve"> sc_spf_withdrawal </w:t>
      </w:r>
      <w:r w:rsidRPr="001D0E24">
        <w:rPr>
          <w:rFonts w:ascii="Courier New" w:hAnsi="Courier New" w:cs="Courier New"/>
          <w:color w:val="910091"/>
          <w:sz w:val="18"/>
          <w:szCs w:val="18"/>
        </w:rPr>
        <w:t>ON</w:t>
      </w:r>
      <w:r w:rsidRPr="001D0E24">
        <w:rPr>
          <w:rFonts w:ascii="Courier New" w:hAnsi="Courier New" w:cs="Courier New"/>
          <w:color w:val="172B4D"/>
          <w:sz w:val="18"/>
          <w:szCs w:val="18"/>
        </w:rPr>
        <w:t xml:space="preserve"> sc_spf_withdrawal.spf_withdrawal_id = sc_holding_entry.spf_withdrawal_id</w:t>
      </w:r>
    </w:p>
    <w:p w14:paraId="463153E2" w14:textId="77777777" w:rsidR="001D0E24" w:rsidRPr="001D0E24" w:rsidRDefault="001D0E24" w:rsidP="001D0E24">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D0E24">
        <w:rPr>
          <w:rFonts w:ascii="Courier New" w:hAnsi="Courier New" w:cs="Courier New"/>
          <w:color w:val="910091"/>
          <w:sz w:val="18"/>
          <w:szCs w:val="18"/>
        </w:rPr>
        <w:t>INNER</w:t>
      </w:r>
      <w:r w:rsidRPr="001D0E24">
        <w:rPr>
          <w:rFonts w:ascii="Courier New" w:hAnsi="Courier New" w:cs="Courier New"/>
          <w:color w:val="172B4D"/>
          <w:sz w:val="18"/>
          <w:szCs w:val="18"/>
        </w:rPr>
        <w:t xml:space="preserve"> </w:t>
      </w:r>
      <w:r w:rsidRPr="001D0E24">
        <w:rPr>
          <w:rFonts w:ascii="Courier New" w:hAnsi="Courier New" w:cs="Courier New"/>
          <w:color w:val="910091"/>
          <w:sz w:val="18"/>
          <w:szCs w:val="18"/>
        </w:rPr>
        <w:t>JOIN</w:t>
      </w:r>
      <w:r w:rsidRPr="001D0E24">
        <w:rPr>
          <w:rFonts w:ascii="Courier New" w:hAnsi="Courier New" w:cs="Courier New"/>
          <w:color w:val="172B4D"/>
          <w:sz w:val="18"/>
          <w:szCs w:val="18"/>
        </w:rPr>
        <w:t xml:space="preserve"> sc_spf_withdrawal_group </w:t>
      </w:r>
      <w:r w:rsidRPr="001D0E24">
        <w:rPr>
          <w:rFonts w:ascii="Courier New" w:hAnsi="Courier New" w:cs="Courier New"/>
          <w:color w:val="910091"/>
          <w:sz w:val="18"/>
          <w:szCs w:val="18"/>
        </w:rPr>
        <w:t>ON</w:t>
      </w:r>
      <w:r w:rsidRPr="001D0E24">
        <w:rPr>
          <w:rFonts w:ascii="Courier New" w:hAnsi="Courier New" w:cs="Courier New"/>
          <w:color w:val="172B4D"/>
          <w:sz w:val="18"/>
          <w:szCs w:val="18"/>
        </w:rPr>
        <w:t xml:space="preserve"> sc_spf_withdrawal_group.spf_withdrawal_group_id = sc_spf_withdrawal.spf_withdrawal_group_id</w:t>
      </w:r>
    </w:p>
    <w:p w14:paraId="6D6BDF3D" w14:textId="77777777" w:rsidR="001D0E24" w:rsidRPr="001D0E24" w:rsidRDefault="001D0E24" w:rsidP="001D0E24">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D0E24">
        <w:rPr>
          <w:rFonts w:ascii="Courier New" w:hAnsi="Courier New" w:cs="Courier New"/>
          <w:color w:val="910091"/>
          <w:sz w:val="18"/>
          <w:szCs w:val="18"/>
        </w:rPr>
        <w:t>INNER</w:t>
      </w:r>
      <w:r w:rsidRPr="001D0E24">
        <w:rPr>
          <w:rFonts w:ascii="Courier New" w:hAnsi="Courier New" w:cs="Courier New"/>
          <w:color w:val="172B4D"/>
          <w:sz w:val="18"/>
          <w:szCs w:val="18"/>
        </w:rPr>
        <w:t xml:space="preserve"> </w:t>
      </w:r>
      <w:r w:rsidRPr="001D0E24">
        <w:rPr>
          <w:rFonts w:ascii="Courier New" w:hAnsi="Courier New" w:cs="Courier New"/>
          <w:color w:val="910091"/>
          <w:sz w:val="18"/>
          <w:szCs w:val="18"/>
        </w:rPr>
        <w:t>JOIN</w:t>
      </w:r>
      <w:r w:rsidRPr="001D0E24">
        <w:rPr>
          <w:rFonts w:ascii="Courier New" w:hAnsi="Courier New" w:cs="Courier New"/>
          <w:color w:val="172B4D"/>
          <w:sz w:val="18"/>
          <w:szCs w:val="18"/>
        </w:rPr>
        <w:t xml:space="preserve"> sc_savings_plan_fund </w:t>
      </w:r>
      <w:r w:rsidRPr="001D0E24">
        <w:rPr>
          <w:rFonts w:ascii="Courier New" w:hAnsi="Courier New" w:cs="Courier New"/>
          <w:color w:val="910091"/>
          <w:sz w:val="18"/>
          <w:szCs w:val="18"/>
        </w:rPr>
        <w:t>ON</w:t>
      </w:r>
      <w:r w:rsidRPr="001D0E24">
        <w:rPr>
          <w:rFonts w:ascii="Courier New" w:hAnsi="Courier New" w:cs="Courier New"/>
          <w:color w:val="172B4D"/>
          <w:sz w:val="18"/>
          <w:szCs w:val="18"/>
        </w:rPr>
        <w:t xml:space="preserve"> sc_spf_withdrawal.savings_plan_fund_id = sc_savings_plan_fund.savings_plan_fund_id</w:t>
      </w:r>
    </w:p>
    <w:p w14:paraId="5E6014B4" w14:textId="77777777" w:rsidR="001D0E24" w:rsidRPr="001D0E24" w:rsidRDefault="001D0E24" w:rsidP="001D0E24">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D0E24">
        <w:rPr>
          <w:rFonts w:ascii="Courier New" w:hAnsi="Courier New" w:cs="Courier New"/>
          <w:color w:val="910091"/>
          <w:sz w:val="18"/>
          <w:szCs w:val="18"/>
        </w:rPr>
        <w:t>INNER</w:t>
      </w:r>
      <w:r w:rsidRPr="001D0E24">
        <w:rPr>
          <w:rFonts w:ascii="Courier New" w:hAnsi="Courier New" w:cs="Courier New"/>
          <w:color w:val="172B4D"/>
          <w:sz w:val="18"/>
          <w:szCs w:val="18"/>
        </w:rPr>
        <w:t xml:space="preserve"> </w:t>
      </w:r>
      <w:r w:rsidRPr="001D0E24">
        <w:rPr>
          <w:rFonts w:ascii="Courier New" w:hAnsi="Courier New" w:cs="Courier New"/>
          <w:color w:val="910091"/>
          <w:sz w:val="18"/>
          <w:szCs w:val="18"/>
        </w:rPr>
        <w:t>JOIN</w:t>
      </w:r>
      <w:r w:rsidRPr="001D0E24">
        <w:rPr>
          <w:rFonts w:ascii="Courier New" w:hAnsi="Courier New" w:cs="Courier New"/>
          <w:color w:val="172B4D"/>
          <w:sz w:val="18"/>
          <w:szCs w:val="18"/>
        </w:rPr>
        <w:t xml:space="preserve"> sc_comp_disbursement_accnt </w:t>
      </w:r>
      <w:r w:rsidRPr="001D0E24">
        <w:rPr>
          <w:rFonts w:ascii="Courier New" w:hAnsi="Courier New" w:cs="Courier New"/>
          <w:color w:val="910091"/>
          <w:sz w:val="18"/>
          <w:szCs w:val="18"/>
        </w:rPr>
        <w:t>ON</w:t>
      </w:r>
      <w:r w:rsidRPr="001D0E24">
        <w:rPr>
          <w:rFonts w:ascii="Courier New" w:hAnsi="Courier New" w:cs="Courier New"/>
          <w:color w:val="172B4D"/>
          <w:sz w:val="18"/>
          <w:szCs w:val="18"/>
        </w:rPr>
        <w:t xml:space="preserve"> sc_holding_entry.in_comp_disbursement_accnt_id = sc_comp_disbursement_accnt.comp_disbursement_accnt_id</w:t>
      </w:r>
    </w:p>
    <w:p w14:paraId="27072CD0" w14:textId="77777777" w:rsidR="001D0E24" w:rsidRPr="001D0E24" w:rsidRDefault="001D0E24" w:rsidP="001D0E24">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D0E24">
        <w:rPr>
          <w:rFonts w:ascii="Courier New" w:hAnsi="Courier New" w:cs="Courier New"/>
          <w:color w:val="910091"/>
          <w:sz w:val="18"/>
          <w:szCs w:val="18"/>
        </w:rPr>
        <w:t>INNER</w:t>
      </w:r>
      <w:r w:rsidRPr="001D0E24">
        <w:rPr>
          <w:rFonts w:ascii="Courier New" w:hAnsi="Courier New" w:cs="Courier New"/>
          <w:color w:val="172B4D"/>
          <w:sz w:val="18"/>
          <w:szCs w:val="18"/>
        </w:rPr>
        <w:t xml:space="preserve"> </w:t>
      </w:r>
      <w:r w:rsidRPr="001D0E24">
        <w:rPr>
          <w:rFonts w:ascii="Courier New" w:hAnsi="Courier New" w:cs="Courier New"/>
          <w:color w:val="910091"/>
          <w:sz w:val="18"/>
          <w:szCs w:val="18"/>
        </w:rPr>
        <w:t>JOIN</w:t>
      </w:r>
      <w:r w:rsidRPr="001D0E24">
        <w:rPr>
          <w:rFonts w:ascii="Courier New" w:hAnsi="Courier New" w:cs="Courier New"/>
          <w:color w:val="172B4D"/>
          <w:sz w:val="18"/>
          <w:szCs w:val="18"/>
        </w:rPr>
        <w:t xml:space="preserve"> sc_bank_reference </w:t>
      </w:r>
      <w:r w:rsidRPr="001D0E24">
        <w:rPr>
          <w:rFonts w:ascii="Courier New" w:hAnsi="Courier New" w:cs="Courier New"/>
          <w:color w:val="910091"/>
          <w:sz w:val="18"/>
          <w:szCs w:val="18"/>
        </w:rPr>
        <w:t>ON</w:t>
      </w:r>
      <w:r w:rsidRPr="001D0E24">
        <w:rPr>
          <w:rFonts w:ascii="Courier New" w:hAnsi="Courier New" w:cs="Courier New"/>
          <w:color w:val="172B4D"/>
          <w:sz w:val="18"/>
          <w:szCs w:val="18"/>
        </w:rPr>
        <w:t xml:space="preserve"> sc_comp_disbursement_accnt.bank_reference_id = sc_bank_reference.bank_reference_id</w:t>
      </w:r>
    </w:p>
    <w:p w14:paraId="594EDEDC" w14:textId="77777777" w:rsidR="001D0E24" w:rsidRPr="001D0E24" w:rsidRDefault="001D0E24" w:rsidP="001D0E24">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D0E24">
        <w:rPr>
          <w:rFonts w:ascii="Courier New" w:hAnsi="Courier New" w:cs="Courier New"/>
          <w:color w:val="910091"/>
          <w:sz w:val="18"/>
          <w:szCs w:val="18"/>
        </w:rPr>
        <w:t>INNER</w:t>
      </w:r>
      <w:r w:rsidRPr="001D0E24">
        <w:rPr>
          <w:rFonts w:ascii="Courier New" w:hAnsi="Courier New" w:cs="Courier New"/>
          <w:color w:val="172B4D"/>
          <w:sz w:val="18"/>
          <w:szCs w:val="18"/>
        </w:rPr>
        <w:t xml:space="preserve"> </w:t>
      </w:r>
      <w:r w:rsidRPr="001D0E24">
        <w:rPr>
          <w:rFonts w:ascii="Courier New" w:hAnsi="Courier New" w:cs="Courier New"/>
          <w:color w:val="910091"/>
          <w:sz w:val="18"/>
          <w:szCs w:val="18"/>
        </w:rPr>
        <w:t>JOIN</w:t>
      </w:r>
      <w:r w:rsidRPr="001D0E24">
        <w:rPr>
          <w:rFonts w:ascii="Courier New" w:hAnsi="Courier New" w:cs="Courier New"/>
          <w:color w:val="172B4D"/>
          <w:sz w:val="18"/>
          <w:szCs w:val="18"/>
        </w:rPr>
        <w:t xml:space="preserve"> sc_fund </w:t>
      </w:r>
      <w:r w:rsidRPr="001D0E24">
        <w:rPr>
          <w:rFonts w:ascii="Courier New" w:hAnsi="Courier New" w:cs="Courier New"/>
          <w:color w:val="910091"/>
          <w:sz w:val="18"/>
          <w:szCs w:val="18"/>
        </w:rPr>
        <w:t>ON</w:t>
      </w:r>
      <w:r w:rsidRPr="001D0E24">
        <w:rPr>
          <w:rFonts w:ascii="Courier New" w:hAnsi="Courier New" w:cs="Courier New"/>
          <w:color w:val="172B4D"/>
          <w:sz w:val="18"/>
          <w:szCs w:val="18"/>
        </w:rPr>
        <w:t xml:space="preserve"> sc_savings_plan_fund.fund_id = sc_fund.fund_id</w:t>
      </w:r>
    </w:p>
    <w:p w14:paraId="41C879B6" w14:textId="77777777" w:rsidR="001D0E24" w:rsidRPr="001D0E24" w:rsidRDefault="001D0E24" w:rsidP="001D0E24">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D0E24">
        <w:rPr>
          <w:rFonts w:ascii="Courier New" w:hAnsi="Courier New" w:cs="Courier New"/>
          <w:color w:val="910091"/>
          <w:sz w:val="18"/>
          <w:szCs w:val="18"/>
        </w:rPr>
        <w:t>INNER</w:t>
      </w:r>
      <w:r w:rsidRPr="001D0E24">
        <w:rPr>
          <w:rFonts w:ascii="Courier New" w:hAnsi="Courier New" w:cs="Courier New"/>
          <w:color w:val="172B4D"/>
          <w:sz w:val="18"/>
          <w:szCs w:val="18"/>
        </w:rPr>
        <w:t xml:space="preserve"> </w:t>
      </w:r>
      <w:r w:rsidRPr="001D0E24">
        <w:rPr>
          <w:rFonts w:ascii="Courier New" w:hAnsi="Courier New" w:cs="Courier New"/>
          <w:color w:val="910091"/>
          <w:sz w:val="18"/>
          <w:szCs w:val="18"/>
        </w:rPr>
        <w:t>JOIN</w:t>
      </w:r>
      <w:r w:rsidRPr="001D0E24">
        <w:rPr>
          <w:rFonts w:ascii="Courier New" w:hAnsi="Courier New" w:cs="Courier New"/>
          <w:color w:val="172B4D"/>
          <w:sz w:val="18"/>
          <w:szCs w:val="18"/>
        </w:rPr>
        <w:t xml:space="preserve"> sc_employee </w:t>
      </w:r>
      <w:r w:rsidRPr="001D0E24">
        <w:rPr>
          <w:rFonts w:ascii="Courier New" w:hAnsi="Courier New" w:cs="Courier New"/>
          <w:color w:val="910091"/>
          <w:sz w:val="18"/>
          <w:szCs w:val="18"/>
        </w:rPr>
        <w:t>ON</w:t>
      </w:r>
      <w:r w:rsidRPr="001D0E24">
        <w:rPr>
          <w:rFonts w:ascii="Courier New" w:hAnsi="Courier New" w:cs="Courier New"/>
          <w:color w:val="172B4D"/>
          <w:sz w:val="18"/>
          <w:szCs w:val="18"/>
        </w:rPr>
        <w:t xml:space="preserve"> sc_employee.employee_id = sc_spf_withdrawal_group.employee_id</w:t>
      </w:r>
    </w:p>
    <w:p w14:paraId="42F20226" w14:textId="77777777" w:rsidR="001D0E24" w:rsidRPr="001D0E24" w:rsidRDefault="001D0E24" w:rsidP="001D0E24">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D0E24">
        <w:rPr>
          <w:rFonts w:ascii="Courier New" w:hAnsi="Courier New" w:cs="Courier New"/>
          <w:color w:val="910091"/>
          <w:sz w:val="18"/>
          <w:szCs w:val="18"/>
        </w:rPr>
        <w:t>INNER</w:t>
      </w:r>
      <w:r w:rsidRPr="001D0E24">
        <w:rPr>
          <w:rFonts w:ascii="Courier New" w:hAnsi="Courier New" w:cs="Courier New"/>
          <w:color w:val="172B4D"/>
          <w:sz w:val="18"/>
          <w:szCs w:val="18"/>
        </w:rPr>
        <w:t xml:space="preserve"> </w:t>
      </w:r>
      <w:r w:rsidRPr="001D0E24">
        <w:rPr>
          <w:rFonts w:ascii="Courier New" w:hAnsi="Courier New" w:cs="Courier New"/>
          <w:color w:val="910091"/>
          <w:sz w:val="18"/>
          <w:szCs w:val="18"/>
        </w:rPr>
        <w:t>JOIN</w:t>
      </w:r>
      <w:r w:rsidRPr="001D0E24">
        <w:rPr>
          <w:rFonts w:ascii="Courier New" w:hAnsi="Courier New" w:cs="Courier New"/>
          <w:color w:val="172B4D"/>
          <w:sz w:val="18"/>
          <w:szCs w:val="18"/>
        </w:rPr>
        <w:t xml:space="preserve"> sc_company </w:t>
      </w:r>
      <w:r w:rsidRPr="001D0E24">
        <w:rPr>
          <w:rFonts w:ascii="Courier New" w:hAnsi="Courier New" w:cs="Courier New"/>
          <w:color w:val="910091"/>
          <w:sz w:val="18"/>
          <w:szCs w:val="18"/>
        </w:rPr>
        <w:t>ON</w:t>
      </w:r>
      <w:r w:rsidRPr="001D0E24">
        <w:rPr>
          <w:rFonts w:ascii="Courier New" w:hAnsi="Courier New" w:cs="Courier New"/>
          <w:color w:val="172B4D"/>
          <w:sz w:val="18"/>
          <w:szCs w:val="18"/>
        </w:rPr>
        <w:t xml:space="preserve"> sc_employee.company_id = sc_company.company_id</w:t>
      </w:r>
    </w:p>
    <w:p w14:paraId="59494D23" w14:textId="77777777" w:rsidR="001D0E24" w:rsidRPr="001D0E24" w:rsidRDefault="001D0E24" w:rsidP="001D0E24">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D0E24">
        <w:rPr>
          <w:rFonts w:ascii="Courier New" w:hAnsi="Courier New" w:cs="Courier New"/>
          <w:color w:val="910091"/>
          <w:sz w:val="18"/>
          <w:szCs w:val="18"/>
        </w:rPr>
        <w:t>INNER</w:t>
      </w:r>
      <w:r w:rsidRPr="001D0E24">
        <w:rPr>
          <w:rFonts w:ascii="Courier New" w:hAnsi="Courier New" w:cs="Courier New"/>
          <w:color w:val="172B4D"/>
          <w:sz w:val="18"/>
          <w:szCs w:val="18"/>
        </w:rPr>
        <w:t xml:space="preserve"> </w:t>
      </w:r>
      <w:r w:rsidRPr="001D0E24">
        <w:rPr>
          <w:rFonts w:ascii="Courier New" w:hAnsi="Courier New" w:cs="Courier New"/>
          <w:color w:val="910091"/>
          <w:sz w:val="18"/>
          <w:szCs w:val="18"/>
        </w:rPr>
        <w:t>JOIN</w:t>
      </w:r>
      <w:r w:rsidRPr="001D0E24">
        <w:rPr>
          <w:rFonts w:ascii="Courier New" w:hAnsi="Courier New" w:cs="Courier New"/>
          <w:color w:val="172B4D"/>
          <w:sz w:val="18"/>
          <w:szCs w:val="18"/>
        </w:rPr>
        <w:t xml:space="preserve"> sc_company_ver </w:t>
      </w:r>
      <w:r w:rsidRPr="001D0E24">
        <w:rPr>
          <w:rFonts w:ascii="Courier New" w:hAnsi="Courier New" w:cs="Courier New"/>
          <w:color w:val="910091"/>
          <w:sz w:val="18"/>
          <w:szCs w:val="18"/>
        </w:rPr>
        <w:t>ON</w:t>
      </w:r>
      <w:r w:rsidRPr="001D0E24">
        <w:rPr>
          <w:rFonts w:ascii="Courier New" w:hAnsi="Courier New" w:cs="Courier New"/>
          <w:color w:val="172B4D"/>
          <w:sz w:val="18"/>
          <w:szCs w:val="18"/>
        </w:rPr>
        <w:t xml:space="preserve"> sc_company.curr_company_ver_id = sc_company_ver.company_ver_id</w:t>
      </w:r>
    </w:p>
    <w:p w14:paraId="6C210FAE" w14:textId="77777777" w:rsidR="001D0E24" w:rsidRPr="001D0E24" w:rsidRDefault="001D0E24" w:rsidP="001D0E24">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D0E24">
        <w:rPr>
          <w:rFonts w:ascii="Courier New" w:hAnsi="Courier New" w:cs="Courier New"/>
          <w:color w:val="910091"/>
          <w:sz w:val="18"/>
          <w:szCs w:val="18"/>
        </w:rPr>
        <w:lastRenderedPageBreak/>
        <w:t>INNER</w:t>
      </w:r>
      <w:r w:rsidRPr="001D0E24">
        <w:rPr>
          <w:rFonts w:ascii="Courier New" w:hAnsi="Courier New" w:cs="Courier New"/>
          <w:color w:val="172B4D"/>
          <w:sz w:val="18"/>
          <w:szCs w:val="18"/>
        </w:rPr>
        <w:t xml:space="preserve"> </w:t>
      </w:r>
      <w:r w:rsidRPr="001D0E24">
        <w:rPr>
          <w:rFonts w:ascii="Courier New" w:hAnsi="Courier New" w:cs="Courier New"/>
          <w:color w:val="910091"/>
          <w:sz w:val="18"/>
          <w:szCs w:val="18"/>
        </w:rPr>
        <w:t>JOIN</w:t>
      </w:r>
      <w:r w:rsidRPr="001D0E24">
        <w:rPr>
          <w:rFonts w:ascii="Courier New" w:hAnsi="Courier New" w:cs="Courier New"/>
          <w:color w:val="172B4D"/>
          <w:sz w:val="18"/>
          <w:szCs w:val="18"/>
        </w:rPr>
        <w:t xml:space="preserve"> sc_company_ext_ident </w:t>
      </w:r>
      <w:r w:rsidRPr="001D0E24">
        <w:rPr>
          <w:rFonts w:ascii="Courier New" w:hAnsi="Courier New" w:cs="Courier New"/>
          <w:color w:val="910091"/>
          <w:sz w:val="18"/>
          <w:szCs w:val="18"/>
        </w:rPr>
        <w:t>ON</w:t>
      </w:r>
      <w:r w:rsidRPr="001D0E24">
        <w:rPr>
          <w:rFonts w:ascii="Courier New" w:hAnsi="Courier New" w:cs="Courier New"/>
          <w:color w:val="172B4D"/>
          <w:sz w:val="18"/>
          <w:szCs w:val="18"/>
        </w:rPr>
        <w:t xml:space="preserve"> sc_company.company_id = sc_company_ext_ident.company_id</w:t>
      </w:r>
    </w:p>
    <w:p w14:paraId="4B63697E" w14:textId="77777777" w:rsidR="001D0E24" w:rsidRPr="001D0E24" w:rsidRDefault="001D0E24" w:rsidP="001D0E24">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D0E24">
        <w:rPr>
          <w:rFonts w:ascii="Courier New" w:hAnsi="Courier New" w:cs="Courier New"/>
          <w:color w:val="910091"/>
          <w:sz w:val="18"/>
          <w:szCs w:val="18"/>
        </w:rPr>
        <w:t>INNER</w:t>
      </w:r>
      <w:r w:rsidRPr="001D0E24">
        <w:rPr>
          <w:rFonts w:ascii="Courier New" w:hAnsi="Courier New" w:cs="Courier New"/>
          <w:color w:val="172B4D"/>
          <w:sz w:val="18"/>
          <w:szCs w:val="18"/>
        </w:rPr>
        <w:t xml:space="preserve"> </w:t>
      </w:r>
      <w:r w:rsidRPr="001D0E24">
        <w:rPr>
          <w:rFonts w:ascii="Courier New" w:hAnsi="Courier New" w:cs="Courier New"/>
          <w:color w:val="910091"/>
          <w:sz w:val="18"/>
          <w:szCs w:val="18"/>
        </w:rPr>
        <w:t>JOIN</w:t>
      </w:r>
      <w:r w:rsidRPr="001D0E24">
        <w:rPr>
          <w:rFonts w:ascii="Courier New" w:hAnsi="Courier New" w:cs="Courier New"/>
          <w:color w:val="172B4D"/>
          <w:sz w:val="18"/>
          <w:szCs w:val="18"/>
        </w:rPr>
        <w:t xml:space="preserve"> sc_transaction </w:t>
      </w:r>
      <w:r w:rsidRPr="001D0E24">
        <w:rPr>
          <w:rFonts w:ascii="Courier New" w:hAnsi="Courier New" w:cs="Courier New"/>
          <w:color w:val="910091"/>
          <w:sz w:val="18"/>
          <w:szCs w:val="18"/>
        </w:rPr>
        <w:t>ON</w:t>
      </w:r>
      <w:r w:rsidRPr="001D0E24">
        <w:rPr>
          <w:rFonts w:ascii="Courier New" w:hAnsi="Courier New" w:cs="Courier New"/>
          <w:color w:val="172B4D"/>
          <w:sz w:val="18"/>
          <w:szCs w:val="18"/>
        </w:rPr>
        <w:t xml:space="preserve"> sc_transaction.transaction_id = sc_spf_withdrawal.transaction_id</w:t>
      </w:r>
    </w:p>
    <w:p w14:paraId="3FD2D42D" w14:textId="77777777" w:rsidR="001D0E24" w:rsidRPr="001D0E24" w:rsidRDefault="001D0E24" w:rsidP="001D0E24">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08080"/>
          <w:sz w:val="18"/>
          <w:szCs w:val="18"/>
        </w:rPr>
      </w:pPr>
      <w:r w:rsidRPr="001D0E24">
        <w:rPr>
          <w:rFonts w:ascii="Courier New" w:hAnsi="Courier New" w:cs="Courier New"/>
          <w:color w:val="808080"/>
          <w:sz w:val="18"/>
          <w:szCs w:val="18"/>
        </w:rPr>
        <w:t>--LEFT OUTER JOIN sc_ms_mrgn_hlding_dsbrsmnt ON sc_ms_mrgn_hlding_dsbrsmnt.holding_entry_id = sc_holding_entry.holding_entry_id</w:t>
      </w:r>
    </w:p>
    <w:p w14:paraId="16228E2E" w14:textId="77777777" w:rsidR="001D0E24" w:rsidRPr="001D0E24" w:rsidRDefault="001D0E24" w:rsidP="001D0E24">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D0E24">
        <w:rPr>
          <w:rFonts w:ascii="Courier New" w:hAnsi="Courier New" w:cs="Courier New"/>
          <w:color w:val="910091"/>
          <w:sz w:val="18"/>
          <w:szCs w:val="18"/>
        </w:rPr>
        <w:t>WHERE</w:t>
      </w:r>
      <w:r w:rsidRPr="001D0E24">
        <w:rPr>
          <w:rFonts w:ascii="Courier New" w:hAnsi="Courier New" w:cs="Courier New"/>
          <w:color w:val="172B4D"/>
          <w:sz w:val="18"/>
          <w:szCs w:val="18"/>
        </w:rPr>
        <w:t xml:space="preserve"> sc_holding_entry.out_accnt_holding_account_type =  </w:t>
      </w:r>
      <w:r w:rsidRPr="001D0E24">
        <w:rPr>
          <w:rFonts w:ascii="Courier New" w:hAnsi="Courier New" w:cs="Courier New"/>
          <w:color w:val="009100"/>
          <w:sz w:val="18"/>
          <w:szCs w:val="18"/>
        </w:rPr>
        <w:t>'OUT_CASH'</w:t>
      </w:r>
      <w:r w:rsidRPr="001D0E24">
        <w:rPr>
          <w:rFonts w:ascii="Courier New" w:hAnsi="Courier New" w:cs="Courier New"/>
          <w:color w:val="172B4D"/>
          <w:sz w:val="18"/>
          <w:szCs w:val="18"/>
        </w:rPr>
        <w:t xml:space="preserve"> </w:t>
      </w:r>
    </w:p>
    <w:p w14:paraId="46B5274B" w14:textId="77777777" w:rsidR="001D0E24" w:rsidRPr="001D0E24" w:rsidRDefault="001D0E24" w:rsidP="001D0E24">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D0E24">
        <w:rPr>
          <w:rFonts w:ascii="Courier New" w:hAnsi="Courier New" w:cs="Courier New"/>
          <w:color w:val="172B4D"/>
          <w:sz w:val="18"/>
          <w:szCs w:val="18"/>
        </w:rPr>
        <w:t xml:space="preserve"> </w:t>
      </w:r>
      <w:r w:rsidRPr="001D0E24">
        <w:rPr>
          <w:rFonts w:ascii="Courier New" w:hAnsi="Courier New" w:cs="Courier New"/>
          <w:color w:val="910091"/>
          <w:sz w:val="18"/>
          <w:szCs w:val="18"/>
        </w:rPr>
        <w:t>AND</w:t>
      </w:r>
      <w:r w:rsidRPr="001D0E24">
        <w:rPr>
          <w:rFonts w:ascii="Courier New" w:hAnsi="Courier New" w:cs="Courier New"/>
          <w:color w:val="172B4D"/>
          <w:sz w:val="18"/>
          <w:szCs w:val="18"/>
        </w:rPr>
        <w:t xml:space="preserve"> sc_holding_entry.in_accnt_holding_account_type </w:t>
      </w:r>
      <w:r w:rsidRPr="001D0E24">
        <w:rPr>
          <w:rFonts w:ascii="Courier New" w:hAnsi="Courier New" w:cs="Courier New"/>
          <w:color w:val="910091"/>
          <w:sz w:val="18"/>
          <w:szCs w:val="18"/>
        </w:rPr>
        <w:t>IN</w:t>
      </w:r>
      <w:r w:rsidRPr="001D0E24">
        <w:rPr>
          <w:rFonts w:ascii="Courier New" w:hAnsi="Courier New" w:cs="Courier New"/>
          <w:color w:val="172B4D"/>
          <w:sz w:val="18"/>
          <w:szCs w:val="18"/>
        </w:rPr>
        <w:t xml:space="preserve">  (</w:t>
      </w:r>
      <w:r w:rsidRPr="001D0E24">
        <w:rPr>
          <w:rFonts w:ascii="Courier New" w:hAnsi="Courier New" w:cs="Courier New"/>
          <w:color w:val="009100"/>
          <w:sz w:val="18"/>
          <w:szCs w:val="18"/>
        </w:rPr>
        <w:t>'CAL_ESRW'</w:t>
      </w:r>
      <w:r w:rsidRPr="001D0E24">
        <w:rPr>
          <w:rFonts w:ascii="Courier New" w:hAnsi="Courier New" w:cs="Courier New"/>
          <w:color w:val="172B4D"/>
          <w:sz w:val="18"/>
          <w:szCs w:val="18"/>
        </w:rPr>
        <w:t>,</w:t>
      </w:r>
      <w:r w:rsidRPr="001D0E24">
        <w:rPr>
          <w:rFonts w:ascii="Courier New" w:hAnsi="Courier New" w:cs="Courier New"/>
          <w:color w:val="009100"/>
          <w:sz w:val="18"/>
          <w:szCs w:val="18"/>
        </w:rPr>
        <w:t>'CAL_WH'</w:t>
      </w:r>
      <w:r w:rsidRPr="001D0E24">
        <w:rPr>
          <w:rFonts w:ascii="Courier New" w:hAnsi="Courier New" w:cs="Courier New"/>
          <w:color w:val="172B4D"/>
          <w:sz w:val="18"/>
          <w:szCs w:val="18"/>
        </w:rPr>
        <w:t>,</w:t>
      </w:r>
      <w:r w:rsidRPr="001D0E24">
        <w:rPr>
          <w:rFonts w:ascii="Courier New" w:hAnsi="Courier New" w:cs="Courier New"/>
          <w:color w:val="009100"/>
          <w:sz w:val="18"/>
          <w:szCs w:val="18"/>
        </w:rPr>
        <w:t>'IRS_ESRW'</w:t>
      </w:r>
      <w:r w:rsidRPr="001D0E24">
        <w:rPr>
          <w:rFonts w:ascii="Courier New" w:hAnsi="Courier New" w:cs="Courier New"/>
          <w:color w:val="172B4D"/>
          <w:sz w:val="18"/>
          <w:szCs w:val="18"/>
        </w:rPr>
        <w:t>,</w:t>
      </w:r>
      <w:r w:rsidRPr="001D0E24">
        <w:rPr>
          <w:rFonts w:ascii="Courier New" w:hAnsi="Courier New" w:cs="Courier New"/>
          <w:color w:val="009100"/>
          <w:sz w:val="18"/>
          <w:szCs w:val="18"/>
        </w:rPr>
        <w:t>'IRS_WH'</w:t>
      </w:r>
      <w:r w:rsidRPr="001D0E24">
        <w:rPr>
          <w:rFonts w:ascii="Courier New" w:hAnsi="Courier New" w:cs="Courier New"/>
          <w:color w:val="172B4D"/>
          <w:sz w:val="18"/>
          <w:szCs w:val="18"/>
        </w:rPr>
        <w:t>,</w:t>
      </w:r>
      <w:r w:rsidRPr="001D0E24">
        <w:rPr>
          <w:rFonts w:ascii="Courier New" w:hAnsi="Courier New" w:cs="Courier New"/>
          <w:color w:val="009100"/>
          <w:sz w:val="18"/>
          <w:szCs w:val="18"/>
        </w:rPr>
        <w:t>'IRS_NRA'</w:t>
      </w:r>
      <w:r w:rsidRPr="001D0E24">
        <w:rPr>
          <w:rFonts w:ascii="Courier New" w:hAnsi="Courier New" w:cs="Courier New"/>
          <w:color w:val="172B4D"/>
          <w:sz w:val="18"/>
          <w:szCs w:val="18"/>
        </w:rPr>
        <w:t>,</w:t>
      </w:r>
      <w:r w:rsidRPr="001D0E24">
        <w:rPr>
          <w:rFonts w:ascii="Courier New" w:hAnsi="Courier New" w:cs="Courier New"/>
          <w:color w:val="009100"/>
          <w:sz w:val="18"/>
          <w:szCs w:val="18"/>
        </w:rPr>
        <w:t>'ME_WH'</w:t>
      </w:r>
      <w:r w:rsidRPr="001D0E24">
        <w:rPr>
          <w:rFonts w:ascii="Courier New" w:hAnsi="Courier New" w:cs="Courier New"/>
          <w:color w:val="172B4D"/>
          <w:sz w:val="18"/>
          <w:szCs w:val="18"/>
        </w:rPr>
        <w:t>,</w:t>
      </w:r>
      <w:r w:rsidRPr="001D0E24">
        <w:rPr>
          <w:rFonts w:ascii="Courier New" w:hAnsi="Courier New" w:cs="Courier New"/>
          <w:color w:val="009100"/>
          <w:sz w:val="18"/>
          <w:szCs w:val="18"/>
        </w:rPr>
        <w:t>'ME_ESRW'</w:t>
      </w:r>
      <w:r w:rsidRPr="001D0E24">
        <w:rPr>
          <w:rFonts w:ascii="Courier New" w:hAnsi="Courier New" w:cs="Courier New"/>
          <w:color w:val="172B4D"/>
          <w:sz w:val="18"/>
          <w:szCs w:val="18"/>
        </w:rPr>
        <w:t>,</w:t>
      </w:r>
      <w:r w:rsidRPr="001D0E24">
        <w:rPr>
          <w:rFonts w:ascii="Courier New" w:hAnsi="Courier New" w:cs="Courier New"/>
          <w:color w:val="009100"/>
          <w:sz w:val="18"/>
          <w:szCs w:val="18"/>
        </w:rPr>
        <w:t>'VT_ESRW'</w:t>
      </w:r>
      <w:r w:rsidRPr="001D0E24">
        <w:rPr>
          <w:rFonts w:ascii="Courier New" w:hAnsi="Courier New" w:cs="Courier New"/>
          <w:color w:val="172B4D"/>
          <w:sz w:val="18"/>
          <w:szCs w:val="18"/>
        </w:rPr>
        <w:t>,</w:t>
      </w:r>
      <w:r w:rsidRPr="001D0E24">
        <w:rPr>
          <w:rFonts w:ascii="Courier New" w:hAnsi="Courier New" w:cs="Courier New"/>
          <w:color w:val="009100"/>
          <w:sz w:val="18"/>
          <w:szCs w:val="18"/>
        </w:rPr>
        <w:t>'VT_WH'</w:t>
      </w:r>
      <w:r w:rsidRPr="001D0E24">
        <w:rPr>
          <w:rFonts w:ascii="Courier New" w:hAnsi="Courier New" w:cs="Courier New"/>
          <w:color w:val="172B4D"/>
          <w:sz w:val="18"/>
          <w:szCs w:val="18"/>
        </w:rPr>
        <w:t xml:space="preserve">) </w:t>
      </w:r>
    </w:p>
    <w:p w14:paraId="2EB14502" w14:textId="77777777" w:rsidR="001D0E24" w:rsidRPr="001D0E24" w:rsidRDefault="001D0E24" w:rsidP="001D0E24">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08080"/>
          <w:sz w:val="18"/>
          <w:szCs w:val="18"/>
        </w:rPr>
      </w:pPr>
      <w:r w:rsidRPr="001D0E24">
        <w:rPr>
          <w:rFonts w:ascii="Courier New" w:hAnsi="Courier New" w:cs="Courier New"/>
          <w:color w:val="808080"/>
          <w:sz w:val="18"/>
          <w:szCs w:val="18"/>
        </w:rPr>
        <w:t>-- AND sc_ms_mrgn_hlding_dsbrsmnt.disbursement_id IS NULL</w:t>
      </w:r>
    </w:p>
    <w:p w14:paraId="61B1329E" w14:textId="77777777" w:rsidR="001D0E24" w:rsidRPr="001D0E24" w:rsidRDefault="001D0E24" w:rsidP="001D0E24">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D0E24">
        <w:rPr>
          <w:rFonts w:ascii="Courier New" w:hAnsi="Courier New" w:cs="Courier New"/>
          <w:color w:val="172B4D"/>
          <w:sz w:val="18"/>
          <w:szCs w:val="18"/>
        </w:rPr>
        <w:t xml:space="preserve">  </w:t>
      </w:r>
      <w:r w:rsidRPr="001D0E24">
        <w:rPr>
          <w:rFonts w:ascii="Courier New" w:hAnsi="Courier New" w:cs="Courier New"/>
          <w:color w:val="910091"/>
          <w:sz w:val="18"/>
          <w:szCs w:val="18"/>
        </w:rPr>
        <w:t>AND</w:t>
      </w:r>
      <w:r w:rsidRPr="001D0E24">
        <w:rPr>
          <w:rFonts w:ascii="Courier New" w:hAnsi="Courier New" w:cs="Courier New"/>
          <w:color w:val="172B4D"/>
          <w:sz w:val="18"/>
          <w:szCs w:val="18"/>
        </w:rPr>
        <w:t xml:space="preserve"> sc_company_ext_ident.company_ext_ident_type_code = </w:t>
      </w:r>
      <w:r w:rsidRPr="001D0E24">
        <w:rPr>
          <w:rFonts w:ascii="Courier New" w:hAnsi="Courier New" w:cs="Courier New"/>
          <w:color w:val="009100"/>
          <w:sz w:val="18"/>
          <w:szCs w:val="18"/>
        </w:rPr>
        <w:t>'MS_CLIENT_ID'</w:t>
      </w:r>
      <w:r w:rsidRPr="001D0E24">
        <w:rPr>
          <w:rFonts w:ascii="Courier New" w:hAnsi="Courier New" w:cs="Courier New"/>
          <w:color w:val="172B4D"/>
          <w:sz w:val="18"/>
          <w:szCs w:val="18"/>
        </w:rPr>
        <w:t xml:space="preserve"> </w:t>
      </w:r>
      <w:r w:rsidRPr="001D0E24">
        <w:rPr>
          <w:rFonts w:ascii="Courier New" w:hAnsi="Courier New" w:cs="Courier New"/>
          <w:color w:val="910091"/>
          <w:sz w:val="18"/>
          <w:szCs w:val="18"/>
        </w:rPr>
        <w:t>AND</w:t>
      </w:r>
      <w:r w:rsidRPr="001D0E24">
        <w:rPr>
          <w:rFonts w:ascii="Courier New" w:hAnsi="Courier New" w:cs="Courier New"/>
          <w:color w:val="172B4D"/>
          <w:sz w:val="18"/>
          <w:szCs w:val="18"/>
        </w:rPr>
        <w:t xml:space="preserve"> TRUNC(sc_holding_entry.entry_date_time) &lt;=  TO_DATE(</w:t>
      </w:r>
      <w:r w:rsidRPr="001D0E24">
        <w:rPr>
          <w:rFonts w:ascii="Courier New" w:hAnsi="Courier New" w:cs="Courier New"/>
          <w:color w:val="009100"/>
          <w:sz w:val="18"/>
          <w:szCs w:val="18"/>
        </w:rPr>
        <w:t>'14-Mar-2022'</w:t>
      </w:r>
      <w:r w:rsidRPr="001D0E24">
        <w:rPr>
          <w:rFonts w:ascii="Courier New" w:hAnsi="Courier New" w:cs="Courier New"/>
          <w:color w:val="172B4D"/>
          <w:sz w:val="18"/>
          <w:szCs w:val="18"/>
        </w:rPr>
        <w:t xml:space="preserve">, </w:t>
      </w:r>
      <w:r w:rsidRPr="001D0E24">
        <w:rPr>
          <w:rFonts w:ascii="Courier New" w:hAnsi="Courier New" w:cs="Courier New"/>
          <w:color w:val="009100"/>
          <w:sz w:val="18"/>
          <w:szCs w:val="18"/>
        </w:rPr>
        <w:t>'DD-MON-YYYY'</w:t>
      </w:r>
      <w:r w:rsidRPr="001D0E24">
        <w:rPr>
          <w:rFonts w:ascii="Courier New" w:hAnsi="Courier New" w:cs="Courier New"/>
          <w:color w:val="172B4D"/>
          <w:sz w:val="18"/>
          <w:szCs w:val="18"/>
        </w:rPr>
        <w:t xml:space="preserve">) </w:t>
      </w:r>
    </w:p>
    <w:p w14:paraId="65EFCFE2" w14:textId="77777777" w:rsidR="001D0E24" w:rsidRPr="001D0E24" w:rsidRDefault="001D0E24" w:rsidP="001D0E24">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D0E24">
        <w:rPr>
          <w:rFonts w:ascii="Courier New" w:hAnsi="Courier New" w:cs="Courier New"/>
          <w:color w:val="910091"/>
          <w:sz w:val="18"/>
          <w:szCs w:val="18"/>
        </w:rPr>
        <w:t>AND</w:t>
      </w:r>
      <w:r w:rsidRPr="001D0E24">
        <w:rPr>
          <w:rFonts w:ascii="Courier New" w:hAnsi="Courier New" w:cs="Courier New"/>
          <w:color w:val="172B4D"/>
          <w:sz w:val="18"/>
          <w:szCs w:val="18"/>
        </w:rPr>
        <w:t xml:space="preserve"> TRUNC(sc_holding_entry.entry_date_time) &gt;  TO_DATE(</w:t>
      </w:r>
      <w:r w:rsidRPr="001D0E24">
        <w:rPr>
          <w:rFonts w:ascii="Courier New" w:hAnsi="Courier New" w:cs="Courier New"/>
          <w:color w:val="009100"/>
          <w:sz w:val="18"/>
          <w:szCs w:val="18"/>
        </w:rPr>
        <w:t>'01-Jan-2021'</w:t>
      </w:r>
      <w:r w:rsidRPr="001D0E24">
        <w:rPr>
          <w:rFonts w:ascii="Courier New" w:hAnsi="Courier New" w:cs="Courier New"/>
          <w:color w:val="172B4D"/>
          <w:sz w:val="18"/>
          <w:szCs w:val="18"/>
        </w:rPr>
        <w:t xml:space="preserve">, </w:t>
      </w:r>
      <w:r w:rsidRPr="001D0E24">
        <w:rPr>
          <w:rFonts w:ascii="Courier New" w:hAnsi="Courier New" w:cs="Courier New"/>
          <w:color w:val="009100"/>
          <w:sz w:val="18"/>
          <w:szCs w:val="18"/>
        </w:rPr>
        <w:t>'DD-MON-YYYY'</w:t>
      </w:r>
      <w:r w:rsidRPr="001D0E24">
        <w:rPr>
          <w:rFonts w:ascii="Courier New" w:hAnsi="Courier New" w:cs="Courier New"/>
          <w:color w:val="172B4D"/>
          <w:sz w:val="18"/>
          <w:szCs w:val="18"/>
        </w:rPr>
        <w:t xml:space="preserve">) </w:t>
      </w:r>
    </w:p>
    <w:p w14:paraId="3C06EDF0" w14:textId="77777777" w:rsidR="001D0E24" w:rsidRPr="001D0E24" w:rsidRDefault="001D0E24" w:rsidP="001D0E24">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D0E24">
        <w:rPr>
          <w:rFonts w:ascii="Courier New" w:hAnsi="Courier New" w:cs="Courier New"/>
          <w:color w:val="910091"/>
          <w:sz w:val="18"/>
          <w:szCs w:val="18"/>
        </w:rPr>
        <w:t>AND</w:t>
      </w:r>
      <w:r w:rsidRPr="001D0E24">
        <w:rPr>
          <w:rFonts w:ascii="Courier New" w:hAnsi="Courier New" w:cs="Courier New"/>
          <w:color w:val="172B4D"/>
          <w:sz w:val="18"/>
          <w:szCs w:val="18"/>
        </w:rPr>
        <w:t xml:space="preserve"> sc_fund.exchange_code </w:t>
      </w:r>
      <w:r w:rsidRPr="001D0E24">
        <w:rPr>
          <w:rFonts w:ascii="Courier New" w:hAnsi="Courier New" w:cs="Courier New"/>
          <w:color w:val="910091"/>
          <w:sz w:val="18"/>
          <w:szCs w:val="18"/>
        </w:rPr>
        <w:t>IN</w:t>
      </w:r>
      <w:r w:rsidRPr="001D0E24">
        <w:rPr>
          <w:rFonts w:ascii="Courier New" w:hAnsi="Courier New" w:cs="Courier New"/>
          <w:color w:val="172B4D"/>
          <w:sz w:val="18"/>
          <w:szCs w:val="18"/>
        </w:rPr>
        <w:t xml:space="preserve">  (</w:t>
      </w:r>
      <w:r w:rsidRPr="001D0E24">
        <w:rPr>
          <w:rFonts w:ascii="Courier New" w:hAnsi="Courier New" w:cs="Courier New"/>
          <w:color w:val="009100"/>
          <w:sz w:val="18"/>
          <w:szCs w:val="18"/>
        </w:rPr>
        <w:t>'TEST_ONLY_EXCHANGE'</w:t>
      </w:r>
      <w:r w:rsidRPr="001D0E24">
        <w:rPr>
          <w:rFonts w:ascii="Courier New" w:hAnsi="Courier New" w:cs="Courier New"/>
          <w:color w:val="172B4D"/>
          <w:sz w:val="18"/>
          <w:szCs w:val="18"/>
        </w:rPr>
        <w:t>,</w:t>
      </w:r>
      <w:r w:rsidRPr="001D0E24">
        <w:rPr>
          <w:rFonts w:ascii="Courier New" w:hAnsi="Courier New" w:cs="Courier New"/>
          <w:color w:val="009100"/>
          <w:sz w:val="18"/>
          <w:szCs w:val="18"/>
        </w:rPr>
        <w:t>'PRIVATE_CA'</w:t>
      </w:r>
      <w:r w:rsidRPr="001D0E24">
        <w:rPr>
          <w:rFonts w:ascii="Courier New" w:hAnsi="Courier New" w:cs="Courier New"/>
          <w:color w:val="172B4D"/>
          <w:sz w:val="18"/>
          <w:szCs w:val="18"/>
        </w:rPr>
        <w:t>,</w:t>
      </w:r>
      <w:r w:rsidRPr="001D0E24">
        <w:rPr>
          <w:rFonts w:ascii="Courier New" w:hAnsi="Courier New" w:cs="Courier New"/>
          <w:color w:val="009100"/>
          <w:sz w:val="18"/>
          <w:szCs w:val="18"/>
        </w:rPr>
        <w:t>'AMEX'</w:t>
      </w:r>
      <w:r w:rsidRPr="001D0E24">
        <w:rPr>
          <w:rFonts w:ascii="Courier New" w:hAnsi="Courier New" w:cs="Courier New"/>
          <w:color w:val="172B4D"/>
          <w:sz w:val="18"/>
          <w:szCs w:val="18"/>
        </w:rPr>
        <w:t>,</w:t>
      </w:r>
      <w:r w:rsidRPr="001D0E24">
        <w:rPr>
          <w:rFonts w:ascii="Courier New" w:hAnsi="Courier New" w:cs="Courier New"/>
          <w:color w:val="009100"/>
          <w:sz w:val="18"/>
          <w:szCs w:val="18"/>
        </w:rPr>
        <w:t>'CASH'</w:t>
      </w:r>
      <w:r w:rsidRPr="001D0E24">
        <w:rPr>
          <w:rFonts w:ascii="Courier New" w:hAnsi="Courier New" w:cs="Courier New"/>
          <w:color w:val="172B4D"/>
          <w:sz w:val="18"/>
          <w:szCs w:val="18"/>
        </w:rPr>
        <w:t>,</w:t>
      </w:r>
      <w:r w:rsidRPr="001D0E24">
        <w:rPr>
          <w:rFonts w:ascii="Courier New" w:hAnsi="Courier New" w:cs="Courier New"/>
          <w:color w:val="009100"/>
          <w:sz w:val="18"/>
          <w:szCs w:val="18"/>
        </w:rPr>
        <w:t>'NASDAQ'</w:t>
      </w:r>
      <w:r w:rsidRPr="001D0E24">
        <w:rPr>
          <w:rFonts w:ascii="Courier New" w:hAnsi="Courier New" w:cs="Courier New"/>
          <w:color w:val="172B4D"/>
          <w:sz w:val="18"/>
          <w:szCs w:val="18"/>
        </w:rPr>
        <w:t>,</w:t>
      </w:r>
      <w:r w:rsidRPr="001D0E24">
        <w:rPr>
          <w:rFonts w:ascii="Courier New" w:hAnsi="Courier New" w:cs="Courier New"/>
          <w:color w:val="009100"/>
          <w:sz w:val="18"/>
          <w:szCs w:val="18"/>
        </w:rPr>
        <w:t>'NASDAQ_OTC_NON_BB'</w:t>
      </w:r>
      <w:r w:rsidRPr="001D0E24">
        <w:rPr>
          <w:rFonts w:ascii="Courier New" w:hAnsi="Courier New" w:cs="Courier New"/>
          <w:color w:val="172B4D"/>
          <w:sz w:val="18"/>
          <w:szCs w:val="18"/>
        </w:rPr>
        <w:t>,</w:t>
      </w:r>
      <w:r w:rsidRPr="001D0E24">
        <w:rPr>
          <w:rFonts w:ascii="Courier New" w:hAnsi="Courier New" w:cs="Courier New"/>
          <w:color w:val="009100"/>
          <w:sz w:val="18"/>
          <w:szCs w:val="18"/>
        </w:rPr>
        <w:t>'NYSE'</w:t>
      </w:r>
      <w:r w:rsidRPr="001D0E24">
        <w:rPr>
          <w:rFonts w:ascii="Courier New" w:hAnsi="Courier New" w:cs="Courier New"/>
          <w:color w:val="172B4D"/>
          <w:sz w:val="18"/>
          <w:szCs w:val="18"/>
        </w:rPr>
        <w:t>,</w:t>
      </w:r>
      <w:r w:rsidRPr="001D0E24">
        <w:rPr>
          <w:rFonts w:ascii="Courier New" w:hAnsi="Courier New" w:cs="Courier New"/>
          <w:color w:val="009100"/>
          <w:sz w:val="18"/>
          <w:szCs w:val="18"/>
        </w:rPr>
        <w:t>'PRIVATE_US'</w:t>
      </w:r>
      <w:r w:rsidRPr="001D0E24">
        <w:rPr>
          <w:rFonts w:ascii="Courier New" w:hAnsi="Courier New" w:cs="Courier New"/>
          <w:color w:val="172B4D"/>
          <w:sz w:val="18"/>
          <w:szCs w:val="18"/>
        </w:rPr>
        <w:t>)</w:t>
      </w:r>
    </w:p>
    <w:p w14:paraId="70E2EC0C" w14:textId="77777777" w:rsidR="001D0E24" w:rsidRPr="001D0E24" w:rsidRDefault="001D0E24" w:rsidP="001D0E24">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18"/>
          <w:szCs w:val="18"/>
        </w:rPr>
      </w:pPr>
      <w:r w:rsidRPr="001D0E24">
        <w:rPr>
          <w:rFonts w:ascii="Courier New" w:hAnsi="Courier New" w:cs="Courier New"/>
          <w:color w:val="910091"/>
          <w:sz w:val="18"/>
          <w:szCs w:val="18"/>
        </w:rPr>
        <w:t>group</w:t>
      </w:r>
      <w:r w:rsidRPr="001D0E24">
        <w:rPr>
          <w:rFonts w:ascii="Courier New" w:hAnsi="Courier New" w:cs="Courier New"/>
          <w:color w:val="172B4D"/>
          <w:sz w:val="18"/>
          <w:szCs w:val="18"/>
        </w:rPr>
        <w:t xml:space="preserve"> </w:t>
      </w:r>
      <w:r w:rsidRPr="001D0E24">
        <w:rPr>
          <w:rFonts w:ascii="Courier New" w:hAnsi="Courier New" w:cs="Courier New"/>
          <w:color w:val="910091"/>
          <w:sz w:val="18"/>
          <w:szCs w:val="18"/>
        </w:rPr>
        <w:t>by</w:t>
      </w:r>
      <w:r w:rsidRPr="001D0E24">
        <w:rPr>
          <w:rFonts w:ascii="Courier New" w:hAnsi="Courier New" w:cs="Courier New"/>
          <w:color w:val="172B4D"/>
          <w:sz w:val="18"/>
          <w:szCs w:val="18"/>
        </w:rPr>
        <w:t xml:space="preserve"> to_char(</w:t>
      </w:r>
      <w:r w:rsidRPr="001D0E24">
        <w:rPr>
          <w:rFonts w:ascii="Courier New" w:hAnsi="Courier New" w:cs="Courier New"/>
          <w:color w:val="910091"/>
          <w:sz w:val="18"/>
          <w:szCs w:val="18"/>
        </w:rPr>
        <w:t>CAST</w:t>
      </w:r>
      <w:r w:rsidRPr="001D0E24">
        <w:rPr>
          <w:rFonts w:ascii="Courier New" w:hAnsi="Courier New" w:cs="Courier New"/>
          <w:color w:val="172B4D"/>
          <w:sz w:val="18"/>
          <w:szCs w:val="18"/>
        </w:rPr>
        <w:t xml:space="preserve">(sc_holding_entry.entry_date_time </w:t>
      </w:r>
      <w:r w:rsidRPr="001D0E24">
        <w:rPr>
          <w:rFonts w:ascii="Courier New" w:hAnsi="Courier New" w:cs="Courier New"/>
          <w:color w:val="910091"/>
          <w:sz w:val="18"/>
          <w:szCs w:val="18"/>
        </w:rPr>
        <w:t>AS</w:t>
      </w:r>
      <w:r w:rsidRPr="001D0E24">
        <w:rPr>
          <w:rFonts w:ascii="Courier New" w:hAnsi="Courier New" w:cs="Courier New"/>
          <w:color w:val="172B4D"/>
          <w:sz w:val="18"/>
          <w:szCs w:val="18"/>
        </w:rPr>
        <w:t xml:space="preserve"> </w:t>
      </w:r>
      <w:r w:rsidRPr="001D0E24">
        <w:rPr>
          <w:rFonts w:ascii="Courier New" w:hAnsi="Courier New" w:cs="Courier New"/>
          <w:color w:val="910091"/>
          <w:sz w:val="18"/>
          <w:szCs w:val="18"/>
        </w:rPr>
        <w:t>DATE</w:t>
      </w:r>
      <w:r w:rsidRPr="001D0E24">
        <w:rPr>
          <w:rFonts w:ascii="Courier New" w:hAnsi="Courier New" w:cs="Courier New"/>
          <w:color w:val="172B4D"/>
          <w:sz w:val="18"/>
          <w:szCs w:val="18"/>
        </w:rPr>
        <w:t>));</w:t>
      </w:r>
    </w:p>
    <w:p w14:paraId="3448A495" w14:textId="77777777" w:rsidR="001D0E24" w:rsidRDefault="001D0E24" w:rsidP="001D0E24">
      <w:pPr>
        <w:pStyle w:val="NormalWeb"/>
        <w:shd w:val="clear" w:color="auto" w:fill="FFFFFF"/>
        <w:spacing w:before="0" w:beforeAutospacing="0" w:after="0" w:afterAutospacing="0"/>
        <w:rPr>
          <w:rFonts w:ascii="Segoe UI" w:hAnsi="Segoe UI" w:cs="Segoe UI"/>
          <w:color w:val="242424"/>
          <w:sz w:val="21"/>
          <w:szCs w:val="21"/>
        </w:rPr>
      </w:pPr>
    </w:p>
    <w:p w14:paraId="3FBAD3BD" w14:textId="2D0E393C" w:rsidR="001D0E24" w:rsidRDefault="001D0E24" w:rsidP="00DE2368">
      <w:pPr>
        <w:pStyle w:val="NormalWeb"/>
        <w:shd w:val="clear" w:color="auto" w:fill="FFFFFF"/>
        <w:spacing w:before="0" w:beforeAutospacing="0" w:after="0" w:afterAutospacing="0"/>
        <w:rPr>
          <w:rFonts w:ascii="Segoe UI" w:hAnsi="Segoe UI" w:cs="Segoe UI"/>
          <w:color w:val="242424"/>
          <w:sz w:val="21"/>
          <w:szCs w:val="21"/>
        </w:rPr>
      </w:pPr>
    </w:p>
    <w:p w14:paraId="0D08EEDA" w14:textId="77777777" w:rsidR="00661508" w:rsidRPr="00661508" w:rsidRDefault="00661508" w:rsidP="0066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rPr>
      </w:pPr>
      <w:r w:rsidRPr="00661508">
        <w:rPr>
          <w:rFonts w:ascii="inherit" w:hAnsi="inherit" w:cs="Courier New"/>
          <w:sz w:val="20"/>
          <w:szCs w:val="20"/>
          <w:bdr w:val="none" w:sz="0" w:space="0" w:color="auto" w:frame="1"/>
        </w:rPr>
        <w:t>select utl_raw.cast_to_varchar2(dbms_lob.substr(BLOB_FIELD)) from TABLE_WITH_BLOB where ID = '&lt;row id&gt;';</w:t>
      </w:r>
    </w:p>
    <w:p w14:paraId="15B6781C" w14:textId="77777777" w:rsidR="00661508" w:rsidRDefault="00661508" w:rsidP="00DE2368">
      <w:pPr>
        <w:pStyle w:val="NormalWeb"/>
        <w:shd w:val="clear" w:color="auto" w:fill="FFFFFF"/>
        <w:spacing w:before="0" w:beforeAutospacing="0" w:after="0" w:afterAutospacing="0"/>
        <w:rPr>
          <w:rFonts w:ascii="Segoe UI" w:hAnsi="Segoe UI" w:cs="Segoe UI"/>
          <w:color w:val="242424"/>
          <w:sz w:val="21"/>
          <w:szCs w:val="21"/>
        </w:rPr>
      </w:pPr>
    </w:p>
    <w:p w14:paraId="2210324C" w14:textId="07B2A9EE" w:rsidR="00DE2368" w:rsidRDefault="00DE2368" w:rsidP="0027079F"/>
    <w:p w14:paraId="6C2DB72C" w14:textId="30D8F72A" w:rsidR="004E0CCB" w:rsidRDefault="004E0CCB" w:rsidP="0027079F"/>
    <w:p w14:paraId="0556C907" w14:textId="77777777" w:rsidR="004E0CCB" w:rsidRPr="004E0CCB" w:rsidRDefault="004E0CCB" w:rsidP="004E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E0CCB">
        <w:rPr>
          <w:rFonts w:ascii="Courier New" w:hAnsi="Courier New" w:cs="Courier New"/>
          <w:sz w:val="20"/>
          <w:szCs w:val="20"/>
        </w:rPr>
        <w:t>SELECT</w:t>
      </w:r>
    </w:p>
    <w:p w14:paraId="6D6AC6BD" w14:textId="77777777" w:rsidR="004E0CCB" w:rsidRPr="004E0CCB" w:rsidRDefault="004E0CCB" w:rsidP="004E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E0CCB">
        <w:rPr>
          <w:rFonts w:ascii="Courier New" w:hAnsi="Courier New" w:cs="Courier New"/>
          <w:sz w:val="20"/>
          <w:szCs w:val="20"/>
        </w:rPr>
        <w:t xml:space="preserve">    sc_user_account.solium_account_number,</w:t>
      </w:r>
    </w:p>
    <w:p w14:paraId="34573F84" w14:textId="77777777" w:rsidR="004E0CCB" w:rsidRPr="004E0CCB" w:rsidRDefault="004E0CCB" w:rsidP="004E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E0CCB">
        <w:rPr>
          <w:rFonts w:ascii="Courier New" w:hAnsi="Courier New" w:cs="Courier New"/>
          <w:sz w:val="20"/>
          <w:szCs w:val="20"/>
        </w:rPr>
        <w:t xml:space="preserve">    sc_user_2fa_token.token,</w:t>
      </w:r>
    </w:p>
    <w:p w14:paraId="122C725D" w14:textId="77777777" w:rsidR="004E0CCB" w:rsidRPr="004E0CCB" w:rsidRDefault="004E0CCB" w:rsidP="004E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E0CCB">
        <w:rPr>
          <w:rFonts w:ascii="Courier New" w:hAnsi="Courier New" w:cs="Courier New"/>
          <w:sz w:val="20"/>
          <w:szCs w:val="20"/>
        </w:rPr>
        <w:t xml:space="preserve">    sc_user_2fa_token.issued_on,</w:t>
      </w:r>
    </w:p>
    <w:p w14:paraId="4E2C113B" w14:textId="77777777" w:rsidR="004E0CCB" w:rsidRPr="004E0CCB" w:rsidRDefault="004E0CCB" w:rsidP="004E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E0CCB">
        <w:rPr>
          <w:rFonts w:ascii="Courier New" w:hAnsi="Courier New" w:cs="Courier New"/>
          <w:sz w:val="20"/>
          <w:szCs w:val="20"/>
        </w:rPr>
        <w:t xml:space="preserve">    sc_user_2fa_token.expires_on</w:t>
      </w:r>
    </w:p>
    <w:p w14:paraId="0B9DEE29" w14:textId="77777777" w:rsidR="004E0CCB" w:rsidRPr="004E0CCB" w:rsidRDefault="004E0CCB" w:rsidP="004E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E0CCB">
        <w:rPr>
          <w:rFonts w:ascii="Courier New" w:hAnsi="Courier New" w:cs="Courier New"/>
          <w:sz w:val="20"/>
          <w:szCs w:val="20"/>
        </w:rPr>
        <w:t>FROM</w:t>
      </w:r>
    </w:p>
    <w:p w14:paraId="44C659AF" w14:textId="77777777" w:rsidR="004E0CCB" w:rsidRPr="004E0CCB" w:rsidRDefault="004E0CCB" w:rsidP="004E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E0CCB">
        <w:rPr>
          <w:rFonts w:ascii="Courier New" w:hAnsi="Courier New" w:cs="Courier New"/>
          <w:sz w:val="20"/>
          <w:szCs w:val="20"/>
        </w:rPr>
        <w:t xml:space="preserve">    sc_user_2fa_token</w:t>
      </w:r>
    </w:p>
    <w:p w14:paraId="086B70A9" w14:textId="77777777" w:rsidR="004E0CCB" w:rsidRPr="004E0CCB" w:rsidRDefault="004E0CCB" w:rsidP="004E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E0CCB">
        <w:rPr>
          <w:rFonts w:ascii="Courier New" w:hAnsi="Courier New" w:cs="Courier New"/>
          <w:sz w:val="20"/>
          <w:szCs w:val="20"/>
        </w:rPr>
        <w:t xml:space="preserve">       INNER JOIN sc_user_account ON sc_user_account.user_id = sc_user_2fa_token.user_id</w:t>
      </w:r>
    </w:p>
    <w:p w14:paraId="1CCDADF5" w14:textId="77777777" w:rsidR="004E0CCB" w:rsidRPr="004E0CCB" w:rsidRDefault="004E0CCB" w:rsidP="004E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E0CCB">
        <w:rPr>
          <w:rFonts w:ascii="Courier New" w:hAnsi="Courier New" w:cs="Courier New"/>
          <w:sz w:val="20"/>
          <w:szCs w:val="20"/>
        </w:rPr>
        <w:t>ORDER BY</w:t>
      </w:r>
    </w:p>
    <w:p w14:paraId="19974A13" w14:textId="77777777" w:rsidR="004E0CCB" w:rsidRPr="004E0CCB" w:rsidRDefault="004E0CCB" w:rsidP="004E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E0CCB">
        <w:rPr>
          <w:rFonts w:ascii="Courier New" w:hAnsi="Courier New" w:cs="Courier New"/>
          <w:sz w:val="20"/>
          <w:szCs w:val="20"/>
        </w:rPr>
        <w:t xml:space="preserve">    sc_user_2fa_token.issued_on DESC;</w:t>
      </w:r>
    </w:p>
    <w:p w14:paraId="0E8EDA8E" w14:textId="2AD8E480" w:rsidR="004E0CCB" w:rsidRDefault="004E0CCB" w:rsidP="0027079F"/>
    <w:p w14:paraId="5DC2C3E9" w14:textId="7BDDF283" w:rsidR="00077B4A" w:rsidRDefault="00000000" w:rsidP="0027079F">
      <w:hyperlink r:id="rId70" w:history="1">
        <w:r w:rsidR="00077B4A" w:rsidRPr="007F1434">
          <w:rPr>
            <w:rStyle w:val="Hyperlink"/>
          </w:rPr>
          <w:t>https://confluence.solium.com/display/~vlad.levin/SQL+Query+to+generate+demographic+import+from+existing+data</w:t>
        </w:r>
      </w:hyperlink>
    </w:p>
    <w:p w14:paraId="009EF096" w14:textId="0CAD8A4C" w:rsidR="00077B4A" w:rsidRDefault="00077B4A" w:rsidP="0027079F"/>
    <w:p w14:paraId="55343F7A" w14:textId="77777777" w:rsidR="00077B4A" w:rsidRDefault="00077B4A" w:rsidP="00077B4A">
      <w:pPr>
        <w:rPr>
          <w:rFonts w:ascii="Segoe UI" w:hAnsi="Segoe UI" w:cs="Segoe UI"/>
          <w:sz w:val="21"/>
          <w:szCs w:val="21"/>
        </w:rPr>
      </w:pPr>
      <w:r>
        <w:rPr>
          <w:rStyle w:val="HTMLCode"/>
          <w:b/>
          <w:bCs/>
          <w:sz w:val="21"/>
          <w:szCs w:val="21"/>
        </w:rPr>
        <w:t>select</w:t>
      </w:r>
      <w:r>
        <w:rPr>
          <w:rFonts w:ascii="Segoe UI" w:hAnsi="Segoe UI" w:cs="Segoe UI"/>
          <w:sz w:val="21"/>
          <w:szCs w:val="21"/>
        </w:rPr>
        <w:t xml:space="preserve"> </w:t>
      </w:r>
      <w:r>
        <w:rPr>
          <w:rStyle w:val="HTMLCode"/>
          <w:sz w:val="21"/>
          <w:szCs w:val="21"/>
        </w:rPr>
        <w:t>*</w:t>
      </w:r>
    </w:p>
    <w:p w14:paraId="50741950" w14:textId="77777777" w:rsidR="00077B4A" w:rsidRDefault="00077B4A" w:rsidP="00077B4A">
      <w:pPr>
        <w:rPr>
          <w:rFonts w:ascii="Segoe UI" w:hAnsi="Segoe UI" w:cs="Segoe UI"/>
          <w:sz w:val="21"/>
          <w:szCs w:val="21"/>
        </w:rPr>
      </w:pPr>
      <w:r>
        <w:rPr>
          <w:rStyle w:val="HTMLCode"/>
          <w:b/>
          <w:bCs/>
          <w:sz w:val="21"/>
          <w:szCs w:val="21"/>
        </w:rPr>
        <w:t>from</w:t>
      </w:r>
      <w:r>
        <w:rPr>
          <w:rFonts w:ascii="Segoe UI" w:hAnsi="Segoe UI" w:cs="Segoe UI"/>
          <w:sz w:val="21"/>
          <w:szCs w:val="21"/>
        </w:rPr>
        <w:t xml:space="preserve"> </w:t>
      </w:r>
      <w:r>
        <w:rPr>
          <w:rStyle w:val="HTMLCode"/>
          <w:sz w:val="21"/>
          <w:szCs w:val="21"/>
        </w:rPr>
        <w:t>sc_company_ver_login_req</w:t>
      </w:r>
    </w:p>
    <w:p w14:paraId="789F3F14" w14:textId="1E33EC33" w:rsidR="00077B4A" w:rsidRDefault="00077B4A" w:rsidP="0027079F"/>
    <w:p w14:paraId="48F91307" w14:textId="2910A947" w:rsidR="00077B4A" w:rsidRDefault="00000000" w:rsidP="0027079F">
      <w:hyperlink r:id="rId71" w:history="1">
        <w:r w:rsidR="00DB46A4" w:rsidRPr="007F1434">
          <w:rPr>
            <w:rStyle w:val="Hyperlink"/>
          </w:rPr>
          <w:t>https://veronicamars.solium.com/db_connections.json</w:t>
        </w:r>
      </w:hyperlink>
    </w:p>
    <w:p w14:paraId="45441B28" w14:textId="7F3ABF56" w:rsidR="00DB46A4" w:rsidRDefault="00DB46A4" w:rsidP="0027079F"/>
    <w:p w14:paraId="0BCB4F70" w14:textId="2183328A" w:rsidR="00DB46A4" w:rsidRDefault="00DB46A4" w:rsidP="0027079F">
      <w:pPr>
        <w:rPr>
          <w:rFonts w:ascii="Menlo" w:eastAsiaTheme="minorHAnsi" w:hAnsi="Menlo" w:cs="Menlo"/>
          <w:color w:val="000000"/>
          <w:sz w:val="22"/>
          <w:szCs w:val="22"/>
          <w:lang w:val="en-US" w:eastAsia="ja-JP"/>
        </w:rPr>
      </w:pPr>
      <w:r>
        <w:rPr>
          <w:rFonts w:ascii="Menlo" w:eastAsiaTheme="minorHAnsi" w:hAnsi="Menlo" w:cs="Menlo"/>
          <w:color w:val="000000"/>
          <w:sz w:val="22"/>
          <w:szCs w:val="22"/>
          <w:lang w:val="en-US" w:eastAsia="ja-JP"/>
        </w:rPr>
        <w:t>sudo /sbin/service soliumservice_sum-apitest01_1_1 status | grep SchedulerService_1</w:t>
      </w:r>
    </w:p>
    <w:p w14:paraId="4136AF2A" w14:textId="69EAA3FA" w:rsidR="00DB46A4" w:rsidRDefault="00DB46A4" w:rsidP="0027079F">
      <w:pPr>
        <w:rPr>
          <w:rFonts w:ascii="Menlo" w:eastAsiaTheme="minorHAnsi" w:hAnsi="Menlo" w:cs="Menlo"/>
          <w:color w:val="000000"/>
          <w:sz w:val="22"/>
          <w:szCs w:val="22"/>
          <w:lang w:val="en-US" w:eastAsia="ja-JP"/>
        </w:rPr>
      </w:pPr>
    </w:p>
    <w:p w14:paraId="77D7EDCB" w14:textId="58EDBF32" w:rsidR="00DB46A4" w:rsidRDefault="00DB46A4" w:rsidP="00DB46A4">
      <w:r>
        <w:rPr>
          <w:rFonts w:ascii="Menlo" w:eastAsiaTheme="minorHAnsi" w:hAnsi="Menlo" w:cs="Menlo"/>
          <w:color w:val="000000"/>
          <w:sz w:val="22"/>
          <w:szCs w:val="22"/>
          <w:lang w:val="en-US" w:eastAsia="ja-JP"/>
        </w:rPr>
        <w:t>sudo /sbin/service soliumservice_ms-apitest01_1_1 status | grep SchedulerService_1</w:t>
      </w:r>
    </w:p>
    <w:p w14:paraId="69A19B83" w14:textId="26C68508" w:rsidR="00DB46A4" w:rsidRDefault="00DB46A4" w:rsidP="0027079F"/>
    <w:p w14:paraId="28EA5641" w14:textId="4BF7D3B4" w:rsidR="00C202C0" w:rsidRDefault="00000000" w:rsidP="0027079F">
      <w:hyperlink r:id="rId72" w:history="1">
        <w:r w:rsidR="00C202C0" w:rsidRPr="00002C77">
          <w:rPr>
            <w:rStyle w:val="Hyperlink"/>
          </w:rPr>
          <w:t>ian@darwinsys.com</w:t>
        </w:r>
      </w:hyperlink>
    </w:p>
    <w:p w14:paraId="4A0CE02F" w14:textId="1207DE94" w:rsidR="00C202C0" w:rsidRDefault="00000000" w:rsidP="0027079F">
      <w:hyperlink r:id="rId73" w:history="1">
        <w:r w:rsidR="00C202C0" w:rsidRPr="00002C77">
          <w:rPr>
            <w:rStyle w:val="Hyperlink"/>
          </w:rPr>
          <w:t>https://blogs.oracle.com/javamagazine/category/jm-design-patterns</w:t>
        </w:r>
      </w:hyperlink>
    </w:p>
    <w:p w14:paraId="643395C5" w14:textId="6D992FDC" w:rsidR="00C202C0" w:rsidRDefault="00C202C0" w:rsidP="0027079F">
      <w:r w:rsidRPr="00C202C0">
        <w:t>https://darwinsys.com/java/ - Ian on Java</w:t>
      </w:r>
    </w:p>
    <w:sectPr w:rsidR="00C202C0">
      <w:footerReference w:type="default" r:id="rId74"/>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3868C" w14:textId="77777777" w:rsidR="00E91959" w:rsidRDefault="00E91959">
      <w:r>
        <w:separator/>
      </w:r>
    </w:p>
    <w:p w14:paraId="3D5D7B22" w14:textId="77777777" w:rsidR="00E91959" w:rsidRDefault="00E91959"/>
    <w:p w14:paraId="46498BC3" w14:textId="77777777" w:rsidR="00E91959" w:rsidRDefault="00E91959"/>
  </w:endnote>
  <w:endnote w:type="continuationSeparator" w:id="0">
    <w:p w14:paraId="6789FC9D" w14:textId="77777777" w:rsidR="00E91959" w:rsidRDefault="00E91959">
      <w:r>
        <w:continuationSeparator/>
      </w:r>
    </w:p>
    <w:p w14:paraId="33AD0F91" w14:textId="77777777" w:rsidR="00E91959" w:rsidRDefault="00E91959"/>
    <w:p w14:paraId="113B032C" w14:textId="77777777" w:rsidR="00E91959" w:rsidRDefault="00E919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ppleSystemUIFont">
    <w:altName w:val="Cambria"/>
    <w:panose1 w:val="020B0604020202020204"/>
    <w:charset w:val="00"/>
    <w:family w:val="roman"/>
    <w:pitch w:val="default"/>
  </w:font>
  <w:font w:name="AppleSystemUIFont">
    <w:altName w:val="Calibri"/>
    <w:panose1 w:val="020B0604020202020204"/>
    <w:charset w:val="00"/>
    <w:family w:val="auto"/>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var(--ff-mono)">
    <w:altName w:val="Cambria"/>
    <w:panose1 w:val="020B0604020202020204"/>
    <w:charset w:val="00"/>
    <w:family w:val="roman"/>
    <w:notTrueType/>
    <w:pitch w:val="default"/>
  </w:font>
  <w:font w:name="Source Code Pro">
    <w:panose1 w:val="020B0509030403020204"/>
    <w:charset w:val="00"/>
    <w:family w:val="modern"/>
    <w:pitch w:val="fixed"/>
    <w:sig w:usb0="200002F7" w:usb1="02003803" w:usb2="00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3807AF54" w14:textId="77777777" w:rsidR="00264D86" w:rsidRDefault="00297D9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287B3" w14:textId="77777777" w:rsidR="00E91959" w:rsidRDefault="00E91959">
      <w:r>
        <w:separator/>
      </w:r>
    </w:p>
    <w:p w14:paraId="438C951A" w14:textId="77777777" w:rsidR="00E91959" w:rsidRDefault="00E91959"/>
    <w:p w14:paraId="0340CD55" w14:textId="77777777" w:rsidR="00E91959" w:rsidRDefault="00E91959"/>
  </w:footnote>
  <w:footnote w:type="continuationSeparator" w:id="0">
    <w:p w14:paraId="113AE4DC" w14:textId="77777777" w:rsidR="00E91959" w:rsidRDefault="00E91959">
      <w:r>
        <w:continuationSeparator/>
      </w:r>
    </w:p>
    <w:p w14:paraId="1B6A78BB" w14:textId="77777777" w:rsidR="00E91959" w:rsidRDefault="00E91959"/>
    <w:p w14:paraId="5EA6693C" w14:textId="77777777" w:rsidR="00E91959" w:rsidRDefault="00E919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72C3711"/>
    <w:multiLevelType w:val="multilevel"/>
    <w:tmpl w:val="A5008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DF5534"/>
    <w:multiLevelType w:val="multilevel"/>
    <w:tmpl w:val="D8387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966C6C"/>
    <w:multiLevelType w:val="multilevel"/>
    <w:tmpl w:val="86C0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BF7498"/>
    <w:multiLevelType w:val="multilevel"/>
    <w:tmpl w:val="86C016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507130"/>
    <w:multiLevelType w:val="hybridMultilevel"/>
    <w:tmpl w:val="11D2E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EA6960"/>
    <w:multiLevelType w:val="multilevel"/>
    <w:tmpl w:val="86C016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7312648">
    <w:abstractNumId w:val="9"/>
  </w:num>
  <w:num w:numId="2" w16cid:durableId="1423455575">
    <w:abstractNumId w:val="15"/>
  </w:num>
  <w:num w:numId="3" w16cid:durableId="1313751715">
    <w:abstractNumId w:val="18"/>
  </w:num>
  <w:num w:numId="4" w16cid:durableId="920263124">
    <w:abstractNumId w:val="16"/>
  </w:num>
  <w:num w:numId="5" w16cid:durableId="350033148">
    <w:abstractNumId w:val="12"/>
  </w:num>
  <w:num w:numId="6" w16cid:durableId="314725631">
    <w:abstractNumId w:val="7"/>
  </w:num>
  <w:num w:numId="7" w16cid:durableId="1123228884">
    <w:abstractNumId w:val="6"/>
  </w:num>
  <w:num w:numId="8" w16cid:durableId="1120221936">
    <w:abstractNumId w:val="5"/>
  </w:num>
  <w:num w:numId="9" w16cid:durableId="1377580304">
    <w:abstractNumId w:val="4"/>
  </w:num>
  <w:num w:numId="10" w16cid:durableId="661663197">
    <w:abstractNumId w:val="8"/>
  </w:num>
  <w:num w:numId="11" w16cid:durableId="646519905">
    <w:abstractNumId w:val="3"/>
  </w:num>
  <w:num w:numId="12" w16cid:durableId="1088620300">
    <w:abstractNumId w:val="2"/>
  </w:num>
  <w:num w:numId="13" w16cid:durableId="1229531259">
    <w:abstractNumId w:val="1"/>
  </w:num>
  <w:num w:numId="14" w16cid:durableId="148787721">
    <w:abstractNumId w:val="0"/>
  </w:num>
  <w:num w:numId="15" w16cid:durableId="174270612">
    <w:abstractNumId w:val="17"/>
  </w:num>
  <w:num w:numId="16" w16cid:durableId="2144231962">
    <w:abstractNumId w:val="22"/>
  </w:num>
  <w:num w:numId="17" w16cid:durableId="1040940895">
    <w:abstractNumId w:val="20"/>
  </w:num>
  <w:num w:numId="18" w16cid:durableId="109473782">
    <w:abstractNumId w:val="11"/>
  </w:num>
  <w:num w:numId="19" w16cid:durableId="545918872">
    <w:abstractNumId w:val="21"/>
  </w:num>
  <w:num w:numId="20" w16cid:durableId="278222229">
    <w:abstractNumId w:val="19"/>
  </w:num>
  <w:num w:numId="21" w16cid:durableId="975796919">
    <w:abstractNumId w:val="14"/>
  </w:num>
  <w:num w:numId="22" w16cid:durableId="1489249519">
    <w:abstractNumId w:val="10"/>
  </w:num>
  <w:num w:numId="23" w16cid:durableId="18757302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930"/>
    <w:rsid w:val="00032BB1"/>
    <w:rsid w:val="000346BC"/>
    <w:rsid w:val="00053ACA"/>
    <w:rsid w:val="00077B4A"/>
    <w:rsid w:val="000A4E9F"/>
    <w:rsid w:val="000C03D0"/>
    <w:rsid w:val="00151ABF"/>
    <w:rsid w:val="00172084"/>
    <w:rsid w:val="001A29C1"/>
    <w:rsid w:val="001D0E24"/>
    <w:rsid w:val="001E4835"/>
    <w:rsid w:val="00244DC7"/>
    <w:rsid w:val="00256486"/>
    <w:rsid w:val="00264D86"/>
    <w:rsid w:val="0027079F"/>
    <w:rsid w:val="00297D95"/>
    <w:rsid w:val="00311FFB"/>
    <w:rsid w:val="00346B6D"/>
    <w:rsid w:val="003A410A"/>
    <w:rsid w:val="003C6FEC"/>
    <w:rsid w:val="003D2F45"/>
    <w:rsid w:val="004A29D4"/>
    <w:rsid w:val="004B6A56"/>
    <w:rsid w:val="004C179A"/>
    <w:rsid w:val="004E0CCB"/>
    <w:rsid w:val="004E41FC"/>
    <w:rsid w:val="004E6CA9"/>
    <w:rsid w:val="00507E1C"/>
    <w:rsid w:val="005223C2"/>
    <w:rsid w:val="00523EC8"/>
    <w:rsid w:val="0056576E"/>
    <w:rsid w:val="005D230F"/>
    <w:rsid w:val="005E1AB1"/>
    <w:rsid w:val="00661508"/>
    <w:rsid w:val="00681EAF"/>
    <w:rsid w:val="006A2602"/>
    <w:rsid w:val="006D7E5F"/>
    <w:rsid w:val="006F7E32"/>
    <w:rsid w:val="00717BE7"/>
    <w:rsid w:val="00727B1E"/>
    <w:rsid w:val="00732C35"/>
    <w:rsid w:val="0074331C"/>
    <w:rsid w:val="0076011E"/>
    <w:rsid w:val="0076484A"/>
    <w:rsid w:val="00774A52"/>
    <w:rsid w:val="007E2195"/>
    <w:rsid w:val="00867F36"/>
    <w:rsid w:val="009177D8"/>
    <w:rsid w:val="009565F1"/>
    <w:rsid w:val="009D33B1"/>
    <w:rsid w:val="00A22B61"/>
    <w:rsid w:val="00A35C8C"/>
    <w:rsid w:val="00A5516F"/>
    <w:rsid w:val="00A946D9"/>
    <w:rsid w:val="00AC3865"/>
    <w:rsid w:val="00BF68BE"/>
    <w:rsid w:val="00C152AB"/>
    <w:rsid w:val="00C202C0"/>
    <w:rsid w:val="00CA0BC6"/>
    <w:rsid w:val="00D079C6"/>
    <w:rsid w:val="00D32856"/>
    <w:rsid w:val="00D35A59"/>
    <w:rsid w:val="00D8726C"/>
    <w:rsid w:val="00D95D96"/>
    <w:rsid w:val="00DA6A20"/>
    <w:rsid w:val="00DB0FBA"/>
    <w:rsid w:val="00DB46A4"/>
    <w:rsid w:val="00DE2368"/>
    <w:rsid w:val="00E03930"/>
    <w:rsid w:val="00E4644E"/>
    <w:rsid w:val="00E91959"/>
    <w:rsid w:val="00E92121"/>
    <w:rsid w:val="00E96AAD"/>
    <w:rsid w:val="00ED330B"/>
    <w:rsid w:val="00F47B28"/>
    <w:rsid w:val="00FA0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F2E20"/>
  <w15:chartTrackingRefBased/>
  <w15:docId w15:val="{24E0EE4F-8C1D-D049-B97D-FC99AC8D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FFB"/>
    <w:pPr>
      <w:spacing w:after="0" w:line="240" w:lineRule="auto"/>
    </w:pPr>
    <w:rPr>
      <w:rFonts w:ascii="Times New Roman" w:eastAsia="Times New Roman" w:hAnsi="Times New Roman" w:cs="Times New Roman"/>
      <w:color w:val="auto"/>
      <w:lang w:val="en-CA" w:eastAsia="zh-CN"/>
    </w:rPr>
  </w:style>
  <w:style w:type="paragraph" w:styleId="Heading1">
    <w:name w:val="heading 1"/>
    <w:basedOn w:val="Normal"/>
    <w:next w:val="Normal"/>
    <w:link w:val="Heading1Char"/>
    <w:uiPriority w:val="9"/>
    <w:qFormat/>
    <w:pPr>
      <w:keepNext/>
      <w:keepLines/>
      <w:spacing w:before="400" w:after="240"/>
      <w:contextualSpacing/>
      <w:outlineLvl w:val="0"/>
    </w:pPr>
    <w:rPr>
      <w:rFonts w:asciiTheme="majorHAnsi" w:eastAsiaTheme="majorEastAsia" w:hAnsiTheme="majorHAnsi" w:cstheme="majorBidi"/>
      <w:color w:val="000000" w:themeColor="text1"/>
      <w:sz w:val="42"/>
      <w:szCs w:val="32"/>
      <w:lang w:val="en-US" w:eastAsia="ja-JP"/>
    </w:rPr>
  </w:style>
  <w:style w:type="paragraph" w:styleId="Heading2">
    <w:name w:val="heading 2"/>
    <w:basedOn w:val="Normal"/>
    <w:next w:val="Normal"/>
    <w:link w:val="Heading2Char"/>
    <w:uiPriority w:val="9"/>
    <w:unhideWhenUsed/>
    <w:qFormat/>
    <w:pPr>
      <w:keepNext/>
      <w:keepLines/>
      <w:spacing w:before="400" w:after="240"/>
      <w:outlineLvl w:val="1"/>
    </w:pPr>
    <w:rPr>
      <w:rFonts w:asciiTheme="majorHAnsi" w:eastAsiaTheme="majorEastAsia" w:hAnsiTheme="majorHAnsi" w:cstheme="majorBidi"/>
      <w:color w:val="000000" w:themeColor="text1"/>
      <w:sz w:val="36"/>
      <w:szCs w:val="26"/>
      <w:lang w:val="en-US" w:eastAsia="ja-JP"/>
    </w:rPr>
  </w:style>
  <w:style w:type="paragraph" w:styleId="Heading3">
    <w:name w:val="heading 3"/>
    <w:basedOn w:val="Normal"/>
    <w:next w:val="Normal"/>
    <w:link w:val="Heading3Char"/>
    <w:uiPriority w:val="9"/>
    <w:semiHidden/>
    <w:unhideWhenUsed/>
    <w:qFormat/>
    <w:pPr>
      <w:keepNext/>
      <w:keepLines/>
      <w:spacing w:before="400" w:after="240"/>
      <w:outlineLvl w:val="2"/>
    </w:pPr>
    <w:rPr>
      <w:rFonts w:asciiTheme="majorHAnsi" w:eastAsiaTheme="majorEastAsia" w:hAnsiTheme="majorHAnsi" w:cstheme="majorBidi"/>
      <w:color w:val="000000" w:themeColor="text1"/>
      <w:sz w:val="30"/>
      <w:lang w:val="en-US" w:eastAsia="ja-JP"/>
    </w:rPr>
  </w:style>
  <w:style w:type="paragraph" w:styleId="Heading4">
    <w:name w:val="heading 4"/>
    <w:basedOn w:val="Normal"/>
    <w:next w:val="Normal"/>
    <w:link w:val="Heading4Char"/>
    <w:uiPriority w:val="9"/>
    <w:semiHidden/>
    <w:unhideWhenUsed/>
    <w:qFormat/>
    <w:pPr>
      <w:keepNext/>
      <w:keepLines/>
      <w:spacing w:before="400" w:after="240"/>
      <w:outlineLvl w:val="3"/>
    </w:pPr>
    <w:rPr>
      <w:rFonts w:asciiTheme="majorHAnsi" w:eastAsiaTheme="majorEastAsia" w:hAnsiTheme="majorHAnsi" w:cstheme="majorBidi"/>
      <w:i/>
      <w:iCs/>
      <w:color w:val="000000" w:themeColor="text1"/>
      <w:sz w:val="30"/>
      <w:lang w:val="en-US" w:eastAsia="ja-JP"/>
    </w:rPr>
  </w:style>
  <w:style w:type="paragraph" w:styleId="Heading5">
    <w:name w:val="heading 5"/>
    <w:basedOn w:val="Normal"/>
    <w:next w:val="Normal"/>
    <w:link w:val="Heading5Char"/>
    <w:uiPriority w:val="9"/>
    <w:semiHidden/>
    <w:unhideWhenUsed/>
    <w:qFormat/>
    <w:pPr>
      <w:keepNext/>
      <w:keepLines/>
      <w:spacing w:before="400" w:after="240"/>
      <w:contextualSpacing/>
      <w:outlineLvl w:val="4"/>
    </w:pPr>
    <w:rPr>
      <w:rFonts w:asciiTheme="majorHAnsi" w:eastAsiaTheme="majorEastAsia" w:hAnsiTheme="majorHAnsi" w:cstheme="majorBidi"/>
      <w:b/>
      <w:color w:val="595959" w:themeColor="text1" w:themeTint="A6"/>
      <w:sz w:val="30"/>
      <w:lang w:val="en-US" w:eastAsia="ja-JP"/>
    </w:rPr>
  </w:style>
  <w:style w:type="paragraph" w:styleId="Heading6">
    <w:name w:val="heading 6"/>
    <w:basedOn w:val="Normal"/>
    <w:next w:val="Normal"/>
    <w:link w:val="Heading6Char"/>
    <w:uiPriority w:val="9"/>
    <w:semiHidden/>
    <w:unhideWhenUsed/>
    <w:qFormat/>
    <w:pPr>
      <w:keepNext/>
      <w:keepLines/>
      <w:spacing w:before="400" w:after="240"/>
      <w:contextualSpacing/>
      <w:outlineLvl w:val="5"/>
    </w:pPr>
    <w:rPr>
      <w:rFonts w:asciiTheme="majorHAnsi" w:eastAsiaTheme="majorEastAsia" w:hAnsiTheme="majorHAnsi" w:cstheme="majorBidi"/>
      <w:b/>
      <w:i/>
      <w:color w:val="595959" w:themeColor="text1" w:themeTint="A6"/>
      <w:sz w:val="30"/>
      <w:lang w:val="en-US" w:eastAsia="ja-JP"/>
    </w:rPr>
  </w:style>
  <w:style w:type="paragraph" w:styleId="Heading7">
    <w:name w:val="heading 7"/>
    <w:basedOn w:val="Normal"/>
    <w:next w:val="Normal"/>
    <w:link w:val="Heading7Char"/>
    <w:uiPriority w:val="9"/>
    <w:semiHidden/>
    <w:unhideWhenUsed/>
    <w:qFormat/>
    <w:pPr>
      <w:keepNext/>
      <w:keepLines/>
      <w:spacing w:before="400" w:after="240"/>
      <w:contextualSpacing/>
      <w:outlineLvl w:val="6"/>
    </w:pPr>
    <w:rPr>
      <w:rFonts w:asciiTheme="majorHAnsi" w:eastAsiaTheme="majorEastAsia" w:hAnsiTheme="majorHAnsi" w:cstheme="majorBidi"/>
      <w:iCs/>
      <w:color w:val="595959" w:themeColor="text1" w:themeTint="A6"/>
      <w:sz w:val="30"/>
      <w:lang w:val="en-US" w:eastAsia="ja-JP"/>
    </w:rPr>
  </w:style>
  <w:style w:type="paragraph" w:styleId="Heading8">
    <w:name w:val="heading 8"/>
    <w:basedOn w:val="Normal"/>
    <w:next w:val="Normal"/>
    <w:link w:val="Heading8Char"/>
    <w:uiPriority w:val="9"/>
    <w:semiHidden/>
    <w:unhideWhenUsed/>
    <w:qFormat/>
    <w:pPr>
      <w:keepNext/>
      <w:keepLines/>
      <w:spacing w:before="400" w:after="240"/>
      <w:contextualSpacing/>
      <w:outlineLvl w:val="7"/>
    </w:pPr>
    <w:rPr>
      <w:rFonts w:asciiTheme="majorHAnsi" w:eastAsiaTheme="majorEastAsia" w:hAnsiTheme="majorHAnsi" w:cstheme="majorBidi"/>
      <w:i/>
      <w:color w:val="595959" w:themeColor="text1" w:themeTint="A6"/>
      <w:sz w:val="30"/>
      <w:szCs w:val="21"/>
      <w:lang w:val="en-US" w:eastAsia="ja-JP"/>
    </w:rPr>
  </w:style>
  <w:style w:type="paragraph" w:styleId="Heading9">
    <w:name w:val="heading 9"/>
    <w:basedOn w:val="Normal"/>
    <w:next w:val="Normal"/>
    <w:link w:val="Heading9Char"/>
    <w:uiPriority w:val="9"/>
    <w:semiHidden/>
    <w:unhideWhenUsed/>
    <w:qFormat/>
    <w:pPr>
      <w:keepNext/>
      <w:keepLines/>
      <w:spacing w:before="400" w:after="240"/>
      <w:contextualSpacing/>
      <w:outlineLvl w:val="8"/>
    </w:pPr>
    <w:rPr>
      <w:rFonts w:asciiTheme="majorHAnsi" w:eastAsiaTheme="majorEastAsia" w:hAnsiTheme="majorHAnsi" w:cstheme="majorBidi"/>
      <w:b/>
      <w:iCs/>
      <w:color w:val="595959" w:themeColor="text1" w:themeTint="A6"/>
      <w:sz w:val="26"/>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asciiTheme="minorHAnsi" w:eastAsiaTheme="minorEastAsia" w:hAnsiTheme="minorHAnsi" w:cstheme="minorBidi"/>
      <w:color w:val="000000" w:themeColor="text1"/>
      <w:sz w:val="32"/>
      <w:lang w:val="en-US" w:eastAsia="ja-JP"/>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after="240"/>
      <w:contextualSpacing/>
    </w:pPr>
    <w:rPr>
      <w:rFonts w:asciiTheme="majorHAnsi" w:eastAsiaTheme="majorEastAsia" w:hAnsiTheme="majorHAnsi" w:cstheme="majorBidi"/>
      <w:color w:val="000000" w:themeColor="text1"/>
      <w:kern w:val="28"/>
      <w:sz w:val="56"/>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spacing w:after="240" w:line="312" w:lineRule="auto"/>
    </w:pPr>
    <w:rPr>
      <w:rFonts w:asciiTheme="minorHAnsi" w:eastAsiaTheme="minorHAnsi" w:hAnsiTheme="minorHAnsi" w:cstheme="minorBidi"/>
      <w:color w:val="000000" w:themeColor="text1"/>
      <w:lang w:val="en-US" w:eastAsia="ja-JP"/>
    </w:rPr>
  </w:style>
  <w:style w:type="paragraph" w:styleId="IntenseQuote">
    <w:name w:val="Intense Quote"/>
    <w:basedOn w:val="Normal"/>
    <w:next w:val="Normal"/>
    <w:link w:val="IntenseQuoteChar"/>
    <w:uiPriority w:val="30"/>
    <w:semiHidden/>
    <w:unhideWhenUsed/>
    <w:qFormat/>
    <w:pPr>
      <w:spacing w:before="240" w:after="240" w:line="312" w:lineRule="auto"/>
      <w:ind w:left="490" w:right="490"/>
      <w:contextualSpacing/>
    </w:pPr>
    <w:rPr>
      <w:rFonts w:asciiTheme="minorHAnsi" w:eastAsiaTheme="minorHAnsi" w:hAnsiTheme="minorHAnsi" w:cstheme="minorBidi"/>
      <w:i/>
      <w:iCs/>
      <w:color w:val="000000" w:themeColor="text1"/>
      <w:sz w:val="30"/>
      <w:lang w:val="en-US" w:eastAsia="ja-JP"/>
    </w:rPr>
  </w:style>
  <w:style w:type="paragraph" w:styleId="Quote">
    <w:name w:val="Quote"/>
    <w:basedOn w:val="Normal"/>
    <w:next w:val="Normal"/>
    <w:link w:val="QuoteChar"/>
    <w:uiPriority w:val="29"/>
    <w:qFormat/>
    <w:pPr>
      <w:spacing w:before="240" w:after="240" w:line="312" w:lineRule="auto"/>
      <w:ind w:left="490" w:right="490"/>
    </w:pPr>
    <w:rPr>
      <w:rFonts w:asciiTheme="minorHAnsi" w:eastAsiaTheme="minorHAnsi" w:hAnsiTheme="minorHAnsi" w:cstheme="minorBidi"/>
      <w:i/>
      <w:iCs/>
      <w:color w:val="404040" w:themeColor="text1" w:themeTint="BF"/>
      <w:lang w:val="en-US"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spacing w:after="240" w:line="312" w:lineRule="auto"/>
    </w:pPr>
    <w:rPr>
      <w:rFonts w:asciiTheme="minorHAnsi" w:eastAsiaTheme="minorHAnsi" w:hAnsiTheme="minorHAnsi" w:cstheme="minorBidi"/>
      <w:color w:val="000000" w:themeColor="text1"/>
      <w:lang w:val="en-US"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rPr>
      <w:rFonts w:asciiTheme="minorHAnsi" w:eastAsiaTheme="minorHAnsi" w:hAnsiTheme="minorHAnsi" w:cstheme="minorBidi"/>
      <w:color w:val="000000" w:themeColor="text1"/>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000000" w:themeColor="text1"/>
      <w:sz w:val="20"/>
      <w:szCs w:val="18"/>
      <w:lang w:val="en-US"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val="en-US"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rPr>
      <w:rFonts w:asciiTheme="minorHAnsi" w:eastAsiaTheme="minorHAnsi" w:hAnsiTheme="minorHAnsi" w:cstheme="minorBidi"/>
      <w:color w:val="000000" w:themeColor="text1"/>
      <w:lang w:val="en-US"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E03930"/>
    <w:pPr>
      <w:spacing w:after="240" w:line="312" w:lineRule="auto"/>
      <w:ind w:left="720"/>
      <w:contextualSpacing/>
    </w:pPr>
    <w:rPr>
      <w:rFonts w:asciiTheme="minorHAnsi" w:eastAsiaTheme="minorHAnsi" w:hAnsiTheme="minorHAnsi" w:cstheme="minorBidi"/>
      <w:color w:val="000000" w:themeColor="text1"/>
      <w:lang w:val="en-US" w:eastAsia="ja-JP"/>
    </w:rPr>
  </w:style>
  <w:style w:type="character" w:styleId="HTMLCode">
    <w:name w:val="HTML Code"/>
    <w:basedOn w:val="DefaultParagraphFont"/>
    <w:uiPriority w:val="99"/>
    <w:semiHidden/>
    <w:unhideWhenUsed/>
    <w:rsid w:val="004E41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4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A410A"/>
    <w:rPr>
      <w:rFonts w:ascii="Courier New" w:eastAsia="Times New Roman" w:hAnsi="Courier New" w:cs="Courier New"/>
      <w:color w:val="auto"/>
      <w:sz w:val="20"/>
      <w:szCs w:val="20"/>
      <w:lang w:val="en-CA" w:eastAsia="zh-CN"/>
    </w:rPr>
  </w:style>
  <w:style w:type="character" w:customStyle="1" w:styleId="hljs-builtin">
    <w:name w:val="hljs-built_in"/>
    <w:basedOn w:val="DefaultParagraphFont"/>
    <w:rsid w:val="00151ABF"/>
  </w:style>
  <w:style w:type="paragraph" w:styleId="NormalWeb">
    <w:name w:val="Normal (Web)"/>
    <w:basedOn w:val="Normal"/>
    <w:uiPriority w:val="99"/>
    <w:semiHidden/>
    <w:unhideWhenUsed/>
    <w:rsid w:val="00E92121"/>
    <w:pPr>
      <w:spacing w:before="100" w:beforeAutospacing="1" w:after="100" w:afterAutospacing="1"/>
    </w:pPr>
  </w:style>
  <w:style w:type="character" w:styleId="Hyperlink">
    <w:name w:val="Hyperlink"/>
    <w:basedOn w:val="DefaultParagraphFont"/>
    <w:uiPriority w:val="99"/>
    <w:unhideWhenUsed/>
    <w:rsid w:val="00DB0FBA"/>
    <w:rPr>
      <w:color w:val="0000FF"/>
      <w:u w:val="single"/>
    </w:rPr>
  </w:style>
  <w:style w:type="character" w:customStyle="1" w:styleId="code-comment">
    <w:name w:val="code-comment"/>
    <w:basedOn w:val="DefaultParagraphFont"/>
    <w:rsid w:val="00D32856"/>
  </w:style>
  <w:style w:type="paragraph" w:customStyle="1" w:styleId="p1">
    <w:name w:val="p1"/>
    <w:basedOn w:val="Normal"/>
    <w:rsid w:val="0076484A"/>
    <w:pPr>
      <w:jc w:val="center"/>
    </w:pPr>
    <w:rPr>
      <w:rFonts w:ascii=".AppleSystemUIFont" w:hAnsi=".AppleSystemUIFont"/>
      <w:sz w:val="18"/>
      <w:szCs w:val="18"/>
    </w:rPr>
  </w:style>
  <w:style w:type="character" w:styleId="UnresolvedMention">
    <w:name w:val="Unresolved Mention"/>
    <w:basedOn w:val="DefaultParagraphFont"/>
    <w:uiPriority w:val="99"/>
    <w:semiHidden/>
    <w:unhideWhenUsed/>
    <w:rsid w:val="000346BC"/>
    <w:rPr>
      <w:color w:val="605E5C"/>
      <w:shd w:val="clear" w:color="auto" w:fill="E1DFDD"/>
    </w:rPr>
  </w:style>
  <w:style w:type="character" w:customStyle="1" w:styleId="sth">
    <w:name w:val="st_h"/>
    <w:basedOn w:val="DefaultParagraphFont"/>
    <w:rsid w:val="000346BC"/>
  </w:style>
  <w:style w:type="character" w:customStyle="1" w:styleId="cm-line">
    <w:name w:val="cm-line"/>
    <w:basedOn w:val="DefaultParagraphFont"/>
    <w:rsid w:val="00DE2368"/>
  </w:style>
  <w:style w:type="character" w:customStyle="1" w:styleId="apple-converted-space">
    <w:name w:val="apple-converted-space"/>
    <w:basedOn w:val="DefaultParagraphFont"/>
    <w:rsid w:val="00311FFB"/>
  </w:style>
  <w:style w:type="character" w:customStyle="1" w:styleId="code-keyword">
    <w:name w:val="code-keyword"/>
    <w:basedOn w:val="DefaultParagraphFont"/>
    <w:rsid w:val="001E4835"/>
  </w:style>
  <w:style w:type="character" w:customStyle="1" w:styleId="code-quote">
    <w:name w:val="code-quote"/>
    <w:basedOn w:val="DefaultParagraphFont"/>
    <w:rsid w:val="001D0E24"/>
  </w:style>
  <w:style w:type="character" w:customStyle="1" w:styleId="hljs-keyword">
    <w:name w:val="hljs-keyword"/>
    <w:basedOn w:val="DefaultParagraphFont"/>
    <w:rsid w:val="00661508"/>
  </w:style>
  <w:style w:type="character" w:customStyle="1" w:styleId="hljs-operator">
    <w:name w:val="hljs-operator"/>
    <w:basedOn w:val="DefaultParagraphFont"/>
    <w:rsid w:val="00661508"/>
  </w:style>
  <w:style w:type="character" w:customStyle="1" w:styleId="hljs-string">
    <w:name w:val="hljs-string"/>
    <w:basedOn w:val="DefaultParagraphFont"/>
    <w:rsid w:val="00661508"/>
  </w:style>
  <w:style w:type="character" w:styleId="FollowedHyperlink">
    <w:name w:val="FollowedHyperlink"/>
    <w:basedOn w:val="DefaultParagraphFont"/>
    <w:uiPriority w:val="99"/>
    <w:semiHidden/>
    <w:unhideWhenUsed/>
    <w:rsid w:val="001A29C1"/>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232">
      <w:bodyDiv w:val="1"/>
      <w:marLeft w:val="0"/>
      <w:marRight w:val="0"/>
      <w:marTop w:val="0"/>
      <w:marBottom w:val="0"/>
      <w:divBdr>
        <w:top w:val="none" w:sz="0" w:space="0" w:color="auto"/>
        <w:left w:val="none" w:sz="0" w:space="0" w:color="auto"/>
        <w:bottom w:val="none" w:sz="0" w:space="0" w:color="auto"/>
        <w:right w:val="none" w:sz="0" w:space="0" w:color="auto"/>
      </w:divBdr>
      <w:divsChild>
        <w:div w:id="714505285">
          <w:marLeft w:val="0"/>
          <w:marRight w:val="0"/>
          <w:marTop w:val="0"/>
          <w:marBottom w:val="0"/>
          <w:divBdr>
            <w:top w:val="none" w:sz="0" w:space="0" w:color="auto"/>
            <w:left w:val="none" w:sz="0" w:space="0" w:color="auto"/>
            <w:bottom w:val="none" w:sz="0" w:space="0" w:color="auto"/>
            <w:right w:val="none" w:sz="0" w:space="0" w:color="auto"/>
          </w:divBdr>
        </w:div>
      </w:divsChild>
    </w:div>
    <w:div w:id="23480571">
      <w:bodyDiv w:val="1"/>
      <w:marLeft w:val="0"/>
      <w:marRight w:val="0"/>
      <w:marTop w:val="0"/>
      <w:marBottom w:val="0"/>
      <w:divBdr>
        <w:top w:val="none" w:sz="0" w:space="0" w:color="auto"/>
        <w:left w:val="none" w:sz="0" w:space="0" w:color="auto"/>
        <w:bottom w:val="none" w:sz="0" w:space="0" w:color="auto"/>
        <w:right w:val="none" w:sz="0" w:space="0" w:color="auto"/>
      </w:divBdr>
    </w:div>
    <w:div w:id="77558873">
      <w:bodyDiv w:val="1"/>
      <w:marLeft w:val="0"/>
      <w:marRight w:val="0"/>
      <w:marTop w:val="0"/>
      <w:marBottom w:val="0"/>
      <w:divBdr>
        <w:top w:val="none" w:sz="0" w:space="0" w:color="auto"/>
        <w:left w:val="none" w:sz="0" w:space="0" w:color="auto"/>
        <w:bottom w:val="none" w:sz="0" w:space="0" w:color="auto"/>
        <w:right w:val="none" w:sz="0" w:space="0" w:color="auto"/>
      </w:divBdr>
    </w:div>
    <w:div w:id="84767436">
      <w:bodyDiv w:val="1"/>
      <w:marLeft w:val="0"/>
      <w:marRight w:val="0"/>
      <w:marTop w:val="0"/>
      <w:marBottom w:val="0"/>
      <w:divBdr>
        <w:top w:val="none" w:sz="0" w:space="0" w:color="auto"/>
        <w:left w:val="none" w:sz="0" w:space="0" w:color="auto"/>
        <w:bottom w:val="none" w:sz="0" w:space="0" w:color="auto"/>
        <w:right w:val="none" w:sz="0" w:space="0" w:color="auto"/>
      </w:divBdr>
    </w:div>
    <w:div w:id="119615786">
      <w:bodyDiv w:val="1"/>
      <w:marLeft w:val="0"/>
      <w:marRight w:val="0"/>
      <w:marTop w:val="0"/>
      <w:marBottom w:val="0"/>
      <w:divBdr>
        <w:top w:val="none" w:sz="0" w:space="0" w:color="auto"/>
        <w:left w:val="none" w:sz="0" w:space="0" w:color="auto"/>
        <w:bottom w:val="none" w:sz="0" w:space="0" w:color="auto"/>
        <w:right w:val="none" w:sz="0" w:space="0" w:color="auto"/>
      </w:divBdr>
    </w:div>
    <w:div w:id="232785473">
      <w:bodyDiv w:val="1"/>
      <w:marLeft w:val="0"/>
      <w:marRight w:val="0"/>
      <w:marTop w:val="0"/>
      <w:marBottom w:val="0"/>
      <w:divBdr>
        <w:top w:val="none" w:sz="0" w:space="0" w:color="auto"/>
        <w:left w:val="none" w:sz="0" w:space="0" w:color="auto"/>
        <w:bottom w:val="none" w:sz="0" w:space="0" w:color="auto"/>
        <w:right w:val="none" w:sz="0" w:space="0" w:color="auto"/>
      </w:divBdr>
      <w:divsChild>
        <w:div w:id="1947229194">
          <w:marLeft w:val="0"/>
          <w:marRight w:val="0"/>
          <w:marTop w:val="0"/>
          <w:marBottom w:val="0"/>
          <w:divBdr>
            <w:top w:val="none" w:sz="0" w:space="0" w:color="auto"/>
            <w:left w:val="none" w:sz="0" w:space="0" w:color="auto"/>
            <w:bottom w:val="none" w:sz="0" w:space="0" w:color="auto"/>
            <w:right w:val="none" w:sz="0" w:space="0" w:color="auto"/>
          </w:divBdr>
        </w:div>
      </w:divsChild>
    </w:div>
    <w:div w:id="260843833">
      <w:bodyDiv w:val="1"/>
      <w:marLeft w:val="0"/>
      <w:marRight w:val="0"/>
      <w:marTop w:val="0"/>
      <w:marBottom w:val="0"/>
      <w:divBdr>
        <w:top w:val="none" w:sz="0" w:space="0" w:color="auto"/>
        <w:left w:val="none" w:sz="0" w:space="0" w:color="auto"/>
        <w:bottom w:val="none" w:sz="0" w:space="0" w:color="auto"/>
        <w:right w:val="none" w:sz="0" w:space="0" w:color="auto"/>
      </w:divBdr>
    </w:div>
    <w:div w:id="287669973">
      <w:bodyDiv w:val="1"/>
      <w:marLeft w:val="0"/>
      <w:marRight w:val="0"/>
      <w:marTop w:val="0"/>
      <w:marBottom w:val="0"/>
      <w:divBdr>
        <w:top w:val="none" w:sz="0" w:space="0" w:color="auto"/>
        <w:left w:val="none" w:sz="0" w:space="0" w:color="auto"/>
        <w:bottom w:val="none" w:sz="0" w:space="0" w:color="auto"/>
        <w:right w:val="none" w:sz="0" w:space="0" w:color="auto"/>
      </w:divBdr>
    </w:div>
    <w:div w:id="355084571">
      <w:bodyDiv w:val="1"/>
      <w:marLeft w:val="0"/>
      <w:marRight w:val="0"/>
      <w:marTop w:val="0"/>
      <w:marBottom w:val="0"/>
      <w:divBdr>
        <w:top w:val="none" w:sz="0" w:space="0" w:color="auto"/>
        <w:left w:val="none" w:sz="0" w:space="0" w:color="auto"/>
        <w:bottom w:val="none" w:sz="0" w:space="0" w:color="auto"/>
        <w:right w:val="none" w:sz="0" w:space="0" w:color="auto"/>
      </w:divBdr>
      <w:divsChild>
        <w:div w:id="2018457648">
          <w:marLeft w:val="0"/>
          <w:marRight w:val="0"/>
          <w:marTop w:val="0"/>
          <w:marBottom w:val="0"/>
          <w:divBdr>
            <w:top w:val="none" w:sz="0" w:space="0" w:color="auto"/>
            <w:left w:val="none" w:sz="0" w:space="0" w:color="auto"/>
            <w:bottom w:val="none" w:sz="0" w:space="0" w:color="auto"/>
            <w:right w:val="none" w:sz="0" w:space="0" w:color="auto"/>
          </w:divBdr>
          <w:divsChild>
            <w:div w:id="853694170">
              <w:marLeft w:val="0"/>
              <w:marRight w:val="0"/>
              <w:marTop w:val="0"/>
              <w:marBottom w:val="0"/>
              <w:divBdr>
                <w:top w:val="none" w:sz="0" w:space="0" w:color="auto"/>
                <w:left w:val="none" w:sz="0" w:space="0" w:color="auto"/>
                <w:bottom w:val="none" w:sz="0" w:space="0" w:color="auto"/>
                <w:right w:val="none" w:sz="0" w:space="0" w:color="auto"/>
              </w:divBdr>
            </w:div>
            <w:div w:id="32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9442">
      <w:bodyDiv w:val="1"/>
      <w:marLeft w:val="0"/>
      <w:marRight w:val="0"/>
      <w:marTop w:val="0"/>
      <w:marBottom w:val="0"/>
      <w:divBdr>
        <w:top w:val="none" w:sz="0" w:space="0" w:color="auto"/>
        <w:left w:val="none" w:sz="0" w:space="0" w:color="auto"/>
        <w:bottom w:val="none" w:sz="0" w:space="0" w:color="auto"/>
        <w:right w:val="none" w:sz="0" w:space="0" w:color="auto"/>
      </w:divBdr>
      <w:divsChild>
        <w:div w:id="1077245577">
          <w:marLeft w:val="0"/>
          <w:marRight w:val="0"/>
          <w:marTop w:val="0"/>
          <w:marBottom w:val="0"/>
          <w:divBdr>
            <w:top w:val="none" w:sz="0" w:space="0" w:color="auto"/>
            <w:left w:val="none" w:sz="0" w:space="0" w:color="auto"/>
            <w:bottom w:val="none" w:sz="0" w:space="0" w:color="auto"/>
            <w:right w:val="none" w:sz="0" w:space="0" w:color="auto"/>
          </w:divBdr>
        </w:div>
      </w:divsChild>
    </w:div>
    <w:div w:id="463080599">
      <w:bodyDiv w:val="1"/>
      <w:marLeft w:val="0"/>
      <w:marRight w:val="0"/>
      <w:marTop w:val="0"/>
      <w:marBottom w:val="0"/>
      <w:divBdr>
        <w:top w:val="none" w:sz="0" w:space="0" w:color="auto"/>
        <w:left w:val="none" w:sz="0" w:space="0" w:color="auto"/>
        <w:bottom w:val="none" w:sz="0" w:space="0" w:color="auto"/>
        <w:right w:val="none" w:sz="0" w:space="0" w:color="auto"/>
      </w:divBdr>
    </w:div>
    <w:div w:id="537812886">
      <w:bodyDiv w:val="1"/>
      <w:marLeft w:val="0"/>
      <w:marRight w:val="0"/>
      <w:marTop w:val="0"/>
      <w:marBottom w:val="0"/>
      <w:divBdr>
        <w:top w:val="none" w:sz="0" w:space="0" w:color="auto"/>
        <w:left w:val="none" w:sz="0" w:space="0" w:color="auto"/>
        <w:bottom w:val="none" w:sz="0" w:space="0" w:color="auto"/>
        <w:right w:val="none" w:sz="0" w:space="0" w:color="auto"/>
      </w:divBdr>
    </w:div>
    <w:div w:id="562911620">
      <w:bodyDiv w:val="1"/>
      <w:marLeft w:val="0"/>
      <w:marRight w:val="0"/>
      <w:marTop w:val="0"/>
      <w:marBottom w:val="0"/>
      <w:divBdr>
        <w:top w:val="none" w:sz="0" w:space="0" w:color="auto"/>
        <w:left w:val="none" w:sz="0" w:space="0" w:color="auto"/>
        <w:bottom w:val="none" w:sz="0" w:space="0" w:color="auto"/>
        <w:right w:val="none" w:sz="0" w:space="0" w:color="auto"/>
      </w:divBdr>
      <w:divsChild>
        <w:div w:id="1062101436">
          <w:marLeft w:val="0"/>
          <w:marRight w:val="0"/>
          <w:marTop w:val="0"/>
          <w:marBottom w:val="0"/>
          <w:divBdr>
            <w:top w:val="none" w:sz="0" w:space="0" w:color="auto"/>
            <w:left w:val="none" w:sz="0" w:space="0" w:color="auto"/>
            <w:bottom w:val="none" w:sz="0" w:space="0" w:color="auto"/>
            <w:right w:val="none" w:sz="0" w:space="0" w:color="auto"/>
          </w:divBdr>
        </w:div>
      </w:divsChild>
    </w:div>
    <w:div w:id="609166326">
      <w:bodyDiv w:val="1"/>
      <w:marLeft w:val="0"/>
      <w:marRight w:val="0"/>
      <w:marTop w:val="0"/>
      <w:marBottom w:val="0"/>
      <w:divBdr>
        <w:top w:val="none" w:sz="0" w:space="0" w:color="auto"/>
        <w:left w:val="none" w:sz="0" w:space="0" w:color="auto"/>
        <w:bottom w:val="none" w:sz="0" w:space="0" w:color="auto"/>
        <w:right w:val="none" w:sz="0" w:space="0" w:color="auto"/>
      </w:divBdr>
    </w:div>
    <w:div w:id="615059650">
      <w:bodyDiv w:val="1"/>
      <w:marLeft w:val="0"/>
      <w:marRight w:val="0"/>
      <w:marTop w:val="0"/>
      <w:marBottom w:val="0"/>
      <w:divBdr>
        <w:top w:val="none" w:sz="0" w:space="0" w:color="auto"/>
        <w:left w:val="none" w:sz="0" w:space="0" w:color="auto"/>
        <w:bottom w:val="none" w:sz="0" w:space="0" w:color="auto"/>
        <w:right w:val="none" w:sz="0" w:space="0" w:color="auto"/>
      </w:divBdr>
    </w:div>
    <w:div w:id="644578911">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77461667">
      <w:bodyDiv w:val="1"/>
      <w:marLeft w:val="0"/>
      <w:marRight w:val="0"/>
      <w:marTop w:val="0"/>
      <w:marBottom w:val="0"/>
      <w:divBdr>
        <w:top w:val="none" w:sz="0" w:space="0" w:color="auto"/>
        <w:left w:val="none" w:sz="0" w:space="0" w:color="auto"/>
        <w:bottom w:val="none" w:sz="0" w:space="0" w:color="auto"/>
        <w:right w:val="none" w:sz="0" w:space="0" w:color="auto"/>
      </w:divBdr>
    </w:div>
    <w:div w:id="816915710">
      <w:bodyDiv w:val="1"/>
      <w:marLeft w:val="0"/>
      <w:marRight w:val="0"/>
      <w:marTop w:val="0"/>
      <w:marBottom w:val="0"/>
      <w:divBdr>
        <w:top w:val="none" w:sz="0" w:space="0" w:color="auto"/>
        <w:left w:val="none" w:sz="0" w:space="0" w:color="auto"/>
        <w:bottom w:val="none" w:sz="0" w:space="0" w:color="auto"/>
        <w:right w:val="none" w:sz="0" w:space="0" w:color="auto"/>
      </w:divBdr>
    </w:div>
    <w:div w:id="900870633">
      <w:bodyDiv w:val="1"/>
      <w:marLeft w:val="0"/>
      <w:marRight w:val="0"/>
      <w:marTop w:val="0"/>
      <w:marBottom w:val="0"/>
      <w:divBdr>
        <w:top w:val="none" w:sz="0" w:space="0" w:color="auto"/>
        <w:left w:val="none" w:sz="0" w:space="0" w:color="auto"/>
        <w:bottom w:val="none" w:sz="0" w:space="0" w:color="auto"/>
        <w:right w:val="none" w:sz="0" w:space="0" w:color="auto"/>
      </w:divBdr>
    </w:div>
    <w:div w:id="910651102">
      <w:bodyDiv w:val="1"/>
      <w:marLeft w:val="0"/>
      <w:marRight w:val="0"/>
      <w:marTop w:val="0"/>
      <w:marBottom w:val="0"/>
      <w:divBdr>
        <w:top w:val="none" w:sz="0" w:space="0" w:color="auto"/>
        <w:left w:val="none" w:sz="0" w:space="0" w:color="auto"/>
        <w:bottom w:val="none" w:sz="0" w:space="0" w:color="auto"/>
        <w:right w:val="none" w:sz="0" w:space="0" w:color="auto"/>
      </w:divBdr>
    </w:div>
    <w:div w:id="952438410">
      <w:bodyDiv w:val="1"/>
      <w:marLeft w:val="0"/>
      <w:marRight w:val="0"/>
      <w:marTop w:val="0"/>
      <w:marBottom w:val="0"/>
      <w:divBdr>
        <w:top w:val="none" w:sz="0" w:space="0" w:color="auto"/>
        <w:left w:val="none" w:sz="0" w:space="0" w:color="auto"/>
        <w:bottom w:val="none" w:sz="0" w:space="0" w:color="auto"/>
        <w:right w:val="none" w:sz="0" w:space="0" w:color="auto"/>
      </w:divBdr>
    </w:div>
    <w:div w:id="984309467">
      <w:bodyDiv w:val="1"/>
      <w:marLeft w:val="0"/>
      <w:marRight w:val="0"/>
      <w:marTop w:val="0"/>
      <w:marBottom w:val="0"/>
      <w:divBdr>
        <w:top w:val="none" w:sz="0" w:space="0" w:color="auto"/>
        <w:left w:val="none" w:sz="0" w:space="0" w:color="auto"/>
        <w:bottom w:val="none" w:sz="0" w:space="0" w:color="auto"/>
        <w:right w:val="none" w:sz="0" w:space="0" w:color="auto"/>
      </w:divBdr>
    </w:div>
    <w:div w:id="988749381">
      <w:bodyDiv w:val="1"/>
      <w:marLeft w:val="0"/>
      <w:marRight w:val="0"/>
      <w:marTop w:val="0"/>
      <w:marBottom w:val="0"/>
      <w:divBdr>
        <w:top w:val="none" w:sz="0" w:space="0" w:color="auto"/>
        <w:left w:val="none" w:sz="0" w:space="0" w:color="auto"/>
        <w:bottom w:val="none" w:sz="0" w:space="0" w:color="auto"/>
        <w:right w:val="none" w:sz="0" w:space="0" w:color="auto"/>
      </w:divBdr>
    </w:div>
    <w:div w:id="1054623061">
      <w:bodyDiv w:val="1"/>
      <w:marLeft w:val="0"/>
      <w:marRight w:val="0"/>
      <w:marTop w:val="0"/>
      <w:marBottom w:val="0"/>
      <w:divBdr>
        <w:top w:val="none" w:sz="0" w:space="0" w:color="auto"/>
        <w:left w:val="none" w:sz="0" w:space="0" w:color="auto"/>
        <w:bottom w:val="none" w:sz="0" w:space="0" w:color="auto"/>
        <w:right w:val="none" w:sz="0" w:space="0" w:color="auto"/>
      </w:divBdr>
    </w:div>
    <w:div w:id="1074087215">
      <w:bodyDiv w:val="1"/>
      <w:marLeft w:val="0"/>
      <w:marRight w:val="0"/>
      <w:marTop w:val="0"/>
      <w:marBottom w:val="0"/>
      <w:divBdr>
        <w:top w:val="none" w:sz="0" w:space="0" w:color="auto"/>
        <w:left w:val="none" w:sz="0" w:space="0" w:color="auto"/>
        <w:bottom w:val="none" w:sz="0" w:space="0" w:color="auto"/>
        <w:right w:val="none" w:sz="0" w:space="0" w:color="auto"/>
      </w:divBdr>
    </w:div>
    <w:div w:id="1106997761">
      <w:bodyDiv w:val="1"/>
      <w:marLeft w:val="0"/>
      <w:marRight w:val="0"/>
      <w:marTop w:val="0"/>
      <w:marBottom w:val="0"/>
      <w:divBdr>
        <w:top w:val="none" w:sz="0" w:space="0" w:color="auto"/>
        <w:left w:val="none" w:sz="0" w:space="0" w:color="auto"/>
        <w:bottom w:val="none" w:sz="0" w:space="0" w:color="auto"/>
        <w:right w:val="none" w:sz="0" w:space="0" w:color="auto"/>
      </w:divBdr>
    </w:div>
    <w:div w:id="1129589449">
      <w:bodyDiv w:val="1"/>
      <w:marLeft w:val="0"/>
      <w:marRight w:val="0"/>
      <w:marTop w:val="0"/>
      <w:marBottom w:val="0"/>
      <w:divBdr>
        <w:top w:val="none" w:sz="0" w:space="0" w:color="auto"/>
        <w:left w:val="none" w:sz="0" w:space="0" w:color="auto"/>
        <w:bottom w:val="none" w:sz="0" w:space="0" w:color="auto"/>
        <w:right w:val="none" w:sz="0" w:space="0" w:color="auto"/>
      </w:divBdr>
    </w:div>
    <w:div w:id="1218013786">
      <w:bodyDiv w:val="1"/>
      <w:marLeft w:val="0"/>
      <w:marRight w:val="0"/>
      <w:marTop w:val="0"/>
      <w:marBottom w:val="0"/>
      <w:divBdr>
        <w:top w:val="none" w:sz="0" w:space="0" w:color="auto"/>
        <w:left w:val="none" w:sz="0" w:space="0" w:color="auto"/>
        <w:bottom w:val="none" w:sz="0" w:space="0" w:color="auto"/>
        <w:right w:val="none" w:sz="0" w:space="0" w:color="auto"/>
      </w:divBdr>
    </w:div>
    <w:div w:id="1314409953">
      <w:bodyDiv w:val="1"/>
      <w:marLeft w:val="0"/>
      <w:marRight w:val="0"/>
      <w:marTop w:val="0"/>
      <w:marBottom w:val="0"/>
      <w:divBdr>
        <w:top w:val="none" w:sz="0" w:space="0" w:color="auto"/>
        <w:left w:val="none" w:sz="0" w:space="0" w:color="auto"/>
        <w:bottom w:val="none" w:sz="0" w:space="0" w:color="auto"/>
        <w:right w:val="none" w:sz="0" w:space="0" w:color="auto"/>
      </w:divBdr>
    </w:div>
    <w:div w:id="1380587470">
      <w:bodyDiv w:val="1"/>
      <w:marLeft w:val="0"/>
      <w:marRight w:val="0"/>
      <w:marTop w:val="0"/>
      <w:marBottom w:val="0"/>
      <w:divBdr>
        <w:top w:val="none" w:sz="0" w:space="0" w:color="auto"/>
        <w:left w:val="none" w:sz="0" w:space="0" w:color="auto"/>
        <w:bottom w:val="none" w:sz="0" w:space="0" w:color="auto"/>
        <w:right w:val="none" w:sz="0" w:space="0" w:color="auto"/>
      </w:divBdr>
    </w:div>
    <w:div w:id="1462915544">
      <w:bodyDiv w:val="1"/>
      <w:marLeft w:val="0"/>
      <w:marRight w:val="0"/>
      <w:marTop w:val="0"/>
      <w:marBottom w:val="0"/>
      <w:divBdr>
        <w:top w:val="none" w:sz="0" w:space="0" w:color="auto"/>
        <w:left w:val="none" w:sz="0" w:space="0" w:color="auto"/>
        <w:bottom w:val="none" w:sz="0" w:space="0" w:color="auto"/>
        <w:right w:val="none" w:sz="0" w:space="0" w:color="auto"/>
      </w:divBdr>
    </w:div>
    <w:div w:id="1484540417">
      <w:bodyDiv w:val="1"/>
      <w:marLeft w:val="0"/>
      <w:marRight w:val="0"/>
      <w:marTop w:val="0"/>
      <w:marBottom w:val="0"/>
      <w:divBdr>
        <w:top w:val="none" w:sz="0" w:space="0" w:color="auto"/>
        <w:left w:val="none" w:sz="0" w:space="0" w:color="auto"/>
        <w:bottom w:val="none" w:sz="0" w:space="0" w:color="auto"/>
        <w:right w:val="none" w:sz="0" w:space="0" w:color="auto"/>
      </w:divBdr>
    </w:div>
    <w:div w:id="1694764461">
      <w:bodyDiv w:val="1"/>
      <w:marLeft w:val="0"/>
      <w:marRight w:val="0"/>
      <w:marTop w:val="0"/>
      <w:marBottom w:val="0"/>
      <w:divBdr>
        <w:top w:val="none" w:sz="0" w:space="0" w:color="auto"/>
        <w:left w:val="none" w:sz="0" w:space="0" w:color="auto"/>
        <w:bottom w:val="none" w:sz="0" w:space="0" w:color="auto"/>
        <w:right w:val="none" w:sz="0" w:space="0" w:color="auto"/>
      </w:divBdr>
    </w:div>
    <w:div w:id="1732731564">
      <w:bodyDiv w:val="1"/>
      <w:marLeft w:val="0"/>
      <w:marRight w:val="0"/>
      <w:marTop w:val="0"/>
      <w:marBottom w:val="0"/>
      <w:divBdr>
        <w:top w:val="none" w:sz="0" w:space="0" w:color="auto"/>
        <w:left w:val="none" w:sz="0" w:space="0" w:color="auto"/>
        <w:bottom w:val="none" w:sz="0" w:space="0" w:color="auto"/>
        <w:right w:val="none" w:sz="0" w:space="0" w:color="auto"/>
      </w:divBdr>
    </w:div>
    <w:div w:id="1755974464">
      <w:bodyDiv w:val="1"/>
      <w:marLeft w:val="0"/>
      <w:marRight w:val="0"/>
      <w:marTop w:val="0"/>
      <w:marBottom w:val="0"/>
      <w:divBdr>
        <w:top w:val="none" w:sz="0" w:space="0" w:color="auto"/>
        <w:left w:val="none" w:sz="0" w:space="0" w:color="auto"/>
        <w:bottom w:val="none" w:sz="0" w:space="0" w:color="auto"/>
        <w:right w:val="none" w:sz="0" w:space="0" w:color="auto"/>
      </w:divBdr>
    </w:div>
    <w:div w:id="1854107548">
      <w:bodyDiv w:val="1"/>
      <w:marLeft w:val="0"/>
      <w:marRight w:val="0"/>
      <w:marTop w:val="0"/>
      <w:marBottom w:val="0"/>
      <w:divBdr>
        <w:top w:val="none" w:sz="0" w:space="0" w:color="auto"/>
        <w:left w:val="none" w:sz="0" w:space="0" w:color="auto"/>
        <w:bottom w:val="none" w:sz="0" w:space="0" w:color="auto"/>
        <w:right w:val="none" w:sz="0" w:space="0" w:color="auto"/>
      </w:divBdr>
    </w:div>
    <w:div w:id="1854492260">
      <w:bodyDiv w:val="1"/>
      <w:marLeft w:val="0"/>
      <w:marRight w:val="0"/>
      <w:marTop w:val="0"/>
      <w:marBottom w:val="0"/>
      <w:divBdr>
        <w:top w:val="none" w:sz="0" w:space="0" w:color="auto"/>
        <w:left w:val="none" w:sz="0" w:space="0" w:color="auto"/>
        <w:bottom w:val="none" w:sz="0" w:space="0" w:color="auto"/>
        <w:right w:val="none" w:sz="0" w:space="0" w:color="auto"/>
      </w:divBdr>
    </w:div>
    <w:div w:id="1903825584">
      <w:bodyDiv w:val="1"/>
      <w:marLeft w:val="0"/>
      <w:marRight w:val="0"/>
      <w:marTop w:val="0"/>
      <w:marBottom w:val="0"/>
      <w:divBdr>
        <w:top w:val="none" w:sz="0" w:space="0" w:color="auto"/>
        <w:left w:val="none" w:sz="0" w:space="0" w:color="auto"/>
        <w:bottom w:val="none" w:sz="0" w:space="0" w:color="auto"/>
        <w:right w:val="none" w:sz="0" w:space="0" w:color="auto"/>
      </w:divBdr>
    </w:div>
    <w:div w:id="1912345042">
      <w:bodyDiv w:val="1"/>
      <w:marLeft w:val="0"/>
      <w:marRight w:val="0"/>
      <w:marTop w:val="0"/>
      <w:marBottom w:val="0"/>
      <w:divBdr>
        <w:top w:val="none" w:sz="0" w:space="0" w:color="auto"/>
        <w:left w:val="none" w:sz="0" w:space="0" w:color="auto"/>
        <w:bottom w:val="none" w:sz="0" w:space="0" w:color="auto"/>
        <w:right w:val="none" w:sz="0" w:space="0" w:color="auto"/>
      </w:divBdr>
    </w:div>
    <w:div w:id="2022511033">
      <w:bodyDiv w:val="1"/>
      <w:marLeft w:val="0"/>
      <w:marRight w:val="0"/>
      <w:marTop w:val="0"/>
      <w:marBottom w:val="0"/>
      <w:divBdr>
        <w:top w:val="none" w:sz="0" w:space="0" w:color="auto"/>
        <w:left w:val="none" w:sz="0" w:space="0" w:color="auto"/>
        <w:bottom w:val="none" w:sz="0" w:space="0" w:color="auto"/>
        <w:right w:val="none" w:sz="0" w:space="0" w:color="auto"/>
      </w:divBdr>
    </w:div>
    <w:div w:id="2085368975">
      <w:bodyDiv w:val="1"/>
      <w:marLeft w:val="0"/>
      <w:marRight w:val="0"/>
      <w:marTop w:val="0"/>
      <w:marBottom w:val="0"/>
      <w:divBdr>
        <w:top w:val="none" w:sz="0" w:space="0" w:color="auto"/>
        <w:left w:val="none" w:sz="0" w:space="0" w:color="auto"/>
        <w:bottom w:val="none" w:sz="0" w:space="0" w:color="auto"/>
        <w:right w:val="none" w:sz="0" w:space="0" w:color="auto"/>
      </w:divBdr>
    </w:div>
    <w:div w:id="2099521787">
      <w:bodyDiv w:val="1"/>
      <w:marLeft w:val="0"/>
      <w:marRight w:val="0"/>
      <w:marTop w:val="0"/>
      <w:marBottom w:val="0"/>
      <w:divBdr>
        <w:top w:val="none" w:sz="0" w:space="0" w:color="auto"/>
        <w:left w:val="none" w:sz="0" w:space="0" w:color="auto"/>
        <w:bottom w:val="none" w:sz="0" w:space="0" w:color="auto"/>
        <w:right w:val="none" w:sz="0" w:space="0" w:color="auto"/>
      </w:divBdr>
    </w:div>
    <w:div w:id="2123643562">
      <w:bodyDiv w:val="1"/>
      <w:marLeft w:val="0"/>
      <w:marRight w:val="0"/>
      <w:marTop w:val="0"/>
      <w:marBottom w:val="0"/>
      <w:divBdr>
        <w:top w:val="none" w:sz="0" w:space="0" w:color="auto"/>
        <w:left w:val="none" w:sz="0" w:space="0" w:color="auto"/>
        <w:bottom w:val="none" w:sz="0" w:space="0" w:color="auto"/>
        <w:right w:val="none" w:sz="0" w:space="0" w:color="auto"/>
      </w:divBdr>
    </w:div>
    <w:div w:id="212830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nfluence.solium.com/display/PDTO/Jenkins+for+New+Hires" TargetMode="External"/><Relationship Id="rId21" Type="http://schemas.openxmlformats.org/officeDocument/2006/relationships/hyperlink" Target="https://www.shareworks.com/wp-content/uploads/kc/Taxation_Incentive_Stock_Options.pdf" TargetMode="External"/><Relationship Id="rId42" Type="http://schemas.openxmlformats.org/officeDocument/2006/relationships/hyperlink" Target="https://jira.solium.com/browse/QA-140581" TargetMode="External"/><Relationship Id="rId47" Type="http://schemas.openxmlformats.org/officeDocument/2006/relationships/hyperlink" Target="https://confluence.solium.com/display/QA/QA+-+SQL+Scripts" TargetMode="External"/><Relationship Id="rId63" Type="http://schemas.openxmlformats.org/officeDocument/2006/relationships/hyperlink" Target="https://confluence.solium.com/display/SysAdmin/SSH+keys" TargetMode="External"/><Relationship Id="rId68" Type="http://schemas.openxmlformats.org/officeDocument/2006/relationships/hyperlink" Target="https://jira.solium.com/browse/MSQA-42201" TargetMode="External"/><Relationship Id="rId2" Type="http://schemas.openxmlformats.org/officeDocument/2006/relationships/styles" Target="styles.xml"/><Relationship Id="rId16" Type="http://schemas.openxmlformats.org/officeDocument/2006/relationships/hyperlink" Target="https://www.shareworks.com/wp-content/uploads/kc/Taxation_on_Restricted_Share_Units.pdf" TargetMode="External"/><Relationship Id="rId29" Type="http://schemas.openxmlformats.org/officeDocument/2006/relationships/hyperlink" Target="https://confluence.solium.com/display/ITS/Change+Your+Morgan+Stanley+MSAD+Password" TargetMode="External"/><Relationship Id="rId11" Type="http://schemas.openxmlformats.org/officeDocument/2006/relationships/hyperlink" Target="https://www.shareworks.com/wp-content/uploads/kc/admin_client_resource_guide_canada_eng.pdf" TargetMode="External"/><Relationship Id="rId24" Type="http://schemas.openxmlformats.org/officeDocument/2006/relationships/hyperlink" Target="https://sum-qa01.shareworks.com/solium/servlet/adminOrderDetail?order_id=3210406118637" TargetMode="External"/><Relationship Id="rId32" Type="http://schemas.openxmlformats.org/officeDocument/2006/relationships/hyperlink" Target="https://confluence.solium.com/display/ITS/SecurID+Fob+Activation+-+New+Hires" TargetMode="External"/><Relationship Id="rId37" Type="http://schemas.openxmlformats.org/officeDocument/2006/relationships/hyperlink" Target="https://jira.solium.com/browse/QA-140528" TargetMode="External"/><Relationship Id="rId40" Type="http://schemas.openxmlformats.org/officeDocument/2006/relationships/hyperlink" Target="https://jira.solium.com/browse/QA-140396" TargetMode="External"/><Relationship Id="rId45" Type="http://schemas.openxmlformats.org/officeDocument/2006/relationships/hyperlink" Target="https://veronicamars.solium.com/" TargetMode="External"/><Relationship Id="rId53" Type="http://schemas.openxmlformats.org/officeDocument/2006/relationships/hyperlink" Target="https://confluence.solium.com/display/DEV/Sql+scripts+we+use" TargetMode="External"/><Relationship Id="rId58" Type="http://schemas.openxmlformats.org/officeDocument/2006/relationships/hyperlink" Target="http://localhost:7001/" TargetMode="External"/><Relationship Id="rId66" Type="http://schemas.openxmlformats.org/officeDocument/2006/relationships/hyperlink" Target="https://confluence.solium.com/display/DEV/Using+JProfiler+with+Perfguard+Tests"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sum-qa01.shareworks.com/solium" TargetMode="External"/><Relationship Id="rId19" Type="http://schemas.openxmlformats.org/officeDocument/2006/relationships/hyperlink" Target="https://www.shareworks.com/wp-content/uploads/kc/Taxation_Restricted_Stock_Award.pdf" TargetMode="External"/><Relationship Id="rId14" Type="http://schemas.openxmlformats.org/officeDocument/2006/relationships/hyperlink" Target="https://www.shareworks.com/wp-content/uploads/kc/Accessing_Shareworks_Online_Help_and_Knowledge_Capital.pdf" TargetMode="External"/><Relationship Id="rId22" Type="http://schemas.openxmlformats.org/officeDocument/2006/relationships/hyperlink" Target="https://www.shareworks.com/wp-content/uploads/kc/Additional_Industry_Resources_USA.pdf" TargetMode="External"/><Relationship Id="rId27" Type="http://schemas.openxmlformats.org/officeDocument/2006/relationships/hyperlink" Target="https://confluence.solium.com/display/ITS/Morgan+Stanley+Hosted+Desktop" TargetMode="External"/><Relationship Id="rId30" Type="http://schemas.openxmlformats.org/officeDocument/2006/relationships/hyperlink" Target="https://confluence.solium.com/display/ITS/Citrix+Workspace+for+Ubuntu" TargetMode="External"/><Relationship Id="rId35" Type="http://schemas.openxmlformats.org/officeDocument/2006/relationships/hyperlink" Target="https://jira.solium.com/browse/QA-140255" TargetMode="External"/><Relationship Id="rId43" Type="http://schemas.openxmlformats.org/officeDocument/2006/relationships/hyperlink" Target="https://jira.solium.com/browse/QA-140715" TargetMode="External"/><Relationship Id="rId48" Type="http://schemas.openxmlformats.org/officeDocument/2006/relationships/hyperlink" Target="https://confluence.solium.com/display/CSR/WSG+Contact+Centre+Acronym+List" TargetMode="External"/><Relationship Id="rId56" Type="http://schemas.openxmlformats.org/officeDocument/2006/relationships/hyperlink" Target="https://confluence.solium.com/display/product/Granting+Servlet+Security+Access+to+users+who+can%27t+see+the+COMMIT+button+when+doing+a+Demographic+Import" TargetMode="External"/><Relationship Id="rId64" Type="http://schemas.openxmlformats.org/officeDocument/2006/relationships/hyperlink" Target="https://stackoverflow.com/questions/29482817/unix-script-to-delete-the-first-line-of-a-file-on-a-mac" TargetMode="External"/><Relationship Id="rId69" Type="http://schemas.openxmlformats.org/officeDocument/2006/relationships/hyperlink" Target="https://jira.solium.com/browse/MSQA-42170" TargetMode="External"/><Relationship Id="rId8" Type="http://schemas.openxmlformats.org/officeDocument/2006/relationships/image" Target="media/image2.png"/><Relationship Id="rId51" Type="http://schemas.openxmlformats.org/officeDocument/2006/relationships/hyperlink" Target="https://sum-qa01.shareworks.com/solium/servlet/adminOrderDetail?order_id=3210419790277" TargetMode="External"/><Relationship Id="rId72" Type="http://schemas.openxmlformats.org/officeDocument/2006/relationships/hyperlink" Target="mailto:ian@darwinsys.com" TargetMode="External"/><Relationship Id="rId3" Type="http://schemas.openxmlformats.org/officeDocument/2006/relationships/settings" Target="settings.xml"/><Relationship Id="rId12" Type="http://schemas.openxmlformats.org/officeDocument/2006/relationships/hyperlink" Target="https://www.shareworks.com" TargetMode="External"/><Relationship Id="rId17" Type="http://schemas.openxmlformats.org/officeDocument/2006/relationships/hyperlink" Target="https://www.shareworks.com/wp-content/uploads/2012/11/wp_findrightfit.pdf" TargetMode="External"/><Relationship Id="rId25" Type="http://schemas.openxmlformats.org/officeDocument/2006/relationships/hyperlink" Target="https://sum-qa01.shareworks.com/solium/servlet/adminOrderDetail?order_id=3210406118637" TargetMode="External"/><Relationship Id="rId33" Type="http://schemas.openxmlformats.org/officeDocument/2006/relationships/hyperlink" Target="https://confluence.solium.com/display/DEV/Morgan+Stanley+Hosted+Desktop+Shortcuts" TargetMode="External"/><Relationship Id="rId38" Type="http://schemas.openxmlformats.org/officeDocument/2006/relationships/hyperlink" Target="https://jira.solium.com/browse/QA-140656" TargetMode="External"/><Relationship Id="rId46" Type="http://schemas.openxmlformats.org/officeDocument/2006/relationships/hyperlink" Target="https://confluence.solium.com/display/QA/Building%2C+Deploying%2C+Using+and+Managing+Test+Sites" TargetMode="External"/><Relationship Id="rId59" Type="http://schemas.openxmlformats.org/officeDocument/2006/relationships/hyperlink" Target="http://localhost:4000/" TargetMode="External"/><Relationship Id="rId67" Type="http://schemas.openxmlformats.org/officeDocument/2006/relationships/hyperlink" Target="https://confluence.solium.com/display/product/User+Pages" TargetMode="External"/><Relationship Id="rId20" Type="http://schemas.openxmlformats.org/officeDocument/2006/relationships/hyperlink" Target="https://www.shareworks.com/wp-content/uploads/kc/Taxation_Section_423_Employee_Share_Purchase_Plan.pdf" TargetMode="External"/><Relationship Id="rId41" Type="http://schemas.openxmlformats.org/officeDocument/2006/relationships/hyperlink" Target="https://jira.solium.com/browse/QA-140463" TargetMode="External"/><Relationship Id="rId54" Type="http://schemas.openxmlformats.org/officeDocument/2006/relationships/hyperlink" Target="https://confluence.solium.com/display/QA/QA+-+SQL+Scripts" TargetMode="External"/><Relationship Id="rId62" Type="http://schemas.openxmlformats.org/officeDocument/2006/relationships/hyperlink" Target="https://sum-qa01.shareworks.com/solium" TargetMode="External"/><Relationship Id="rId70" Type="http://schemas.openxmlformats.org/officeDocument/2006/relationships/hyperlink" Target="https://confluence.solium.com/display/~vlad.levin/SQL+Query+to+generate+demographic+import+from+existing+data"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shareworks.com/wp-content/uploads/kc/Taxation_Canadian_Controlled_Private_Corporation_and_Public_Company_Stock_Options.pdf" TargetMode="External"/><Relationship Id="rId23" Type="http://schemas.openxmlformats.org/officeDocument/2006/relationships/hyperlink" Target="http://ci.solium.com:8111" TargetMode="External"/><Relationship Id="rId28" Type="http://schemas.openxmlformats.org/officeDocument/2006/relationships/hyperlink" Target="https://confluence.solium.com/display/ITS/Change+Your+Morgan+Stanley+SecurID+PIN" TargetMode="External"/><Relationship Id="rId36" Type="http://schemas.openxmlformats.org/officeDocument/2006/relationships/hyperlink" Target="https://jira.solium.com/browse/QA-140416" TargetMode="External"/><Relationship Id="rId49" Type="http://schemas.openxmlformats.org/officeDocument/2006/relationships/hyperlink" Target="https://confluence.solium.com/display/DEV/Development+Glossary" TargetMode="External"/><Relationship Id="rId57" Type="http://schemas.openxmlformats.org/officeDocument/2006/relationships/hyperlink" Target="https://confluence.solium.com/display/QA/questions/302490719/why-cant-i-commit-my-demographic-data-import-file-after-importing-it-as-an-admin" TargetMode="External"/><Relationship Id="rId10" Type="http://schemas.openxmlformats.org/officeDocument/2006/relationships/hyperlink" Target="https://veronicamars.solium.com/index.html" TargetMode="External"/><Relationship Id="rId31" Type="http://schemas.openxmlformats.org/officeDocument/2006/relationships/hyperlink" Target="https://confluence.solium.com/display/ITS/Morgan+Stanley+Help+Desk" TargetMode="External"/><Relationship Id="rId44" Type="http://schemas.openxmlformats.org/officeDocument/2006/relationships/hyperlink" Target="https://confluence.solium.com/display/PDTO/Onboarding+Index" TargetMode="External"/><Relationship Id="rId52" Type="http://schemas.openxmlformats.org/officeDocument/2006/relationships/hyperlink" Target="https://veronicamars.solium.com/index.html" TargetMode="External"/><Relationship Id="rId60" Type="http://schemas.openxmlformats.org/officeDocument/2006/relationships/hyperlink" Target="https://sum-qa01.shareworks.com/solium" TargetMode="External"/><Relationship Id="rId65" Type="http://schemas.openxmlformats.org/officeDocument/2006/relationships/hyperlink" Target="https://confluence.solium.com/display/DEV/2021/04/12/Running+PerfGuard+Test+In+MacOS" TargetMode="External"/><Relationship Id="rId73" Type="http://schemas.openxmlformats.org/officeDocument/2006/relationships/hyperlink" Target="https://blogs.oracle.com/javamagazine/category/jm-design-patterns" TargetMode="External"/><Relationship Id="rId4" Type="http://schemas.openxmlformats.org/officeDocument/2006/relationships/webSettings" Target="webSettings.xml"/><Relationship Id="rId9" Type="http://schemas.openxmlformats.org/officeDocument/2006/relationships/hyperlink" Target="https://jira.solium.com/browse/DEV-47795" TargetMode="External"/><Relationship Id="rId13" Type="http://schemas.openxmlformats.org/officeDocument/2006/relationships/hyperlink" Target="https://www.shareworks.com/wp-content/uploads/kc/Accessing_Shareworks_Online_Help_and_Knowledge_Capital.pdf" TargetMode="External"/><Relationship Id="rId18" Type="http://schemas.openxmlformats.org/officeDocument/2006/relationships/hyperlink" Target="https://www.shareworks.com/wp-content/uploads/kc/Taxation_Non-qualified_Stock_Option.pdf" TargetMode="External"/><Relationship Id="rId39" Type="http://schemas.openxmlformats.org/officeDocument/2006/relationships/hyperlink" Target="https://jira.solium.com/browse/QA-140254" TargetMode="External"/><Relationship Id="rId34" Type="http://schemas.openxmlformats.org/officeDocument/2006/relationships/hyperlink" Target="https://sum-qa01.shareworks.com/solium/servlet/userLogin.do" TargetMode="External"/><Relationship Id="rId50" Type="http://schemas.openxmlformats.org/officeDocument/2006/relationships/hyperlink" Target="https://sum-qa01.shareworks.com/solium/servlet/adminOrderDetail?order_id=3210415485636" TargetMode="External"/><Relationship Id="rId55" Type="http://schemas.openxmlformats.org/officeDocument/2006/relationships/hyperlink" Target="https://confluence.solium.com/display/Tech/Oracle+Statistics" TargetMode="External"/><Relationship Id="rId76" Type="http://schemas.openxmlformats.org/officeDocument/2006/relationships/theme" Target="theme/theme1.xml"/><Relationship Id="rId7" Type="http://schemas.openxmlformats.org/officeDocument/2006/relationships/image" Target="media/image1.jpg"/><Relationship Id="rId71" Type="http://schemas.openxmlformats.org/officeDocument/2006/relationships/hyperlink" Target="https://veronicamars.solium.com/db_connections.js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ng.lu/Library/Containers/com.microsoft.Word/Data/Library/Application%20Support/Microsoft/Office/16.0/DTS/en-US%7b163B07FC-7F03-9A45-8D96-9E45FB8D1AE6%7d/%7bE7EDD7DC-95CA-E04E-B009-57FC24B88B57%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{E7EDD7DC-95CA-E04E-B009-57FC24B88B57}tf10002081.dotx</Template>
  <TotalTime>1242</TotalTime>
  <Pages>24</Pages>
  <Words>6372</Words>
  <Characters>36326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Hong Lu</cp:lastModifiedBy>
  <cp:revision>47</cp:revision>
  <dcterms:created xsi:type="dcterms:W3CDTF">2021-09-12T17:50:00Z</dcterms:created>
  <dcterms:modified xsi:type="dcterms:W3CDTF">2022-07-12T22:58:00Z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